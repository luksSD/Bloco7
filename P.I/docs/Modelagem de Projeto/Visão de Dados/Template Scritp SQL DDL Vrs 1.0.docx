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5F0B0D">
        <w:t>2</w:t>
      </w:r>
      <w:r w:rsidR="00EE3606">
        <w:t>1</w:t>
      </w:r>
    </w:p>
    <w:p w:rsidR="000E305C" w:rsidRDefault="000E305C">
      <w:pPr>
        <w:pStyle w:val="Ttulo"/>
      </w:pPr>
      <w:r>
        <w:t xml:space="preserve">Modelagem de </w:t>
      </w:r>
      <w:r w:rsidR="00F15FAE">
        <w:t>PROJETO</w:t>
      </w:r>
    </w:p>
    <w:p w:rsidR="006E5425" w:rsidRPr="002C5A42" w:rsidRDefault="00B77B27">
      <w:pPr>
        <w:pStyle w:val="Ttulo"/>
      </w:pPr>
      <w:r>
        <w:t>SCRIPTS SQL DDL</w:t>
      </w:r>
    </w:p>
    <w:sdt>
      <w:sdtPr>
        <w:id w:val="216403978"/>
        <w:placeholder>
          <w:docPart w:val="E914DB9B81AE47DDB5A0D55CB0F3A877"/>
        </w:placeholder>
        <w:date w:fullDate="2021-06-02T00:00:00Z">
          <w:dateFormat w:val="dd/MM/yyyy"/>
          <w:lid w:val="pt-BR"/>
          <w:storeMappedDataAs w:val="dateTime"/>
          <w:calendar w:val="gregorian"/>
        </w:date>
      </w:sdtPr>
      <w:sdtEndPr/>
      <w:sdtContent>
        <w:p w:rsidR="006E5425" w:rsidRPr="002C5A42" w:rsidRDefault="00F15FAE">
          <w:pPr>
            <w:pStyle w:val="Subttulo"/>
          </w:pPr>
          <w:r>
            <w:t>02/06/2021</w:t>
          </w:r>
        </w:p>
      </w:sdtContent>
    </w:sdt>
    <w:p w:rsidR="006E5425" w:rsidRPr="002C5A42" w:rsidRDefault="00ED3F8B">
      <w:pPr>
        <w:pStyle w:val="Ttulo1"/>
      </w:pPr>
      <w:r>
        <w:t>Nome do projeto</w:t>
      </w:r>
    </w:p>
    <w:p w:rsidR="00931EC7" w:rsidRDefault="00E91359" w:rsidP="00931EC7">
      <w:pPr>
        <w:pStyle w:val="Ttulo2"/>
      </w:pPr>
      <w:r>
        <w:t>Script SQL DDL</w:t>
      </w:r>
    </w:p>
    <w:p w:rsidR="00FE11C2" w:rsidRDefault="00FE11C2" w:rsidP="00FE11C2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bloco7;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database</w:t>
      </w:r>
      <w:proofErr w:type="spellEnd"/>
      <w:r>
        <w:t xml:space="preserve"> bloco7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encoding</w:t>
      </w:r>
      <w:proofErr w:type="spellEnd"/>
      <w:r>
        <w:t xml:space="preserve"> "utf8";</w:t>
      </w:r>
    </w:p>
    <w:p w:rsidR="00FE11C2" w:rsidRDefault="00FE11C2" w:rsidP="00FE11C2"/>
    <w:p w:rsidR="00FE11C2" w:rsidRDefault="00FE11C2" w:rsidP="00FE11C2">
      <w:r>
        <w:t>\c bloco7;</w:t>
      </w:r>
    </w:p>
    <w:p w:rsidR="00FE11C2" w:rsidRDefault="00FE11C2" w:rsidP="00FE11C2"/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--TABELA USUARIO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</w:t>
      </w:r>
    </w:p>
    <w:p w:rsidR="00FE11C2" w:rsidRDefault="00FE11C2" w:rsidP="00FE11C2"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FE11C2" w:rsidRDefault="00FE11C2" w:rsidP="00FE11C2">
      <w:r>
        <w:tab/>
      </w:r>
      <w:proofErr w:type="spellStart"/>
      <w:proofErr w:type="gramStart"/>
      <w:r>
        <w:t>cpf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(14),</w:t>
      </w:r>
    </w:p>
    <w:p w:rsidR="00FE11C2" w:rsidRDefault="00FE11C2" w:rsidP="00FE11C2">
      <w:r>
        <w:tab/>
      </w:r>
      <w:proofErr w:type="spellStart"/>
      <w:proofErr w:type="gramStart"/>
      <w:r>
        <w:t>rg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(12),</w:t>
      </w:r>
    </w:p>
    <w:p w:rsidR="00FE11C2" w:rsidRDefault="00FE11C2" w:rsidP="00FE11C2">
      <w:r>
        <w:lastRenderedPageBreak/>
        <w:tab/>
      </w:r>
      <w:proofErr w:type="gramStart"/>
      <w:r>
        <w:t>sexo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(1),</w:t>
      </w:r>
    </w:p>
    <w:p w:rsidR="00FE11C2" w:rsidRDefault="00FE11C2" w:rsidP="00FE11C2">
      <w:r>
        <w:tab/>
      </w:r>
      <w:proofErr w:type="gramStart"/>
      <w:r>
        <w:t>idade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email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(200),</w:t>
      </w:r>
    </w:p>
    <w:p w:rsidR="00FE11C2" w:rsidRDefault="00FE11C2" w:rsidP="00FE11C2">
      <w:r>
        <w:tab/>
      </w:r>
      <w:proofErr w:type="gramStart"/>
      <w:r>
        <w:t>senha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FE11C2" w:rsidRDefault="00FE11C2" w:rsidP="00FE11C2">
      <w:r>
        <w:tab/>
      </w:r>
      <w:proofErr w:type="gramStart"/>
      <w:r>
        <w:t>cidade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FE11C2" w:rsidRDefault="00FE11C2" w:rsidP="00FE11C2">
      <w:r>
        <w:tab/>
      </w:r>
      <w:proofErr w:type="gramStart"/>
      <w:r>
        <w:t>estado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(2)</w:t>
      </w:r>
    </w:p>
    <w:p w:rsidR="00FE11C2" w:rsidRDefault="00FE11C2" w:rsidP="00FE11C2">
      <w:proofErr w:type="gramStart"/>
      <w:r>
        <w:t>)</w:t>
      </w:r>
      <w:proofErr w:type="gram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pk_usuario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uk1_usuario </w:t>
      </w:r>
      <w:proofErr w:type="spellStart"/>
      <w:r>
        <w:t>unique</w:t>
      </w:r>
      <w:proofErr w:type="spellEnd"/>
      <w:r>
        <w:t>(</w:t>
      </w:r>
      <w:proofErr w:type="spellStart"/>
      <w:r>
        <w:t>cpf</w:t>
      </w:r>
      <w:proofErr w:type="spellEnd"/>
      <w:r>
        <w:t>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uk2_usuario </w:t>
      </w:r>
      <w:proofErr w:type="spellStart"/>
      <w:r>
        <w:t>unique</w:t>
      </w:r>
      <w:proofErr w:type="spellEnd"/>
      <w:r>
        <w:t>(</w:t>
      </w:r>
      <w:proofErr w:type="spellStart"/>
      <w:r>
        <w:t>rg</w:t>
      </w:r>
      <w:proofErr w:type="spellEnd"/>
      <w:r>
        <w:t>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uk3_usuario </w:t>
      </w:r>
      <w:proofErr w:type="spellStart"/>
      <w:r>
        <w:t>unique</w:t>
      </w:r>
      <w:proofErr w:type="spellEnd"/>
      <w:r>
        <w:t>(</w:t>
      </w:r>
      <w:proofErr w:type="spellStart"/>
      <w:r>
        <w:t>email</w:t>
      </w:r>
      <w:proofErr w:type="spellEnd"/>
      <w:r>
        <w:t>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ck1_usuario </w:t>
      </w:r>
      <w:proofErr w:type="spellStart"/>
      <w:r>
        <w:t>check</w:t>
      </w:r>
      <w:proofErr w:type="spellEnd"/>
      <w:r>
        <w:t xml:space="preserve"> (sexo in ('M','F'));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ck2_usuario </w:t>
      </w:r>
      <w:proofErr w:type="spellStart"/>
      <w:r>
        <w:t>check</w:t>
      </w:r>
      <w:proofErr w:type="spellEnd"/>
      <w:r>
        <w:t xml:space="preserve"> (idade &gt; 18);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nome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rg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sexo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idade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lastRenderedPageBreak/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senha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; 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cidade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estado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--TABELA MUNICIPIO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>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 </w:t>
      </w:r>
    </w:p>
    <w:p w:rsidR="00FE11C2" w:rsidRDefault="00FE11C2" w:rsidP="00FE11C2">
      <w:r>
        <w:tab/>
      </w:r>
      <w:proofErr w:type="spellStart"/>
      <w:proofErr w:type="gramStart"/>
      <w:r>
        <w:t>cep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(15),</w:t>
      </w:r>
    </w:p>
    <w:p w:rsidR="00FE11C2" w:rsidRDefault="00FE11C2" w:rsidP="00FE11C2">
      <w:r>
        <w:tab/>
      </w:r>
      <w:proofErr w:type="gramStart"/>
      <w:r>
        <w:t>nome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FE11C2" w:rsidRDefault="00FE11C2" w:rsidP="00FE11C2">
      <w:r>
        <w:tab/>
      </w:r>
      <w:proofErr w:type="gramStart"/>
      <w:r>
        <w:t>estado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(2)</w:t>
      </w:r>
    </w:p>
    <w:p w:rsidR="00FE11C2" w:rsidRDefault="00FE11C2" w:rsidP="00FE11C2">
      <w:proofErr w:type="gramStart"/>
      <w:r>
        <w:t>)</w:t>
      </w:r>
      <w:proofErr w:type="gram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pk_municipio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cep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nome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estado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--TABELA IMOVEL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</w:t>
      </w:r>
    </w:p>
    <w:p w:rsidR="00FE11C2" w:rsidRDefault="00FE11C2" w:rsidP="00FE11C2">
      <w:r>
        <w:lastRenderedPageBreak/>
        <w:tab/>
      </w:r>
      <w:proofErr w:type="spellStart"/>
      <w:proofErr w:type="gramStart"/>
      <w:r>
        <w:t>descricao</w:t>
      </w:r>
      <w:proofErr w:type="spellEnd"/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 xml:space="preserve">(300), </w:t>
      </w:r>
    </w:p>
    <w:p w:rsidR="00FE11C2" w:rsidRDefault="00FE11C2" w:rsidP="00FE11C2">
      <w:r>
        <w:tab/>
        <w:t xml:space="preserve">rua </w:t>
      </w:r>
      <w:proofErr w:type="spellStart"/>
      <w:r>
        <w:t>character</w:t>
      </w:r>
      <w:proofErr w:type="spellEnd"/>
      <w:r>
        <w:t xml:space="preserve"> </w:t>
      </w:r>
      <w:proofErr w:type="spellStart"/>
      <w:proofErr w:type="gramStart"/>
      <w:r>
        <w:t>varying</w:t>
      </w:r>
      <w:proofErr w:type="spellEnd"/>
      <w:r>
        <w:t>(</w:t>
      </w:r>
      <w:proofErr w:type="gramEnd"/>
      <w:r>
        <w:t xml:space="preserve">200), </w:t>
      </w:r>
    </w:p>
    <w:p w:rsidR="00FE11C2" w:rsidRDefault="00FE11C2" w:rsidP="00FE11C2">
      <w:r>
        <w:tab/>
      </w:r>
      <w:proofErr w:type="gramStart"/>
      <w:r>
        <w:t>bairro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(100),</w:t>
      </w:r>
    </w:p>
    <w:p w:rsidR="00FE11C2" w:rsidRDefault="00FE11C2" w:rsidP="00FE11C2">
      <w:r>
        <w:tab/>
      </w:r>
      <w:proofErr w:type="gramStart"/>
      <w:r>
        <w:t>complemento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(200),</w:t>
      </w:r>
    </w:p>
    <w:p w:rsidR="00FE11C2" w:rsidRDefault="00FE11C2" w:rsidP="00FE11C2">
      <w:r>
        <w:tab/>
      </w:r>
      <w:proofErr w:type="gramStart"/>
      <w:r>
        <w:t>numero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</w:t>
      </w:r>
    </w:p>
    <w:p w:rsidR="00FE11C2" w:rsidRDefault="00FE11C2" w:rsidP="00FE11C2">
      <w:r>
        <w:tab/>
      </w:r>
      <w:proofErr w:type="spellStart"/>
      <w:proofErr w:type="gramStart"/>
      <w:r>
        <w:t>usuario_id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municipio_id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:rsidR="00FE11C2" w:rsidRDefault="00FE11C2" w:rsidP="00FE11C2">
      <w:r>
        <w:t xml:space="preserve"> </w:t>
      </w:r>
      <w:proofErr w:type="gramStart"/>
      <w:r>
        <w:t>)</w:t>
      </w:r>
      <w:proofErr w:type="gram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pk_imovel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uk1_imovel </w:t>
      </w:r>
      <w:proofErr w:type="spellStart"/>
      <w:r>
        <w:t>unique</w:t>
      </w:r>
      <w:proofErr w:type="spellEnd"/>
      <w:r>
        <w:t>(rua, numero);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uk2_imovel </w:t>
      </w:r>
      <w:proofErr w:type="spellStart"/>
      <w:r>
        <w:t>unique</w:t>
      </w:r>
      <w:proofErr w:type="spellEnd"/>
      <w:r>
        <w:t>(</w:t>
      </w:r>
      <w:proofErr w:type="spellStart"/>
      <w:r>
        <w:t>usuario_id</w:t>
      </w:r>
      <w:proofErr w:type="spellEnd"/>
      <w:r>
        <w:t xml:space="preserve">, </w:t>
      </w:r>
      <w:proofErr w:type="spellStart"/>
      <w:r>
        <w:t>municipio_id</w:t>
      </w:r>
      <w:proofErr w:type="spellEnd"/>
      <w:r>
        <w:t>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rua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descricao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bairro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numero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municipio_id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usuario_id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fk1_imovel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lastRenderedPageBreak/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fk2_imovel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municipio_id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municipio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 xml:space="preserve">--TABELA CONTRATO 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contrato(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 </w:t>
      </w:r>
    </w:p>
    <w:p w:rsidR="00FE11C2" w:rsidRDefault="00FE11C2" w:rsidP="00FE11C2">
      <w:r>
        <w:tab/>
      </w:r>
      <w:proofErr w:type="gramStart"/>
      <w:r>
        <w:t>valor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data_inicio</w:t>
      </w:r>
      <w:proofErr w:type="spellEnd"/>
      <w:proofErr w:type="gramEnd"/>
      <w:r>
        <w:t xml:space="preserve"> Date, </w:t>
      </w:r>
    </w:p>
    <w:p w:rsidR="00FE11C2" w:rsidRDefault="00FE11C2" w:rsidP="00FE11C2">
      <w:r>
        <w:tab/>
      </w:r>
      <w:proofErr w:type="spellStart"/>
      <w:proofErr w:type="gramStart"/>
      <w:r>
        <w:t>data_fim</w:t>
      </w:r>
      <w:proofErr w:type="spellEnd"/>
      <w:proofErr w:type="gramEnd"/>
      <w:r>
        <w:t xml:space="preserve"> Date</w:t>
      </w:r>
    </w:p>
    <w:p w:rsidR="00FE11C2" w:rsidRDefault="00FE11C2" w:rsidP="00FE11C2"/>
    <w:p w:rsidR="00FE11C2" w:rsidRDefault="00FE11C2" w:rsidP="00FE11C2">
      <w:proofErr w:type="gramStart"/>
      <w:r>
        <w:t>)</w:t>
      </w:r>
      <w:proofErr w:type="gram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contrato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pk_curso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(id);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contrato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valor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contrato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data_inicio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contrato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data_fim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--TABELA VENDA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</w:t>
      </w:r>
    </w:p>
    <w:p w:rsidR="00FE11C2" w:rsidRDefault="00FE11C2" w:rsidP="00FE11C2">
      <w:r>
        <w:tab/>
      </w:r>
      <w:proofErr w:type="gramStart"/>
      <w:r>
        <w:t>total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usuario_id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lastRenderedPageBreak/>
        <w:tab/>
      </w:r>
      <w:proofErr w:type="spellStart"/>
      <w:proofErr w:type="gramStart"/>
      <w:r>
        <w:t>imovel_id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contrato_id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</w:p>
    <w:p w:rsidR="00FE11C2" w:rsidRDefault="00FE11C2" w:rsidP="00FE11C2">
      <w:r>
        <w:t xml:space="preserve"> </w:t>
      </w:r>
      <w:proofErr w:type="gramStart"/>
      <w:r>
        <w:t>)</w:t>
      </w:r>
      <w:proofErr w:type="gram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pk_venda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uk1_venda </w:t>
      </w:r>
      <w:proofErr w:type="spellStart"/>
      <w:r>
        <w:t>unique</w:t>
      </w:r>
      <w:proofErr w:type="spellEnd"/>
      <w:r>
        <w:t>(</w:t>
      </w:r>
      <w:proofErr w:type="spellStart"/>
      <w:r>
        <w:t>usuario_id,imovel_id,contrato_id</w:t>
      </w:r>
      <w:proofErr w:type="spellEnd"/>
      <w:r>
        <w:t>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usuario_id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imovel_id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contrato_id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fk1_venda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fk2_venda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imovel_id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venda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fk3_venda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contrato_id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contrato(id)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--TABELA LOCAÇÃO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</w:t>
      </w:r>
    </w:p>
    <w:p w:rsidR="00FE11C2" w:rsidRDefault="00FE11C2" w:rsidP="00FE11C2">
      <w:r>
        <w:tab/>
      </w:r>
      <w:proofErr w:type="gramStart"/>
      <w:r>
        <w:t>validade</w:t>
      </w:r>
      <w:proofErr w:type="gramEnd"/>
      <w:r>
        <w:t xml:space="preserve"> date,</w:t>
      </w:r>
    </w:p>
    <w:p w:rsidR="00FE11C2" w:rsidRDefault="00FE11C2" w:rsidP="00FE11C2">
      <w:r>
        <w:tab/>
      </w:r>
      <w:proofErr w:type="spellStart"/>
      <w:proofErr w:type="gramStart"/>
      <w:r>
        <w:t>usuario_id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imovel_id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</w:t>
      </w:r>
    </w:p>
    <w:p w:rsidR="00FE11C2" w:rsidRDefault="00FE11C2" w:rsidP="00FE11C2">
      <w:r>
        <w:tab/>
      </w:r>
      <w:proofErr w:type="spellStart"/>
      <w:proofErr w:type="gramStart"/>
      <w:r>
        <w:t>contrato_id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</w:p>
    <w:p w:rsidR="00FE11C2" w:rsidRDefault="00FE11C2" w:rsidP="00FE11C2">
      <w:r>
        <w:lastRenderedPageBreak/>
        <w:t xml:space="preserve"> </w:t>
      </w:r>
      <w:proofErr w:type="gramStart"/>
      <w:r>
        <w:t>)</w:t>
      </w:r>
      <w:proofErr w:type="gram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pk_locacao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uk1_locacao </w:t>
      </w:r>
      <w:proofErr w:type="spellStart"/>
      <w:r>
        <w:t>unique</w:t>
      </w:r>
      <w:proofErr w:type="spellEnd"/>
      <w:r>
        <w:t>(</w:t>
      </w:r>
      <w:proofErr w:type="spellStart"/>
      <w:r>
        <w:t>usuario_id,imovel_id</w:t>
      </w:r>
      <w:proofErr w:type="spellEnd"/>
      <w:r>
        <w:t xml:space="preserve">, </w:t>
      </w:r>
      <w:proofErr w:type="spellStart"/>
      <w:r>
        <w:t>contrato_id</w:t>
      </w:r>
      <w:proofErr w:type="spellEnd"/>
      <w:r>
        <w:t>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validade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usuario_id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imovel_id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contrato_id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fk1_locacao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fk2_locacao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imovel_id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fk3_locacao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contrato_id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contrato(id)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</w:t>
      </w:r>
      <w:proofErr w:type="gramStart"/>
      <w:r>
        <w:t>TABELA ANUNCIO</w:t>
      </w:r>
      <w:proofErr w:type="gramEnd"/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</w:t>
      </w:r>
    </w:p>
    <w:p w:rsidR="00FE11C2" w:rsidRDefault="00FE11C2" w:rsidP="00FE11C2">
      <w:r>
        <w:tab/>
      </w:r>
      <w:proofErr w:type="spellStart"/>
      <w:proofErr w:type="gramStart"/>
      <w:r>
        <w:t>preco</w:t>
      </w:r>
      <w:proofErr w:type="spellEnd"/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comentarios</w:t>
      </w:r>
      <w:proofErr w:type="spellEnd"/>
      <w:proofErr w:type="gramEnd"/>
      <w:r>
        <w:t xml:space="preserve"> </w:t>
      </w:r>
      <w:proofErr w:type="spellStart"/>
      <w:r>
        <w:t>text</w:t>
      </w:r>
      <w:proofErr w:type="spellEnd"/>
      <w:r>
        <w:t xml:space="preserve">, </w:t>
      </w:r>
    </w:p>
    <w:p w:rsidR="00FE11C2" w:rsidRDefault="00FE11C2" w:rsidP="00FE11C2">
      <w:r>
        <w:tab/>
      </w:r>
      <w:proofErr w:type="spellStart"/>
      <w:proofErr w:type="gramStart"/>
      <w:r>
        <w:t>usuario_id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imovel_id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:rsidR="00FE11C2" w:rsidRDefault="00FE11C2" w:rsidP="00FE11C2">
      <w:r>
        <w:lastRenderedPageBreak/>
        <w:t xml:space="preserve"> </w:t>
      </w:r>
      <w:proofErr w:type="gramStart"/>
      <w:r>
        <w:t>)</w:t>
      </w:r>
      <w:proofErr w:type="gram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pk_anuncio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uk1_anuncio </w:t>
      </w:r>
      <w:proofErr w:type="spellStart"/>
      <w:r>
        <w:t>unique</w:t>
      </w:r>
      <w:proofErr w:type="spellEnd"/>
      <w:r>
        <w:t>(</w:t>
      </w:r>
      <w:proofErr w:type="spellStart"/>
      <w:r>
        <w:t>usuario_id</w:t>
      </w:r>
      <w:proofErr w:type="spellEnd"/>
      <w:r>
        <w:t>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uk2_anuncio </w:t>
      </w:r>
      <w:proofErr w:type="spellStart"/>
      <w:r>
        <w:t>unique</w:t>
      </w:r>
      <w:proofErr w:type="spellEnd"/>
      <w:r>
        <w:t>(</w:t>
      </w:r>
      <w:proofErr w:type="spellStart"/>
      <w:r>
        <w:t>imovel_id</w:t>
      </w:r>
      <w:proofErr w:type="spellEnd"/>
      <w:r>
        <w:t>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usuario_id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imovel_id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fk1_anuncio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usuario_id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anuncio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fk2_anuncio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imovel_id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imovel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r>
        <w:t>--------------------------------------------------------------------------------------------------------------------------------</w:t>
      </w:r>
    </w:p>
    <w:p w:rsidR="00FE11C2" w:rsidRDefault="00FE11C2" w:rsidP="00FE11C2">
      <w:r>
        <w:t>--TABELA MENSALIDADE</w:t>
      </w:r>
    </w:p>
    <w:p w:rsidR="00FE11C2" w:rsidRDefault="00FE11C2" w:rsidP="00FE11C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(</w:t>
      </w:r>
    </w:p>
    <w:p w:rsidR="00FE11C2" w:rsidRDefault="00FE11C2" w:rsidP="00FE11C2">
      <w:r>
        <w:tab/>
      </w:r>
      <w:proofErr w:type="gramStart"/>
      <w:r>
        <w:t>id</w:t>
      </w:r>
      <w:proofErr w:type="gramEnd"/>
      <w:r>
        <w:t xml:space="preserve"> serial,</w:t>
      </w:r>
    </w:p>
    <w:p w:rsidR="00FE11C2" w:rsidRDefault="00FE11C2" w:rsidP="00FE11C2">
      <w:r>
        <w:tab/>
      </w:r>
      <w:proofErr w:type="gramStart"/>
      <w:r>
        <w:t>vencimento</w:t>
      </w:r>
      <w:proofErr w:type="gramEnd"/>
      <w:r>
        <w:t xml:space="preserve"> date,</w:t>
      </w:r>
    </w:p>
    <w:p w:rsidR="00FE11C2" w:rsidRDefault="00FE11C2" w:rsidP="00FE11C2">
      <w:r>
        <w:tab/>
      </w:r>
      <w:proofErr w:type="gramStart"/>
      <w:r>
        <w:t>valor</w:t>
      </w:r>
      <w:proofErr w:type="gram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locacao_id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FE11C2" w:rsidRDefault="00FE11C2" w:rsidP="00FE11C2">
      <w:r>
        <w:tab/>
      </w:r>
      <w:proofErr w:type="spellStart"/>
      <w:proofErr w:type="gramStart"/>
      <w:r>
        <w:t>venda_id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</w:p>
    <w:p w:rsidR="00FE11C2" w:rsidRDefault="00FE11C2" w:rsidP="00FE11C2">
      <w:r>
        <w:t xml:space="preserve"> </w:t>
      </w:r>
      <w:proofErr w:type="gramStart"/>
      <w:r>
        <w:t>)</w:t>
      </w:r>
      <w:proofErr w:type="gramEnd"/>
      <w:r>
        <w:t>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pk_mensalidade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uk1_mensalidade </w:t>
      </w:r>
      <w:proofErr w:type="spellStart"/>
      <w:r>
        <w:t>unique</w:t>
      </w:r>
      <w:proofErr w:type="spellEnd"/>
      <w:r>
        <w:t>(</w:t>
      </w:r>
      <w:proofErr w:type="spellStart"/>
      <w:r>
        <w:t>venda_id,locacao_id</w:t>
      </w:r>
      <w:proofErr w:type="spellEnd"/>
      <w:r>
        <w:t>);</w:t>
      </w:r>
    </w:p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vencimento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valor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locacao_id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alter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venda_id</w:t>
      </w:r>
      <w:proofErr w:type="spellEnd"/>
      <w:r>
        <w:t xml:space="preserve"> set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E11C2" w:rsidRDefault="00FE11C2" w:rsidP="00FE11C2"/>
    <w:p w:rsidR="00FE11C2" w:rsidRDefault="00FE11C2" w:rsidP="00FE11C2"/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fk1_mensalidade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locacao_id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locacao</w:t>
      </w:r>
      <w:proofErr w:type="spellEnd"/>
      <w:r>
        <w:t xml:space="preserve">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</w:p>
    <w:p w:rsidR="00FE11C2" w:rsidRDefault="00FE11C2" w:rsidP="00FE11C2">
      <w:proofErr w:type="spellStart"/>
      <w:proofErr w:type="gramStart"/>
      <w:r>
        <w:t>alter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mensalidade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fk2_mensalidade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venda_id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venda(id)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delete no </w:t>
      </w:r>
      <w:proofErr w:type="spellStart"/>
      <w:r>
        <w:t>action</w:t>
      </w:r>
      <w:proofErr w:type="spellEnd"/>
      <w:r>
        <w:t>;</w:t>
      </w:r>
      <w:bookmarkStart w:id="0" w:name="_GoBack"/>
      <w:bookmarkEnd w:id="0"/>
    </w:p>
    <w:p w:rsidR="00FE11C2" w:rsidRPr="00FE11C2" w:rsidRDefault="00FE11C2" w:rsidP="00FE11C2"/>
    <w:p w:rsidR="006E5425" w:rsidRPr="002C5A42" w:rsidRDefault="00B44A89">
      <w:pPr>
        <w:pStyle w:val="Ttulo1"/>
      </w:pPr>
      <w:r>
        <w:t>A</w:t>
      </w:r>
      <w:r w:rsidR="00E96407" w:rsidRPr="002C5A42">
        <w:t>provação e autoridade para proceder</w:t>
      </w:r>
    </w:p>
    <w:p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480"/>
        <w:gridCol w:w="5479"/>
        <w:gridCol w:w="3288"/>
      </w:tblGrid>
      <w:tr w:rsidR="006E5425" w:rsidRPr="00ED151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:rsidTr="002F5967"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:rsidR="006E5425" w:rsidRPr="002C5A42" w:rsidRDefault="006E5425" w:rsidP="00514CA3"/>
    <w:sectPr w:rsidR="006E5425" w:rsidRPr="002C5A42" w:rsidSect="00700105">
      <w:headerReference w:type="default" r:id="rId10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7DB" w:rsidRDefault="002E17DB">
      <w:pPr>
        <w:spacing w:after="0" w:line="240" w:lineRule="auto"/>
      </w:pPr>
      <w:r>
        <w:separator/>
      </w:r>
    </w:p>
  </w:endnote>
  <w:endnote w:type="continuationSeparator" w:id="0">
    <w:p w:rsidR="002E17DB" w:rsidRDefault="002E1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7DB" w:rsidRDefault="002E17DB">
      <w:pPr>
        <w:spacing w:after="0" w:line="240" w:lineRule="auto"/>
      </w:pPr>
      <w:r>
        <w:separator/>
      </w:r>
    </w:p>
  </w:footnote>
  <w:footnote w:type="continuationSeparator" w:id="0">
    <w:p w:rsidR="002E17DB" w:rsidRDefault="002E1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E11C2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E11C2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6F"/>
    <w:rsid w:val="00034250"/>
    <w:rsid w:val="000475A1"/>
    <w:rsid w:val="00052A26"/>
    <w:rsid w:val="0008395E"/>
    <w:rsid w:val="00084480"/>
    <w:rsid w:val="00094F6F"/>
    <w:rsid w:val="000A2436"/>
    <w:rsid w:val="000A4986"/>
    <w:rsid w:val="000D7F2E"/>
    <w:rsid w:val="000E305C"/>
    <w:rsid w:val="00124270"/>
    <w:rsid w:val="00146BD8"/>
    <w:rsid w:val="0015297D"/>
    <w:rsid w:val="00173D71"/>
    <w:rsid w:val="001E247D"/>
    <w:rsid w:val="001F2A88"/>
    <w:rsid w:val="00205524"/>
    <w:rsid w:val="00230A92"/>
    <w:rsid w:val="00274FCA"/>
    <w:rsid w:val="002B48F2"/>
    <w:rsid w:val="002C5A42"/>
    <w:rsid w:val="002E17DB"/>
    <w:rsid w:val="002E7EF4"/>
    <w:rsid w:val="002F5967"/>
    <w:rsid w:val="00327BEF"/>
    <w:rsid w:val="00341E25"/>
    <w:rsid w:val="003434B4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73436"/>
    <w:rsid w:val="004944A7"/>
    <w:rsid w:val="004B7B8B"/>
    <w:rsid w:val="00514CA3"/>
    <w:rsid w:val="00515972"/>
    <w:rsid w:val="005707E2"/>
    <w:rsid w:val="005842DD"/>
    <w:rsid w:val="00596364"/>
    <w:rsid w:val="005D1E03"/>
    <w:rsid w:val="005F0B0D"/>
    <w:rsid w:val="00620ED1"/>
    <w:rsid w:val="006309B5"/>
    <w:rsid w:val="00643F39"/>
    <w:rsid w:val="00661860"/>
    <w:rsid w:val="00697431"/>
    <w:rsid w:val="006A7E89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85A02"/>
    <w:rsid w:val="008C039D"/>
    <w:rsid w:val="008C1DF8"/>
    <w:rsid w:val="008D0296"/>
    <w:rsid w:val="008D087E"/>
    <w:rsid w:val="008D7C58"/>
    <w:rsid w:val="00917F8D"/>
    <w:rsid w:val="00931EC7"/>
    <w:rsid w:val="00956C19"/>
    <w:rsid w:val="009935B8"/>
    <w:rsid w:val="00993C21"/>
    <w:rsid w:val="009A3F44"/>
    <w:rsid w:val="009A77A0"/>
    <w:rsid w:val="009E27BD"/>
    <w:rsid w:val="00A04870"/>
    <w:rsid w:val="00A42468"/>
    <w:rsid w:val="00A74AA3"/>
    <w:rsid w:val="00A81859"/>
    <w:rsid w:val="00A930C5"/>
    <w:rsid w:val="00AA38BC"/>
    <w:rsid w:val="00AE0791"/>
    <w:rsid w:val="00B13A66"/>
    <w:rsid w:val="00B22CFB"/>
    <w:rsid w:val="00B44A89"/>
    <w:rsid w:val="00B77B27"/>
    <w:rsid w:val="00B915D0"/>
    <w:rsid w:val="00BB4771"/>
    <w:rsid w:val="00BC74DA"/>
    <w:rsid w:val="00BE19D4"/>
    <w:rsid w:val="00C04900"/>
    <w:rsid w:val="00C50926"/>
    <w:rsid w:val="00C61465"/>
    <w:rsid w:val="00CA00E6"/>
    <w:rsid w:val="00CA5EE2"/>
    <w:rsid w:val="00CC43A8"/>
    <w:rsid w:val="00CD568A"/>
    <w:rsid w:val="00D0703B"/>
    <w:rsid w:val="00D15DA4"/>
    <w:rsid w:val="00D264BA"/>
    <w:rsid w:val="00D6218F"/>
    <w:rsid w:val="00DC42DA"/>
    <w:rsid w:val="00DE496E"/>
    <w:rsid w:val="00E14302"/>
    <w:rsid w:val="00E52D6C"/>
    <w:rsid w:val="00E91359"/>
    <w:rsid w:val="00E96407"/>
    <w:rsid w:val="00ED1517"/>
    <w:rsid w:val="00ED3F8B"/>
    <w:rsid w:val="00ED50FD"/>
    <w:rsid w:val="00EE3606"/>
    <w:rsid w:val="00EE3A96"/>
    <w:rsid w:val="00F15FAE"/>
    <w:rsid w:val="00F75E97"/>
    <w:rsid w:val="00FE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12"/>
    <w:lsdException w:name="caption" w:uiPriority="35" w:qFormat="1"/>
    <w:lsdException w:name="List Bullet" w:qFormat="1"/>
    <w:lsdException w:name="Title" w:semiHidden="0" w:uiPriority="10" w:unhideWhenUsed="0" w:qFormat="1"/>
    <w:lsdException w:name="Signature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Light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E1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1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E1D"/>
    <w:rsid w:val="00084363"/>
    <w:rsid w:val="00116ED2"/>
    <w:rsid w:val="00175C27"/>
    <w:rsid w:val="00201A50"/>
    <w:rsid w:val="00255BB1"/>
    <w:rsid w:val="00275326"/>
    <w:rsid w:val="003C1E1D"/>
    <w:rsid w:val="006B4123"/>
    <w:rsid w:val="00704804"/>
    <w:rsid w:val="007A3602"/>
    <w:rsid w:val="00851622"/>
    <w:rsid w:val="00970072"/>
    <w:rsid w:val="00A37FC5"/>
    <w:rsid w:val="00A52B08"/>
    <w:rsid w:val="00AB077F"/>
    <w:rsid w:val="00B14794"/>
    <w:rsid w:val="00B42A3E"/>
    <w:rsid w:val="00D32ED5"/>
    <w:rsid w:val="00D3602D"/>
    <w:rsid w:val="00D76615"/>
    <w:rsid w:val="00F439BC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984BF0-A112-4BBB-ADCE-9781D3A3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55</TotalTime>
  <Pages>9</Pages>
  <Words>1202</Words>
  <Characters>6495</Characters>
  <Application>Microsoft Office Word</Application>
  <DocSecurity>0</DocSecurity>
  <Lines>54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7682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Vinicius</cp:lastModifiedBy>
  <cp:revision>114</cp:revision>
  <dcterms:created xsi:type="dcterms:W3CDTF">2019-02-25T14:54:00Z</dcterms:created>
  <dcterms:modified xsi:type="dcterms:W3CDTF">2021-06-17T03:15:00Z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