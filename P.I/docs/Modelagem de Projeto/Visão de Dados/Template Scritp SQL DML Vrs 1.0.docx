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EE3606">
        <w:t>1</w:t>
      </w:r>
    </w:p>
    <w:p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:rsidR="006E5425" w:rsidRPr="002C5A42" w:rsidRDefault="00481FDC">
      <w:pPr>
        <w:pStyle w:val="Ttulo"/>
      </w:pPr>
      <w:r>
        <w:t>SCRIPTS SQL DML</w:t>
      </w:r>
    </w:p>
    <w:sdt>
      <w:sdtPr>
        <w:id w:val="216403978"/>
        <w:placeholder>
          <w:docPart w:val="E914DB9B81AE47DDB5A0D55CB0F3A877"/>
        </w:placeholder>
        <w:date w:fullDate="2021-06-0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15FAE">
          <w:pPr>
            <w:pStyle w:val="Subttulo"/>
          </w:pPr>
          <w:r>
            <w:t>02/06/2021</w:t>
          </w:r>
        </w:p>
      </w:sdtContent>
    </w:sdt>
    <w:p w:rsidR="006E5425" w:rsidRPr="002C5A42" w:rsidRDefault="00ED3F8B">
      <w:pPr>
        <w:pStyle w:val="Ttulo1"/>
      </w:pPr>
      <w:r>
        <w:t>Nome do projeto</w:t>
      </w:r>
    </w:p>
    <w:p w:rsidR="00931EC7" w:rsidRDefault="00E91359" w:rsidP="00931EC7">
      <w:pPr>
        <w:pStyle w:val="Ttulo2"/>
      </w:pPr>
      <w:r>
        <w:t xml:space="preserve">Script </w:t>
      </w:r>
      <w:r w:rsidR="00481FDC">
        <w:t>SQL DM</w:t>
      </w:r>
      <w:r>
        <w:t>L</w:t>
      </w:r>
    </w:p>
    <w:p w:rsidR="00B12268" w:rsidRPr="00B12268" w:rsidRDefault="00B12268" w:rsidP="00B12268">
      <w:bookmarkStart w:id="0" w:name="_GoBack"/>
      <w:bookmarkEnd w:id="0"/>
    </w:p>
    <w:p w:rsidR="00B12268" w:rsidRDefault="00B12268" w:rsidP="00B12268">
      <w:r>
        <w:t xml:space="preserve">INSERT INTO </w:t>
      </w:r>
      <w:proofErr w:type="spellStart"/>
      <w:r>
        <w:t>public.</w:t>
      </w:r>
      <w:proofErr w:type="gramStart"/>
      <w:r>
        <w:t>usuario</w:t>
      </w:r>
      <w:proofErr w:type="spellEnd"/>
      <w:r>
        <w:t>(</w:t>
      </w:r>
      <w:proofErr w:type="gramEnd"/>
    </w:p>
    <w:p w:rsidR="00B12268" w:rsidRDefault="00B12268" w:rsidP="00B12268">
      <w:r>
        <w:tab/>
      </w:r>
      <w:proofErr w:type="gramStart"/>
      <w:r>
        <w:t>id</w:t>
      </w:r>
      <w:proofErr w:type="gramEnd"/>
      <w:r>
        <w:t xml:space="preserve">,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sexo, idade, </w:t>
      </w:r>
      <w:proofErr w:type="spellStart"/>
      <w:r>
        <w:t>email</w:t>
      </w:r>
      <w:proofErr w:type="spellEnd"/>
      <w:r>
        <w:t>, senha, cidade, estado)</w:t>
      </w:r>
    </w:p>
    <w:p w:rsidR="00B12268" w:rsidRDefault="00B12268" w:rsidP="00B12268">
      <w:r>
        <w:tab/>
        <w:t>VALUES (default, 'Vinicius', '123.456.789-10', 'MG 456-54', 'M', '21', 'vinicius@gmail.com', '123', 'Pouso Alegre', 'MG');</w:t>
      </w:r>
    </w:p>
    <w:p w:rsidR="00B12268" w:rsidRDefault="00B12268" w:rsidP="00B12268">
      <w:r>
        <w:tab/>
      </w:r>
    </w:p>
    <w:p w:rsidR="00B12268" w:rsidRDefault="00B12268" w:rsidP="00B12268"/>
    <w:p w:rsidR="00B12268" w:rsidRDefault="00B12268" w:rsidP="00B12268">
      <w:r>
        <w:t xml:space="preserve">INSERT INTO </w:t>
      </w:r>
      <w:proofErr w:type="spellStart"/>
      <w:r>
        <w:t>public.</w:t>
      </w:r>
      <w:proofErr w:type="gramStart"/>
      <w:r>
        <w:t>municipio</w:t>
      </w:r>
      <w:proofErr w:type="spellEnd"/>
      <w:r>
        <w:t>(</w:t>
      </w:r>
      <w:proofErr w:type="gramEnd"/>
    </w:p>
    <w:p w:rsidR="00B12268" w:rsidRDefault="00B12268" w:rsidP="00B12268"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cep</w:t>
      </w:r>
      <w:proofErr w:type="spellEnd"/>
      <w:r>
        <w:t>, nome, estado)</w:t>
      </w:r>
    </w:p>
    <w:p w:rsidR="00B12268" w:rsidRDefault="00B12268" w:rsidP="00B12268">
      <w:r>
        <w:tab/>
        <w:t>VALUES (default, '37550-000', 'Pouso Alegre', 'MG');</w:t>
      </w:r>
    </w:p>
    <w:p w:rsidR="00B12268" w:rsidRDefault="00B12268" w:rsidP="00B12268"/>
    <w:p w:rsidR="00B12268" w:rsidRDefault="00B12268" w:rsidP="00B12268"/>
    <w:p w:rsidR="00B12268" w:rsidRDefault="00B12268" w:rsidP="00B12268">
      <w:r>
        <w:t xml:space="preserve">INSERT INTO </w:t>
      </w:r>
      <w:proofErr w:type="spellStart"/>
      <w:r>
        <w:t>public.</w:t>
      </w:r>
      <w:proofErr w:type="gramStart"/>
      <w:r>
        <w:t>imovel</w:t>
      </w:r>
      <w:proofErr w:type="spellEnd"/>
      <w:r>
        <w:t>(</w:t>
      </w:r>
      <w:proofErr w:type="gramEnd"/>
    </w:p>
    <w:p w:rsidR="00B12268" w:rsidRDefault="00B12268" w:rsidP="00B12268"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descricao</w:t>
      </w:r>
      <w:proofErr w:type="spellEnd"/>
      <w:r>
        <w:t xml:space="preserve">, rua, bairro, complemento, numero, 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municipio_id</w:t>
      </w:r>
      <w:proofErr w:type="spellEnd"/>
      <w:r>
        <w:t>)</w:t>
      </w:r>
    </w:p>
    <w:p w:rsidR="00B12268" w:rsidRDefault="00B12268" w:rsidP="00B12268">
      <w:r>
        <w:lastRenderedPageBreak/>
        <w:tab/>
        <w:t>VALUES (default, 'Casa', '4', 'Centro', 'Casa laranja', '90', '1', '1');</w:t>
      </w:r>
    </w:p>
    <w:p w:rsidR="00B12268" w:rsidRDefault="00B12268" w:rsidP="00B12268"/>
    <w:p w:rsidR="00B12268" w:rsidRDefault="00B12268" w:rsidP="00B12268"/>
    <w:p w:rsidR="00B12268" w:rsidRDefault="00B12268" w:rsidP="00B12268">
      <w:r>
        <w:t xml:space="preserve">INSERT INTO </w:t>
      </w:r>
      <w:proofErr w:type="spellStart"/>
      <w:r>
        <w:t>public.</w:t>
      </w:r>
      <w:proofErr w:type="gramStart"/>
      <w:r>
        <w:t>contrato</w:t>
      </w:r>
      <w:proofErr w:type="spellEnd"/>
      <w:r>
        <w:t>(</w:t>
      </w:r>
      <w:proofErr w:type="gramEnd"/>
    </w:p>
    <w:p w:rsidR="00B12268" w:rsidRDefault="00B12268" w:rsidP="00B12268">
      <w:r>
        <w:tab/>
      </w:r>
      <w:proofErr w:type="gramStart"/>
      <w:r>
        <w:t>id</w:t>
      </w:r>
      <w:proofErr w:type="gramEnd"/>
      <w:r>
        <w:t xml:space="preserve">, valor,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>)</w:t>
      </w:r>
    </w:p>
    <w:p w:rsidR="00B12268" w:rsidRDefault="00B12268" w:rsidP="00B12268">
      <w:r>
        <w:tab/>
        <w:t>VALUES (default, 1000, '05/01/2021', '05/01/2022');</w:t>
      </w:r>
    </w:p>
    <w:p w:rsidR="00B12268" w:rsidRDefault="00B12268" w:rsidP="00B12268"/>
    <w:p w:rsidR="00B12268" w:rsidRDefault="00B12268" w:rsidP="00B12268">
      <w:r>
        <w:t xml:space="preserve">INSERT INTO </w:t>
      </w:r>
      <w:proofErr w:type="spellStart"/>
      <w:r>
        <w:t>public.</w:t>
      </w:r>
      <w:proofErr w:type="gramStart"/>
      <w:r>
        <w:t>venda</w:t>
      </w:r>
      <w:proofErr w:type="spellEnd"/>
      <w:r>
        <w:t>(</w:t>
      </w:r>
      <w:proofErr w:type="gramEnd"/>
    </w:p>
    <w:p w:rsidR="00B12268" w:rsidRDefault="00B12268" w:rsidP="00B12268">
      <w:r>
        <w:tab/>
      </w:r>
      <w:proofErr w:type="gramStart"/>
      <w:r>
        <w:t>id</w:t>
      </w:r>
      <w:proofErr w:type="gramEnd"/>
      <w:r>
        <w:t xml:space="preserve">, total, 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imovel_id</w:t>
      </w:r>
      <w:proofErr w:type="spellEnd"/>
      <w:r>
        <w:t xml:space="preserve">, </w:t>
      </w:r>
      <w:proofErr w:type="spellStart"/>
      <w:r>
        <w:t>contrato_id</w:t>
      </w:r>
      <w:proofErr w:type="spellEnd"/>
      <w:r>
        <w:t>)</w:t>
      </w:r>
    </w:p>
    <w:p w:rsidR="00B12268" w:rsidRDefault="00B12268" w:rsidP="00B12268">
      <w:r>
        <w:tab/>
        <w:t xml:space="preserve">VALUES (default, </w:t>
      </w:r>
      <w:proofErr w:type="gramStart"/>
      <w:r>
        <w:t>1 ,</w:t>
      </w:r>
      <w:proofErr w:type="gramEnd"/>
      <w:r>
        <w:t xml:space="preserve"> 1, 1 , 1);</w:t>
      </w:r>
    </w:p>
    <w:p w:rsidR="00B12268" w:rsidRDefault="00B12268" w:rsidP="00B12268"/>
    <w:p w:rsidR="00B12268" w:rsidRDefault="00B12268" w:rsidP="00B12268">
      <w:r>
        <w:t xml:space="preserve">INSERT INTO </w:t>
      </w:r>
      <w:proofErr w:type="spellStart"/>
      <w:r>
        <w:t>public.</w:t>
      </w:r>
      <w:proofErr w:type="gramStart"/>
      <w:r>
        <w:t>locacao</w:t>
      </w:r>
      <w:proofErr w:type="spellEnd"/>
      <w:r>
        <w:t>(</w:t>
      </w:r>
      <w:proofErr w:type="gramEnd"/>
    </w:p>
    <w:p w:rsidR="00B12268" w:rsidRDefault="00B12268" w:rsidP="00B12268">
      <w:r>
        <w:tab/>
      </w:r>
      <w:proofErr w:type="gramStart"/>
      <w:r>
        <w:t>id</w:t>
      </w:r>
      <w:proofErr w:type="gramEnd"/>
      <w:r>
        <w:t xml:space="preserve">, validade, 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imovel_id</w:t>
      </w:r>
      <w:proofErr w:type="spellEnd"/>
      <w:r>
        <w:t xml:space="preserve">, </w:t>
      </w:r>
      <w:proofErr w:type="spellStart"/>
      <w:r>
        <w:t>contrato_id</w:t>
      </w:r>
      <w:proofErr w:type="spellEnd"/>
      <w:r>
        <w:t>)</w:t>
      </w:r>
    </w:p>
    <w:p w:rsidR="00B12268" w:rsidRDefault="00B12268" w:rsidP="00B12268">
      <w:r>
        <w:tab/>
        <w:t>VALUES (default, ''05/01/2022, 1, 1, 1);</w:t>
      </w:r>
    </w:p>
    <w:p w:rsidR="00B12268" w:rsidRDefault="00B12268" w:rsidP="00B12268">
      <w:r>
        <w:tab/>
      </w:r>
    </w:p>
    <w:p w:rsidR="00B12268" w:rsidRDefault="00B12268" w:rsidP="00B12268">
      <w:r>
        <w:t xml:space="preserve">INSERT INTO </w:t>
      </w:r>
      <w:proofErr w:type="spellStart"/>
      <w:r>
        <w:t>public.</w:t>
      </w:r>
      <w:proofErr w:type="gramStart"/>
      <w:r>
        <w:t>anuncio</w:t>
      </w:r>
      <w:proofErr w:type="spellEnd"/>
      <w:r>
        <w:t>(</w:t>
      </w:r>
      <w:proofErr w:type="gramEnd"/>
    </w:p>
    <w:p w:rsidR="00B12268" w:rsidRDefault="00B12268" w:rsidP="00B12268"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comentarios</w:t>
      </w:r>
      <w:proofErr w:type="spellEnd"/>
      <w:r>
        <w:t xml:space="preserve">, 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imovel_id</w:t>
      </w:r>
      <w:proofErr w:type="spellEnd"/>
      <w:r>
        <w:t>)</w:t>
      </w:r>
    </w:p>
    <w:p w:rsidR="00B12268" w:rsidRDefault="00B12268" w:rsidP="00B12268">
      <w:r>
        <w:tab/>
        <w:t>VALUES (default, 1000, '</w:t>
      </w:r>
      <w:proofErr w:type="gramStart"/>
      <w:r>
        <w:t>2</w:t>
      </w:r>
      <w:proofErr w:type="gramEnd"/>
      <w:r>
        <w:t xml:space="preserve"> quartos, sala, cozinha e banheiro', 1, 1);</w:t>
      </w:r>
    </w:p>
    <w:p w:rsidR="00B12268" w:rsidRDefault="00B12268" w:rsidP="00B12268">
      <w:r>
        <w:tab/>
      </w:r>
    </w:p>
    <w:p w:rsidR="00B12268" w:rsidRDefault="00B12268" w:rsidP="00B12268">
      <w:r>
        <w:t xml:space="preserve">INSERT INTO </w:t>
      </w:r>
      <w:proofErr w:type="spellStart"/>
      <w:r>
        <w:t>public.</w:t>
      </w:r>
      <w:proofErr w:type="gramStart"/>
      <w:r>
        <w:t>mensalidade</w:t>
      </w:r>
      <w:proofErr w:type="spellEnd"/>
      <w:r>
        <w:t>(</w:t>
      </w:r>
      <w:proofErr w:type="gramEnd"/>
    </w:p>
    <w:p w:rsidR="00B12268" w:rsidRDefault="00B12268" w:rsidP="00B12268">
      <w:r>
        <w:tab/>
      </w:r>
      <w:proofErr w:type="gramStart"/>
      <w:r>
        <w:t>id</w:t>
      </w:r>
      <w:proofErr w:type="gramEnd"/>
      <w:r>
        <w:t xml:space="preserve">, vencimento, valor, </w:t>
      </w:r>
      <w:proofErr w:type="spellStart"/>
      <w:r>
        <w:t>locacao_id</w:t>
      </w:r>
      <w:proofErr w:type="spellEnd"/>
      <w:r>
        <w:t xml:space="preserve">, </w:t>
      </w:r>
      <w:proofErr w:type="spellStart"/>
      <w:r>
        <w:t>venda_id</w:t>
      </w:r>
      <w:proofErr w:type="spellEnd"/>
      <w:r>
        <w:t>)</w:t>
      </w:r>
    </w:p>
    <w:p w:rsidR="00B12268" w:rsidRDefault="00B12268" w:rsidP="00B12268">
      <w:r>
        <w:lastRenderedPageBreak/>
        <w:tab/>
        <w:t>VALUES (default, '17/07/2021', 1000, 1, 1);</w:t>
      </w:r>
    </w:p>
    <w:p w:rsidR="00B12268" w:rsidRDefault="00B12268" w:rsidP="00B12268"/>
    <w:p w:rsidR="00B12268" w:rsidRDefault="00B12268" w:rsidP="00B12268"/>
    <w:p w:rsidR="00B12268" w:rsidRDefault="00B12268" w:rsidP="00B12268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</w:p>
    <w:p w:rsidR="00B12268" w:rsidRDefault="00B12268" w:rsidP="00B12268">
      <w:proofErr w:type="gramStart"/>
      <w:r>
        <w:t>set</w:t>
      </w:r>
      <w:proofErr w:type="gramEnd"/>
      <w:r>
        <w:t xml:space="preserve"> </w:t>
      </w:r>
    </w:p>
    <w:p w:rsidR="00B12268" w:rsidRDefault="00B12268" w:rsidP="00B12268">
      <w:proofErr w:type="gramStart"/>
      <w:r>
        <w:t>senha</w:t>
      </w:r>
      <w:proofErr w:type="gramEnd"/>
      <w:r>
        <w:t xml:space="preserve"> ="321"</w:t>
      </w:r>
    </w:p>
    <w:p w:rsidR="00B12268" w:rsidRDefault="00B12268" w:rsidP="00B12268">
      <w:proofErr w:type="spellStart"/>
      <w:proofErr w:type="gramStart"/>
      <w:r>
        <w:t>where</w:t>
      </w:r>
      <w:proofErr w:type="spellEnd"/>
      <w:proofErr w:type="gramEnd"/>
      <w:r>
        <w:t xml:space="preserve"> </w:t>
      </w:r>
    </w:p>
    <w:p w:rsidR="00B12268" w:rsidRPr="00B12268" w:rsidRDefault="00B12268" w:rsidP="00B12268">
      <w:proofErr w:type="gramStart"/>
      <w:r>
        <w:t>id</w:t>
      </w:r>
      <w:proofErr w:type="gramEnd"/>
      <w:r>
        <w:t xml:space="preserve"> = 1;</w:t>
      </w:r>
    </w:p>
    <w:p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480"/>
        <w:gridCol w:w="5479"/>
        <w:gridCol w:w="3288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1AD" w:rsidRDefault="005B21AD">
      <w:pPr>
        <w:spacing w:after="0" w:line="240" w:lineRule="auto"/>
      </w:pPr>
      <w:r>
        <w:separator/>
      </w:r>
    </w:p>
  </w:endnote>
  <w:endnote w:type="continuationSeparator" w:id="0">
    <w:p w:rsidR="005B21AD" w:rsidRDefault="005B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1AD" w:rsidRDefault="005B21AD">
      <w:pPr>
        <w:spacing w:after="0" w:line="240" w:lineRule="auto"/>
      </w:pPr>
      <w:r>
        <w:separator/>
      </w:r>
    </w:p>
  </w:footnote>
  <w:footnote w:type="continuationSeparator" w:id="0">
    <w:p w:rsidR="005B21AD" w:rsidRDefault="005B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12268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12268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34250"/>
    <w:rsid w:val="000475A1"/>
    <w:rsid w:val="00052A26"/>
    <w:rsid w:val="00060103"/>
    <w:rsid w:val="0008395E"/>
    <w:rsid w:val="00084480"/>
    <w:rsid w:val="00094F6F"/>
    <w:rsid w:val="000A2436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E7EF4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81FDC"/>
    <w:rsid w:val="004944A7"/>
    <w:rsid w:val="004B7B8B"/>
    <w:rsid w:val="00514CA3"/>
    <w:rsid w:val="00515972"/>
    <w:rsid w:val="005707E2"/>
    <w:rsid w:val="005842DD"/>
    <w:rsid w:val="00596364"/>
    <w:rsid w:val="005B21AD"/>
    <w:rsid w:val="005D1E03"/>
    <w:rsid w:val="005F0B0D"/>
    <w:rsid w:val="00620ED1"/>
    <w:rsid w:val="006309B5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2268"/>
    <w:rsid w:val="00B13A66"/>
    <w:rsid w:val="00B22CFB"/>
    <w:rsid w:val="00B44A89"/>
    <w:rsid w:val="00B915D0"/>
    <w:rsid w:val="00BB4771"/>
    <w:rsid w:val="00BC74DA"/>
    <w:rsid w:val="00BE19D4"/>
    <w:rsid w:val="00C04900"/>
    <w:rsid w:val="00C23464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C42DA"/>
    <w:rsid w:val="00DE496E"/>
    <w:rsid w:val="00E14302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116ED2"/>
    <w:rsid w:val="00175C27"/>
    <w:rsid w:val="00201A50"/>
    <w:rsid w:val="00275326"/>
    <w:rsid w:val="0032638C"/>
    <w:rsid w:val="003C1E1D"/>
    <w:rsid w:val="0060542A"/>
    <w:rsid w:val="00704804"/>
    <w:rsid w:val="007A3602"/>
    <w:rsid w:val="00851622"/>
    <w:rsid w:val="00970072"/>
    <w:rsid w:val="00A37FC5"/>
    <w:rsid w:val="00A52B08"/>
    <w:rsid w:val="00AB077F"/>
    <w:rsid w:val="00B14794"/>
    <w:rsid w:val="00B42A3E"/>
    <w:rsid w:val="00D32ED5"/>
    <w:rsid w:val="00D3602D"/>
    <w:rsid w:val="00D76615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6B8C5-A442-4A9A-8413-475F7D8F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Vinicius</cp:lastModifiedBy>
  <cp:revision>5</cp:revision>
  <dcterms:created xsi:type="dcterms:W3CDTF">2021-06-02T16:33:00Z</dcterms:created>
  <dcterms:modified xsi:type="dcterms:W3CDTF">2021-06-17T05:16:00Z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