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C0E8C" w14:textId="77777777" w:rsidR="000A2436" w:rsidRDefault="006A7E89">
      <w:pPr>
        <w:pStyle w:val="Ttulo"/>
      </w:pPr>
      <w:r>
        <w:t>P</w:t>
      </w:r>
      <w:r w:rsidR="00A42468">
        <w:t xml:space="preserve">rojeto </w:t>
      </w:r>
      <w:r>
        <w:t>I</w:t>
      </w:r>
      <w:r w:rsidR="00BC5630">
        <w:t>nterdisciplinar 2021</w:t>
      </w:r>
    </w:p>
    <w:p w14:paraId="7856EBBF" w14:textId="77777777" w:rsidR="006E5425" w:rsidRPr="002C5A42" w:rsidRDefault="00DC42DA">
      <w:pPr>
        <w:pStyle w:val="Ttulo"/>
      </w:pPr>
      <w:r>
        <w:t xml:space="preserve">DECLARAÇÃO DE </w:t>
      </w:r>
      <w:r w:rsidR="00E52D6C">
        <w:t>Escopo dE</w:t>
      </w:r>
      <w:r w:rsidR="00E96407" w:rsidRPr="002C5A42">
        <w:t xml:space="preserve"> projeto</w:t>
      </w:r>
      <w:r w:rsidR="000A2436">
        <w:t xml:space="preserve"> </w:t>
      </w:r>
    </w:p>
    <w:sdt>
      <w:sdtPr>
        <w:id w:val="216403978"/>
        <w:placeholder>
          <w:docPart w:val="E914DB9B81AE47DDB5A0D55CB0F3A877"/>
        </w:placeholder>
        <w:date w:fullDate="2021-04-14T00:00:00Z">
          <w:dateFormat w:val="dd/MM/yyyy"/>
          <w:lid w:val="pt-BR"/>
          <w:storeMappedDataAs w:val="dateTime"/>
          <w:calendar w:val="gregorian"/>
        </w:date>
      </w:sdtPr>
      <w:sdtEndPr/>
      <w:sdtContent>
        <w:p w14:paraId="6534FC87" w14:textId="381AB95D" w:rsidR="00741A18" w:rsidRDefault="00BC5630" w:rsidP="00741A18">
          <w:pPr>
            <w:pStyle w:val="Subttulo"/>
          </w:pPr>
          <w:r>
            <w:t>14/04/2021</w:t>
          </w:r>
        </w:p>
      </w:sdtContent>
    </w:sdt>
    <w:p w14:paraId="7445E658" w14:textId="7BC872C4" w:rsidR="00741A18" w:rsidRPr="00741A18" w:rsidRDefault="00741A18" w:rsidP="00741A18"/>
    <w:p w14:paraId="1FBFC4E3" w14:textId="7ACEE70B" w:rsidR="006E5425" w:rsidRPr="002C5A42" w:rsidRDefault="00B658B8">
      <w:pPr>
        <w:pStyle w:val="Ttulo1"/>
      </w:pPr>
      <w:r>
        <w:t xml:space="preserve">bloco </w:t>
      </w:r>
      <w:proofErr w:type="gramStart"/>
      <w:r>
        <w:t>7</w:t>
      </w:r>
      <w:proofErr w:type="gramEnd"/>
    </w:p>
    <w:p w14:paraId="39B3D9FC" w14:textId="01C81383" w:rsidR="00B658B8" w:rsidRDefault="006A7E89" w:rsidP="00B658B8">
      <w:pPr>
        <w:pStyle w:val="Ttulo2"/>
      </w:pPr>
      <w:r>
        <w:t>Contextualização</w:t>
      </w:r>
      <w:r w:rsidR="008D087E">
        <w:t xml:space="preserve"> e Problematização</w:t>
      </w:r>
    </w:p>
    <w:p w14:paraId="6F38091D" w14:textId="632A37DB" w:rsidR="00B658B8" w:rsidRPr="00016E37" w:rsidRDefault="008D669F" w:rsidP="00016E37">
      <w:pPr>
        <w:jc w:val="both"/>
        <w:rPr>
          <w:rFonts w:ascii="Arial" w:hAnsi="Arial" w:cs="Arial"/>
          <w:b/>
          <w:bCs/>
          <w:color w:val="000000" w:themeColor="text1"/>
          <w:sz w:val="24"/>
          <w:szCs w:val="21"/>
          <w:shd w:val="clear" w:color="auto" w:fill="FFFFFF"/>
        </w:rPr>
      </w:pPr>
      <w:r w:rsidRPr="00016E37">
        <w:rPr>
          <w:color w:val="000000" w:themeColor="text1"/>
          <w:sz w:val="22"/>
        </w:rPr>
        <w:t>Contexto: Transformação digital do setor</w:t>
      </w:r>
      <w:r w:rsidR="00F11ECB" w:rsidRPr="00016E37">
        <w:rPr>
          <w:color w:val="000000" w:themeColor="text1"/>
          <w:sz w:val="22"/>
        </w:rPr>
        <w:t xml:space="preserve"> imobiliário</w:t>
      </w:r>
      <w:r w:rsidRPr="00016E37">
        <w:rPr>
          <w:color w:val="000000" w:themeColor="text1"/>
          <w:sz w:val="22"/>
        </w:rPr>
        <w:t>.</w:t>
      </w:r>
    </w:p>
    <w:p w14:paraId="09427D30" w14:textId="0724EB85" w:rsidR="00B658B8" w:rsidRPr="00016E37" w:rsidRDefault="00B658B8" w:rsidP="00016E37">
      <w:pPr>
        <w:jc w:val="both"/>
        <w:rPr>
          <w:b/>
          <w:color w:val="000000" w:themeColor="text1"/>
          <w:sz w:val="22"/>
        </w:rPr>
      </w:pPr>
      <w:r w:rsidRPr="00016E37">
        <w:rPr>
          <w:color w:val="000000" w:themeColor="text1"/>
          <w:sz w:val="22"/>
        </w:rPr>
        <w:t>Com as situações criadas após pandemia onde o distanciamento social se torna um fator importante para ser considerado, somando às necessidades dos usuários de terem facilidades em buscar ou anunciar um imóvel, foi pensado um software que centraliza os anúncios e traz uma solução para o problema de se possuir inúmeros imóveis anunciados em locais distintos. Esta dispersão de anúncios faz com que muitas pessoas deixem de encontrar o que procura ou então para aqueles que querem anunciar, acabam sendo deixados de lado sem possuir um alcance mais geral.</w:t>
      </w:r>
    </w:p>
    <w:p w14:paraId="53C95789" w14:textId="7A9CD01D" w:rsidR="008D669F" w:rsidRPr="00016E37" w:rsidRDefault="008D669F" w:rsidP="00016E37">
      <w:pPr>
        <w:jc w:val="both"/>
        <w:rPr>
          <w:color w:val="000000" w:themeColor="text1"/>
          <w:sz w:val="22"/>
        </w:rPr>
      </w:pPr>
      <w:r w:rsidRPr="00016E37">
        <w:rPr>
          <w:color w:val="000000" w:themeColor="text1"/>
          <w:sz w:val="22"/>
        </w:rPr>
        <w:t>Domínio: Venda e locação de imóveis anunciados online.</w:t>
      </w:r>
    </w:p>
    <w:p w14:paraId="187E5EFB" w14:textId="370EF492" w:rsidR="008D669F" w:rsidRPr="008D669F" w:rsidRDefault="008D669F" w:rsidP="008D669F"/>
    <w:p w14:paraId="6ECEDB8D" w14:textId="66528DA5" w:rsidR="008D669F" w:rsidRPr="008D669F" w:rsidRDefault="006365C5" w:rsidP="008D669F">
      <w:pPr>
        <w:pStyle w:val="Ttulo2"/>
      </w:pPr>
      <w:r w:rsidRPr="00B658B8">
        <w:t>Objetivo (s) Geral e Específico</w:t>
      </w:r>
    </w:p>
    <w:p w14:paraId="6E7D70A1" w14:textId="1BEAA91A" w:rsidR="008D669F" w:rsidRPr="00016E37" w:rsidRDefault="008D669F" w:rsidP="00016E37">
      <w:pPr>
        <w:jc w:val="both"/>
        <w:rPr>
          <w:color w:val="000000" w:themeColor="text1"/>
          <w:sz w:val="22"/>
        </w:rPr>
      </w:pPr>
      <w:r w:rsidRPr="00016E37">
        <w:rPr>
          <w:color w:val="000000" w:themeColor="text1"/>
          <w:sz w:val="22"/>
        </w:rPr>
        <w:t>O objetivo geral é disponibilizar uma nova maneira de ofertar imóveis</w:t>
      </w:r>
      <w:r w:rsidR="00B932CE" w:rsidRPr="00016E37">
        <w:rPr>
          <w:color w:val="000000" w:themeColor="text1"/>
          <w:sz w:val="22"/>
        </w:rPr>
        <w:t xml:space="preserve"> para venda e locação através de um sistema de e-commerce C2C.</w:t>
      </w:r>
    </w:p>
    <w:p w14:paraId="1D2A3325" w14:textId="61392ADB" w:rsidR="00B932CE" w:rsidRPr="00016E37" w:rsidRDefault="00B658B8" w:rsidP="00016E37">
      <w:pPr>
        <w:jc w:val="both"/>
        <w:rPr>
          <w:color w:val="000000" w:themeColor="text1"/>
          <w:sz w:val="22"/>
        </w:rPr>
      </w:pPr>
      <w:r w:rsidRPr="00016E37">
        <w:rPr>
          <w:color w:val="000000" w:themeColor="text1"/>
          <w:sz w:val="22"/>
        </w:rPr>
        <w:t>Os objetivos específicos são:</w:t>
      </w:r>
    </w:p>
    <w:p w14:paraId="692E09B8" w14:textId="496BB87E" w:rsidR="00B932CE" w:rsidRPr="00016E37" w:rsidRDefault="00B932CE" w:rsidP="00016E37">
      <w:pPr>
        <w:pStyle w:val="PargrafodaLista"/>
        <w:numPr>
          <w:ilvl w:val="0"/>
          <w:numId w:val="30"/>
        </w:numPr>
        <w:jc w:val="both"/>
        <w:rPr>
          <w:color w:val="000000" w:themeColor="text1"/>
          <w:sz w:val="22"/>
        </w:rPr>
      </w:pPr>
      <w:r w:rsidRPr="00016E37">
        <w:rPr>
          <w:color w:val="000000" w:themeColor="text1"/>
          <w:sz w:val="22"/>
        </w:rPr>
        <w:t>Criar uma plataforma ergonômica de compra</w:t>
      </w:r>
      <w:proofErr w:type="gramStart"/>
      <w:r w:rsidR="00E67738" w:rsidRPr="00016E37">
        <w:rPr>
          <w:color w:val="000000" w:themeColor="text1"/>
          <w:sz w:val="22"/>
        </w:rPr>
        <w:t>, venda</w:t>
      </w:r>
      <w:proofErr w:type="gramEnd"/>
      <w:r w:rsidRPr="00016E37">
        <w:rPr>
          <w:color w:val="000000" w:themeColor="text1"/>
          <w:sz w:val="22"/>
        </w:rPr>
        <w:t xml:space="preserve"> e locação de imóveis.</w:t>
      </w:r>
    </w:p>
    <w:p w14:paraId="3612A5FC" w14:textId="62A7DAC4" w:rsidR="00CE7041" w:rsidRPr="00016E37" w:rsidRDefault="00CE7041" w:rsidP="00016E37">
      <w:pPr>
        <w:pStyle w:val="PargrafodaLista"/>
        <w:numPr>
          <w:ilvl w:val="0"/>
          <w:numId w:val="30"/>
        </w:numPr>
        <w:jc w:val="both"/>
        <w:rPr>
          <w:color w:val="000000" w:themeColor="text1"/>
          <w:sz w:val="22"/>
        </w:rPr>
      </w:pPr>
      <w:r w:rsidRPr="00016E37">
        <w:rPr>
          <w:color w:val="000000" w:themeColor="text1"/>
          <w:sz w:val="22"/>
        </w:rPr>
        <w:t xml:space="preserve">Criar um e-commerce </w:t>
      </w:r>
      <w:proofErr w:type="gramStart"/>
      <w:r w:rsidRPr="00016E37">
        <w:rPr>
          <w:color w:val="000000" w:themeColor="text1"/>
          <w:sz w:val="22"/>
        </w:rPr>
        <w:t>especifico</w:t>
      </w:r>
      <w:proofErr w:type="gramEnd"/>
      <w:r w:rsidRPr="00016E37">
        <w:rPr>
          <w:color w:val="000000" w:themeColor="text1"/>
          <w:sz w:val="22"/>
        </w:rPr>
        <w:t xml:space="preserve"> para o setor imobiliário. </w:t>
      </w:r>
    </w:p>
    <w:p w14:paraId="5C807F59" w14:textId="214EDD23" w:rsidR="00CE7041" w:rsidRPr="00016E37" w:rsidRDefault="00CE7041" w:rsidP="00016E37">
      <w:pPr>
        <w:pStyle w:val="PargrafodaLista"/>
        <w:numPr>
          <w:ilvl w:val="0"/>
          <w:numId w:val="30"/>
        </w:numPr>
        <w:jc w:val="both"/>
        <w:rPr>
          <w:color w:val="000000" w:themeColor="text1"/>
          <w:sz w:val="22"/>
        </w:rPr>
      </w:pPr>
      <w:r w:rsidRPr="00016E37">
        <w:rPr>
          <w:color w:val="000000" w:themeColor="text1"/>
          <w:sz w:val="22"/>
        </w:rPr>
        <w:t xml:space="preserve">Facilitar que o encontro de quem possui um imóvel e quem está interessado em um imóvel. </w:t>
      </w:r>
    </w:p>
    <w:p w14:paraId="77DD067A" w14:textId="77777777" w:rsidR="00CE7041" w:rsidRPr="00016E37" w:rsidRDefault="00CE7041" w:rsidP="00016E37">
      <w:pPr>
        <w:pStyle w:val="PargrafodaLista"/>
        <w:numPr>
          <w:ilvl w:val="0"/>
          <w:numId w:val="30"/>
        </w:numPr>
        <w:jc w:val="both"/>
        <w:rPr>
          <w:color w:val="000000" w:themeColor="text1"/>
          <w:sz w:val="22"/>
        </w:rPr>
      </w:pPr>
      <w:r w:rsidRPr="00016E37">
        <w:rPr>
          <w:color w:val="000000" w:themeColor="text1"/>
          <w:sz w:val="22"/>
        </w:rPr>
        <w:t xml:space="preserve">Reduzir taxas com imobiliárias. </w:t>
      </w:r>
    </w:p>
    <w:p w14:paraId="50EB1373" w14:textId="77777777" w:rsidR="00CE7041" w:rsidRPr="00016E37" w:rsidRDefault="00B658B8" w:rsidP="00016E37">
      <w:pPr>
        <w:pStyle w:val="PargrafodaLista"/>
        <w:numPr>
          <w:ilvl w:val="0"/>
          <w:numId w:val="30"/>
        </w:numPr>
        <w:jc w:val="both"/>
        <w:rPr>
          <w:color w:val="000000" w:themeColor="text1"/>
          <w:sz w:val="22"/>
        </w:rPr>
      </w:pPr>
      <w:r w:rsidRPr="00016E37">
        <w:rPr>
          <w:color w:val="000000" w:themeColor="text1"/>
          <w:sz w:val="22"/>
        </w:rPr>
        <w:t>Digitalizar toda parte física que for possível, mudando a forma de trabalhar para uma forma mais atual que acompanha o mercado.</w:t>
      </w:r>
    </w:p>
    <w:p w14:paraId="71B13B05" w14:textId="7BB81F27" w:rsidR="00BE7911" w:rsidRPr="00016E37" w:rsidRDefault="00CE7041" w:rsidP="00016E37">
      <w:pPr>
        <w:pStyle w:val="PargrafodaLista"/>
        <w:numPr>
          <w:ilvl w:val="0"/>
          <w:numId w:val="30"/>
        </w:numPr>
        <w:jc w:val="both"/>
        <w:rPr>
          <w:color w:val="000000" w:themeColor="text1"/>
          <w:sz w:val="22"/>
        </w:rPr>
      </w:pPr>
      <w:r w:rsidRPr="00016E37">
        <w:rPr>
          <w:color w:val="000000" w:themeColor="text1"/>
          <w:sz w:val="22"/>
        </w:rPr>
        <w:t>Mudança de</w:t>
      </w:r>
      <w:r w:rsidR="00B658B8" w:rsidRPr="00016E37">
        <w:rPr>
          <w:color w:val="000000" w:themeColor="text1"/>
          <w:sz w:val="22"/>
        </w:rPr>
        <w:t xml:space="preserve"> percepção </w:t>
      </w:r>
      <w:r w:rsidRPr="00016E37">
        <w:rPr>
          <w:color w:val="000000" w:themeColor="text1"/>
          <w:sz w:val="22"/>
        </w:rPr>
        <w:t xml:space="preserve">no </w:t>
      </w:r>
      <w:r w:rsidR="00B658B8" w:rsidRPr="00016E37">
        <w:rPr>
          <w:color w:val="000000" w:themeColor="text1"/>
          <w:sz w:val="22"/>
        </w:rPr>
        <w:t xml:space="preserve">mercado imobiliário em nossa região, onde em sua grande </w:t>
      </w:r>
      <w:r w:rsidRPr="00016E37">
        <w:rPr>
          <w:color w:val="000000" w:themeColor="text1"/>
          <w:sz w:val="22"/>
        </w:rPr>
        <w:t>maioria</w:t>
      </w:r>
      <w:r w:rsidR="00B658B8" w:rsidRPr="00016E37">
        <w:rPr>
          <w:color w:val="000000" w:themeColor="text1"/>
          <w:sz w:val="22"/>
        </w:rPr>
        <w:t xml:space="preserve">, ainda utiliza processos de trabalho </w:t>
      </w:r>
      <w:r w:rsidRPr="00016E37">
        <w:rPr>
          <w:color w:val="000000" w:themeColor="text1"/>
          <w:sz w:val="22"/>
        </w:rPr>
        <w:t>que não acompanham a evolução do mercado.</w:t>
      </w:r>
      <w:bookmarkStart w:id="0" w:name="_lq9ma92l5brx" w:colFirst="0" w:colLast="0"/>
      <w:bookmarkEnd w:id="0"/>
    </w:p>
    <w:p w14:paraId="6190026B" w14:textId="77777777" w:rsidR="00BE7911" w:rsidRPr="00BE7911" w:rsidRDefault="00BE7911" w:rsidP="00BE7911">
      <w:pPr>
        <w:ind w:left="360"/>
        <w:rPr>
          <w:bCs/>
          <w:iCs/>
          <w:color w:val="000000"/>
          <w:sz w:val="22"/>
          <w:szCs w:val="22"/>
        </w:rPr>
      </w:pPr>
    </w:p>
    <w:p w14:paraId="19E6603E" w14:textId="53B1CB51" w:rsidR="00CE7041" w:rsidRDefault="0015297D" w:rsidP="00BE7911">
      <w:pPr>
        <w:pStyle w:val="Ttulo2"/>
      </w:pPr>
      <w:r w:rsidRPr="0015297D">
        <w:t>Justificativa</w:t>
      </w:r>
    </w:p>
    <w:p w14:paraId="66D1CF85" w14:textId="386E2119"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 xml:space="preserve">Diminuição de custo para se anunciar um imóvel. </w:t>
      </w:r>
    </w:p>
    <w:p w14:paraId="44C339F9" w14:textId="29328B58" w:rsidR="00CE7041" w:rsidRPr="00016E37" w:rsidRDefault="00EA5265" w:rsidP="00016E37">
      <w:pPr>
        <w:pStyle w:val="PargrafodaLista"/>
        <w:numPr>
          <w:ilvl w:val="0"/>
          <w:numId w:val="30"/>
        </w:numPr>
        <w:jc w:val="both"/>
        <w:rPr>
          <w:color w:val="000000" w:themeColor="text1"/>
          <w:sz w:val="22"/>
        </w:rPr>
      </w:pPr>
      <w:r w:rsidRPr="00016E37">
        <w:rPr>
          <w:color w:val="000000" w:themeColor="text1"/>
          <w:sz w:val="22"/>
        </w:rPr>
        <w:t>Acabar com a</w:t>
      </w:r>
      <w:r w:rsidR="00B658B8" w:rsidRPr="00016E37">
        <w:rPr>
          <w:color w:val="000000" w:themeColor="text1"/>
          <w:sz w:val="22"/>
        </w:rPr>
        <w:t xml:space="preserve"> burocracia gerada por todas as imobiliárias no processo de compra, venda e locação. </w:t>
      </w:r>
    </w:p>
    <w:p w14:paraId="3F0B6BA8" w14:textId="64EC50CC"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lastRenderedPageBreak/>
        <w:t>Possibilidade de anunciar um imóvel de maneira independente.</w:t>
      </w:r>
    </w:p>
    <w:p w14:paraId="335F2A73" w14:textId="3F837F30"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Centralização de anúncios.</w:t>
      </w:r>
    </w:p>
    <w:p w14:paraId="32B33D90" w14:textId="75A5AB38"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 xml:space="preserve">Facilidade para visualizar inúmeros imóveis sem deslocamento. </w:t>
      </w:r>
    </w:p>
    <w:p w14:paraId="426346F3" w14:textId="74C718E4"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 xml:space="preserve">Maior visibilidade </w:t>
      </w:r>
    </w:p>
    <w:p w14:paraId="74338FD2" w14:textId="06B7E51C"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Possibilidade de anunciar um imóvel sem custo algum.</w:t>
      </w:r>
    </w:p>
    <w:p w14:paraId="57DD1FF0" w14:textId="77777777" w:rsidR="00BE7911" w:rsidRPr="00BE7911" w:rsidRDefault="00BE7911" w:rsidP="00BE7911">
      <w:pPr>
        <w:rPr>
          <w:iCs/>
          <w:color w:val="000000"/>
          <w:sz w:val="22"/>
          <w:szCs w:val="22"/>
        </w:rPr>
      </w:pPr>
    </w:p>
    <w:p w14:paraId="78DF64BB" w14:textId="2DA2C3DF" w:rsidR="002107AE" w:rsidRDefault="006A7E89" w:rsidP="00B658B8">
      <w:pPr>
        <w:pStyle w:val="Ttulo2"/>
      </w:pPr>
      <w:proofErr w:type="spellStart"/>
      <w:r w:rsidRPr="00A04870">
        <w:t>Stak</w:t>
      </w:r>
      <w:r w:rsidR="00515972" w:rsidRPr="00A04870">
        <w:t>e</w:t>
      </w:r>
      <w:r w:rsidRPr="00A04870">
        <w:t>holder</w:t>
      </w:r>
      <w:r w:rsidR="00A04870" w:rsidRPr="00A04870">
        <w:t>s</w:t>
      </w:r>
      <w:proofErr w:type="spellEnd"/>
    </w:p>
    <w:p w14:paraId="76CC6066" w14:textId="25D73943"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Dono de imóvel particular interessado em alugar seu (s) imóvel (</w:t>
      </w:r>
      <w:proofErr w:type="spellStart"/>
      <w:r w:rsidRPr="00016E37">
        <w:rPr>
          <w:color w:val="000000" w:themeColor="text1"/>
          <w:sz w:val="22"/>
        </w:rPr>
        <w:t>is</w:t>
      </w:r>
      <w:proofErr w:type="spellEnd"/>
      <w:r w:rsidRPr="00016E37">
        <w:rPr>
          <w:color w:val="000000" w:themeColor="text1"/>
          <w:sz w:val="22"/>
        </w:rPr>
        <w:t>). (Locador)</w:t>
      </w:r>
    </w:p>
    <w:p w14:paraId="7A084E7C" w14:textId="4AD69165"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Dono de imóvel particular interessado em vender seu (s) imóvel (</w:t>
      </w:r>
      <w:proofErr w:type="spellStart"/>
      <w:r w:rsidRPr="00016E37">
        <w:rPr>
          <w:color w:val="000000" w:themeColor="text1"/>
          <w:sz w:val="22"/>
        </w:rPr>
        <w:t>is</w:t>
      </w:r>
      <w:proofErr w:type="spellEnd"/>
      <w:r w:rsidRPr="00016E37">
        <w:rPr>
          <w:color w:val="000000" w:themeColor="text1"/>
          <w:sz w:val="22"/>
        </w:rPr>
        <w:t>). (Anunciante)</w:t>
      </w:r>
    </w:p>
    <w:p w14:paraId="4CBC9761" w14:textId="1668191E" w:rsidR="00BE7911" w:rsidRPr="00016E37" w:rsidRDefault="00BE7911" w:rsidP="00016E37">
      <w:pPr>
        <w:pStyle w:val="PargrafodaLista"/>
        <w:numPr>
          <w:ilvl w:val="0"/>
          <w:numId w:val="30"/>
        </w:numPr>
        <w:jc w:val="both"/>
        <w:rPr>
          <w:color w:val="000000" w:themeColor="text1"/>
          <w:sz w:val="22"/>
        </w:rPr>
      </w:pPr>
      <w:r w:rsidRPr="00016E37">
        <w:rPr>
          <w:color w:val="000000" w:themeColor="text1"/>
          <w:sz w:val="22"/>
        </w:rPr>
        <w:t xml:space="preserve">Pessoa interessada em alugar </w:t>
      </w:r>
      <w:r w:rsidR="00873D45" w:rsidRPr="00016E37">
        <w:rPr>
          <w:color w:val="000000" w:themeColor="text1"/>
          <w:sz w:val="22"/>
        </w:rPr>
        <w:t>um imóvel. (Locatário, inquilino)</w:t>
      </w:r>
    </w:p>
    <w:p w14:paraId="584104B2" w14:textId="3031C123" w:rsidR="00B658B8" w:rsidRPr="00016E37" w:rsidRDefault="00EA5265" w:rsidP="00016E37">
      <w:pPr>
        <w:pStyle w:val="PargrafodaLista"/>
        <w:numPr>
          <w:ilvl w:val="0"/>
          <w:numId w:val="30"/>
        </w:numPr>
        <w:jc w:val="both"/>
        <w:rPr>
          <w:color w:val="000000" w:themeColor="text1"/>
          <w:sz w:val="22"/>
        </w:rPr>
      </w:pPr>
      <w:r w:rsidRPr="00016E37">
        <w:rPr>
          <w:color w:val="000000" w:themeColor="text1"/>
          <w:sz w:val="22"/>
        </w:rPr>
        <w:t>Pessoa inte</w:t>
      </w:r>
      <w:r w:rsidR="002E2FEC" w:rsidRPr="00016E37">
        <w:rPr>
          <w:color w:val="000000" w:themeColor="text1"/>
          <w:sz w:val="22"/>
        </w:rPr>
        <w:t>ressada em comprar um imóvel. (</w:t>
      </w:r>
      <w:r w:rsidRPr="00016E37">
        <w:rPr>
          <w:color w:val="000000" w:themeColor="text1"/>
          <w:sz w:val="22"/>
        </w:rPr>
        <w:t>Interessado, comprador de imóvel).</w:t>
      </w:r>
    </w:p>
    <w:p w14:paraId="55E9C94A" w14:textId="77777777" w:rsidR="00EA5265" w:rsidRPr="00EA5265" w:rsidRDefault="00EA5265" w:rsidP="00EA5265">
      <w:pPr>
        <w:rPr>
          <w:iCs/>
          <w:color w:val="000000"/>
          <w:sz w:val="22"/>
          <w:szCs w:val="22"/>
        </w:rPr>
      </w:pPr>
    </w:p>
    <w:p w14:paraId="7F5ECABC" w14:textId="77777777" w:rsidR="002107AE" w:rsidRDefault="00E96407" w:rsidP="002107AE">
      <w:pPr>
        <w:pStyle w:val="Ttulo2"/>
      </w:pPr>
      <w:r w:rsidRPr="002C5A42">
        <w:t xml:space="preserve">Escopo do </w:t>
      </w:r>
      <w:r w:rsidR="006A7E89">
        <w:t>Produto</w:t>
      </w:r>
    </w:p>
    <w:p w14:paraId="085664C9" w14:textId="77777777" w:rsidR="000D18B4" w:rsidRPr="00016E37" w:rsidRDefault="000D18B4" w:rsidP="00016E37">
      <w:pPr>
        <w:jc w:val="both"/>
        <w:rPr>
          <w:color w:val="000000" w:themeColor="text1"/>
          <w:sz w:val="22"/>
        </w:rPr>
      </w:pPr>
      <w:r w:rsidRPr="00016E37">
        <w:rPr>
          <w:color w:val="000000" w:themeColor="text1"/>
          <w:sz w:val="22"/>
        </w:rPr>
        <w:t xml:space="preserve">O Bloco </w:t>
      </w:r>
      <w:proofErr w:type="gramStart"/>
      <w:r w:rsidRPr="00016E37">
        <w:rPr>
          <w:color w:val="000000" w:themeColor="text1"/>
          <w:sz w:val="22"/>
        </w:rPr>
        <w:t>7</w:t>
      </w:r>
      <w:proofErr w:type="gramEnd"/>
      <w:r w:rsidRPr="00016E37">
        <w:rPr>
          <w:color w:val="000000" w:themeColor="text1"/>
          <w:sz w:val="22"/>
        </w:rPr>
        <w:t xml:space="preserve"> será solução tecnológica para a locação e venda de imóveis, especificamente, focado em ambos os processos diretamente com o proprietário de forma online e segura. Será uma plataforma multilateral por conectar donos de imóveis a pessoas que precisam de locação privada sob demanda. Desta forma, o Bloco </w:t>
      </w:r>
      <w:proofErr w:type="gramStart"/>
      <w:r w:rsidRPr="00016E37">
        <w:rPr>
          <w:color w:val="000000" w:themeColor="text1"/>
          <w:sz w:val="22"/>
        </w:rPr>
        <w:t>7</w:t>
      </w:r>
      <w:proofErr w:type="gramEnd"/>
      <w:r w:rsidRPr="00016E37">
        <w:rPr>
          <w:color w:val="000000" w:themeColor="text1"/>
          <w:sz w:val="22"/>
        </w:rPr>
        <w:t xml:space="preserve"> oferece uma rede de locação e venda de imóveis através da internet. </w:t>
      </w:r>
    </w:p>
    <w:p w14:paraId="756521FF" w14:textId="612FF4D2" w:rsidR="000D18B4" w:rsidRPr="00016E37" w:rsidRDefault="000D18B4" w:rsidP="00016E37">
      <w:pPr>
        <w:jc w:val="both"/>
        <w:rPr>
          <w:color w:val="000000" w:themeColor="text1"/>
          <w:sz w:val="22"/>
        </w:rPr>
      </w:pPr>
      <w:r w:rsidRPr="00016E37">
        <w:rPr>
          <w:color w:val="000000" w:themeColor="text1"/>
          <w:sz w:val="22"/>
        </w:rPr>
        <w:t xml:space="preserve">Citando </w:t>
      </w:r>
      <w:r w:rsidR="006365C5" w:rsidRPr="00016E37">
        <w:rPr>
          <w:color w:val="000000" w:themeColor="text1"/>
          <w:sz w:val="22"/>
        </w:rPr>
        <w:t xml:space="preserve">alguns dos seus módulos principais: </w:t>
      </w:r>
    </w:p>
    <w:p w14:paraId="7FCB2298" w14:textId="2C9463A8" w:rsidR="002E2FEC" w:rsidRPr="00016E37" w:rsidRDefault="002E2FEC" w:rsidP="00016E37">
      <w:pPr>
        <w:pStyle w:val="PargrafodaLista"/>
        <w:numPr>
          <w:ilvl w:val="0"/>
          <w:numId w:val="30"/>
        </w:numPr>
        <w:jc w:val="both"/>
        <w:rPr>
          <w:color w:val="000000" w:themeColor="text1"/>
          <w:sz w:val="22"/>
        </w:rPr>
      </w:pPr>
      <w:r w:rsidRPr="00016E37">
        <w:rPr>
          <w:color w:val="000000" w:themeColor="text1"/>
          <w:sz w:val="22"/>
        </w:rPr>
        <w:t xml:space="preserve">Criar conta: Cria uma conta para o usuário. </w:t>
      </w:r>
    </w:p>
    <w:p w14:paraId="006B2FF6" w14:textId="1A38661B" w:rsidR="006365C5" w:rsidRPr="00016E37" w:rsidRDefault="006365C5" w:rsidP="00016E37">
      <w:pPr>
        <w:pStyle w:val="PargrafodaLista"/>
        <w:numPr>
          <w:ilvl w:val="0"/>
          <w:numId w:val="30"/>
        </w:numPr>
        <w:jc w:val="both"/>
        <w:rPr>
          <w:color w:val="000000" w:themeColor="text1"/>
          <w:sz w:val="22"/>
        </w:rPr>
      </w:pPr>
      <w:r w:rsidRPr="00016E37">
        <w:rPr>
          <w:color w:val="000000" w:themeColor="text1"/>
          <w:sz w:val="22"/>
        </w:rPr>
        <w:t>Criar anúncio: Cria</w:t>
      </w:r>
      <w:r w:rsidR="000D18B4" w:rsidRPr="00016E37">
        <w:rPr>
          <w:color w:val="000000" w:themeColor="text1"/>
          <w:sz w:val="22"/>
        </w:rPr>
        <w:t xml:space="preserve"> </w:t>
      </w:r>
      <w:r w:rsidRPr="00016E37">
        <w:rPr>
          <w:color w:val="000000" w:themeColor="text1"/>
          <w:sz w:val="22"/>
        </w:rPr>
        <w:t>um anúncio online, colocando um</w:t>
      </w:r>
      <w:r w:rsidR="000D18B4" w:rsidRPr="00016E37">
        <w:rPr>
          <w:color w:val="000000" w:themeColor="text1"/>
          <w:sz w:val="22"/>
        </w:rPr>
        <w:t xml:space="preserve"> imóvel disponível para venda/ locação sem precisar de uma imobiliária. </w:t>
      </w:r>
    </w:p>
    <w:p w14:paraId="405B3281" w14:textId="77777777" w:rsidR="00E67738" w:rsidRPr="00016E37" w:rsidRDefault="00E67738" w:rsidP="00016E37">
      <w:pPr>
        <w:pStyle w:val="PargrafodaLista"/>
        <w:numPr>
          <w:ilvl w:val="0"/>
          <w:numId w:val="30"/>
        </w:numPr>
        <w:jc w:val="both"/>
        <w:rPr>
          <w:color w:val="000000" w:themeColor="text1"/>
          <w:sz w:val="22"/>
        </w:rPr>
      </w:pPr>
      <w:r w:rsidRPr="00016E37">
        <w:rPr>
          <w:color w:val="000000" w:themeColor="text1"/>
          <w:sz w:val="22"/>
        </w:rPr>
        <w:t xml:space="preserve">Pesquisa de anúncio: Encontrar de maneira simples, segura e online, imóveis disponíveis para locação ou venda em determinada cidade e região. </w:t>
      </w:r>
    </w:p>
    <w:p w14:paraId="110398D7" w14:textId="79197C01" w:rsidR="00E67738" w:rsidRPr="00016E37" w:rsidRDefault="00E67738" w:rsidP="00016E37">
      <w:pPr>
        <w:pStyle w:val="PargrafodaLista"/>
        <w:numPr>
          <w:ilvl w:val="0"/>
          <w:numId w:val="30"/>
        </w:numPr>
        <w:jc w:val="both"/>
        <w:rPr>
          <w:color w:val="000000" w:themeColor="text1"/>
          <w:sz w:val="22"/>
        </w:rPr>
      </w:pPr>
      <w:bookmarkStart w:id="1" w:name="_78w2proywwzv" w:colFirst="0" w:colLast="0"/>
      <w:bookmarkEnd w:id="1"/>
      <w:r w:rsidRPr="00016E37">
        <w:rPr>
          <w:color w:val="000000" w:themeColor="text1"/>
          <w:sz w:val="22"/>
        </w:rPr>
        <w:t xml:space="preserve">Patrocínio: Colocam em destaque anúncios, após o pagamento de uma taxa. </w:t>
      </w:r>
    </w:p>
    <w:p w14:paraId="70A02F05" w14:textId="66589AC4" w:rsidR="000D18B4" w:rsidRPr="00016E37" w:rsidRDefault="00E67738" w:rsidP="00016E37">
      <w:pPr>
        <w:pStyle w:val="PargrafodaLista"/>
        <w:numPr>
          <w:ilvl w:val="0"/>
          <w:numId w:val="30"/>
        </w:numPr>
        <w:jc w:val="both"/>
        <w:rPr>
          <w:color w:val="000000" w:themeColor="text1"/>
          <w:sz w:val="22"/>
        </w:rPr>
      </w:pPr>
      <w:r w:rsidRPr="00016E37">
        <w:rPr>
          <w:color w:val="000000" w:themeColor="text1"/>
          <w:sz w:val="22"/>
        </w:rPr>
        <w:t>Gestão</w:t>
      </w:r>
      <w:r w:rsidR="000D18B4" w:rsidRPr="00016E37">
        <w:rPr>
          <w:color w:val="000000" w:themeColor="text1"/>
          <w:sz w:val="22"/>
        </w:rPr>
        <w:t xml:space="preserve">: </w:t>
      </w:r>
      <w:r w:rsidRPr="00016E37">
        <w:rPr>
          <w:color w:val="000000" w:themeColor="text1"/>
          <w:sz w:val="22"/>
        </w:rPr>
        <w:t>Gerenciamento</w:t>
      </w:r>
      <w:r w:rsidR="000D18B4" w:rsidRPr="00016E37">
        <w:rPr>
          <w:color w:val="000000" w:themeColor="text1"/>
          <w:sz w:val="22"/>
        </w:rPr>
        <w:t xml:space="preserve"> </w:t>
      </w:r>
      <w:r w:rsidRPr="00016E37">
        <w:rPr>
          <w:color w:val="000000" w:themeColor="text1"/>
          <w:sz w:val="22"/>
        </w:rPr>
        <w:t xml:space="preserve">dos imóveis alugados, possuindo acesso a tempo de contrato, futuro faturas, contratos de aluguel. </w:t>
      </w:r>
    </w:p>
    <w:p w14:paraId="42C14B61" w14:textId="77777777" w:rsidR="00741A18" w:rsidRPr="00741A18" w:rsidRDefault="00741A18" w:rsidP="00741A18"/>
    <w:p w14:paraId="338632AD" w14:textId="64EA6B88" w:rsidR="002107AE" w:rsidRDefault="006A7E89" w:rsidP="002107AE">
      <w:pPr>
        <w:pStyle w:val="Ttulo2"/>
      </w:pPr>
      <w:r>
        <w:t>Entregas</w:t>
      </w:r>
    </w:p>
    <w:p w14:paraId="283688A7" w14:textId="00F796A5" w:rsidR="009D69CD" w:rsidRPr="00016E37" w:rsidRDefault="009D69CD" w:rsidP="00016E37">
      <w:pPr>
        <w:jc w:val="both"/>
        <w:rPr>
          <w:color w:val="000000" w:themeColor="text1"/>
          <w:sz w:val="22"/>
        </w:rPr>
      </w:pPr>
      <w:r w:rsidRPr="00016E37">
        <w:rPr>
          <w:color w:val="000000" w:themeColor="text1"/>
          <w:sz w:val="22"/>
        </w:rPr>
        <w:t xml:space="preserve">Dia 14/04/2021: Declaração de Escopo, </w:t>
      </w:r>
      <w:proofErr w:type="spellStart"/>
      <w:r w:rsidRPr="00016E37">
        <w:rPr>
          <w:color w:val="000000" w:themeColor="text1"/>
          <w:sz w:val="22"/>
        </w:rPr>
        <w:t>User</w:t>
      </w:r>
      <w:proofErr w:type="spellEnd"/>
      <w:r w:rsidRPr="00016E37">
        <w:rPr>
          <w:color w:val="000000" w:themeColor="text1"/>
          <w:sz w:val="22"/>
        </w:rPr>
        <w:t xml:space="preserve"> </w:t>
      </w:r>
      <w:proofErr w:type="spellStart"/>
      <w:r w:rsidRPr="00016E37">
        <w:rPr>
          <w:color w:val="000000" w:themeColor="text1"/>
          <w:sz w:val="22"/>
        </w:rPr>
        <w:t>Stories</w:t>
      </w:r>
      <w:proofErr w:type="spellEnd"/>
      <w:r w:rsidRPr="00016E37">
        <w:rPr>
          <w:color w:val="000000" w:themeColor="text1"/>
          <w:sz w:val="22"/>
        </w:rPr>
        <w:t xml:space="preserve">, Requisitos Funcionais, Requisitos Não Funcionais e Visão de Dados do </w:t>
      </w:r>
      <w:proofErr w:type="gramStart"/>
      <w:r w:rsidRPr="00016E37">
        <w:rPr>
          <w:color w:val="000000" w:themeColor="text1"/>
          <w:sz w:val="22"/>
        </w:rPr>
        <w:t>Projeto</w:t>
      </w:r>
      <w:proofErr w:type="gramEnd"/>
    </w:p>
    <w:p w14:paraId="3E52EC6B" w14:textId="21527734" w:rsidR="00814CED" w:rsidRDefault="009D69CD" w:rsidP="00016E37">
      <w:pPr>
        <w:jc w:val="both"/>
        <w:rPr>
          <w:color w:val="000000" w:themeColor="text1"/>
          <w:sz w:val="22"/>
        </w:rPr>
      </w:pPr>
      <w:r w:rsidRPr="00016E37">
        <w:rPr>
          <w:color w:val="000000" w:themeColor="text1"/>
          <w:sz w:val="22"/>
        </w:rPr>
        <w:t>Dia 17/06/2021: Visão de Dados, Visão de Interação com Usuário, Visão de Funções, Visão de Comportamento, Planilha de Pontos por Caso de Uso (PCU), Plano de Projeto, Visão de Dados e Scripts SQL-DDL e SQL-DML.</w:t>
      </w:r>
    </w:p>
    <w:p w14:paraId="2E050558" w14:textId="77777777" w:rsidR="00233127" w:rsidRPr="00016E37" w:rsidRDefault="00233127" w:rsidP="00016E37">
      <w:pPr>
        <w:jc w:val="both"/>
        <w:rPr>
          <w:color w:val="000000" w:themeColor="text1"/>
          <w:sz w:val="22"/>
        </w:rPr>
      </w:pPr>
    </w:p>
    <w:p w14:paraId="0E4488FC" w14:textId="77777777" w:rsidR="002D2D41" w:rsidRDefault="006A7E89" w:rsidP="00EC5B90">
      <w:pPr>
        <w:pStyle w:val="Ttulo2"/>
      </w:pPr>
      <w:r>
        <w:lastRenderedPageBreak/>
        <w:t>Restrições</w:t>
      </w:r>
      <w:r w:rsidR="002D2D41">
        <w:t xml:space="preserve"> </w:t>
      </w:r>
    </w:p>
    <w:p w14:paraId="251961B7" w14:textId="3FA34DC6" w:rsidR="00233127" w:rsidRDefault="00233127" w:rsidP="00233127">
      <w:pPr>
        <w:rPr>
          <w:color w:val="000000" w:themeColor="text1"/>
          <w:sz w:val="22"/>
        </w:rPr>
      </w:pPr>
      <w:r w:rsidRPr="00233127">
        <w:rPr>
          <w:color w:val="000000" w:themeColor="text1"/>
          <w:sz w:val="22"/>
        </w:rPr>
        <w:t>As res</w:t>
      </w:r>
      <w:r>
        <w:rPr>
          <w:color w:val="000000" w:themeColor="text1"/>
          <w:sz w:val="22"/>
        </w:rPr>
        <w:t xml:space="preserve">trições do projeto são: </w:t>
      </w:r>
    </w:p>
    <w:p w14:paraId="7457E0E4" w14:textId="2687DBE6" w:rsidR="00233127" w:rsidRDefault="00233127" w:rsidP="00233127">
      <w:pPr>
        <w:pStyle w:val="PargrafodaLista"/>
        <w:numPr>
          <w:ilvl w:val="0"/>
          <w:numId w:val="34"/>
        </w:numPr>
        <w:rPr>
          <w:color w:val="000000" w:themeColor="text1"/>
          <w:sz w:val="22"/>
        </w:rPr>
      </w:pPr>
      <w:r>
        <w:rPr>
          <w:color w:val="000000" w:themeColor="text1"/>
          <w:sz w:val="22"/>
        </w:rPr>
        <w:t xml:space="preserve">Semântica: </w:t>
      </w:r>
      <w:proofErr w:type="spellStart"/>
      <w:proofErr w:type="gramStart"/>
      <w:r>
        <w:rPr>
          <w:color w:val="000000" w:themeColor="text1"/>
          <w:sz w:val="22"/>
        </w:rPr>
        <w:t>Html</w:t>
      </w:r>
      <w:proofErr w:type="spellEnd"/>
      <w:proofErr w:type="gramEnd"/>
      <w:r>
        <w:rPr>
          <w:color w:val="000000" w:themeColor="text1"/>
          <w:sz w:val="22"/>
        </w:rPr>
        <w:t xml:space="preserve">, Java, </w:t>
      </w:r>
      <w:proofErr w:type="spellStart"/>
      <w:r>
        <w:rPr>
          <w:color w:val="000000" w:themeColor="text1"/>
          <w:sz w:val="22"/>
        </w:rPr>
        <w:t>Javascript</w:t>
      </w:r>
      <w:proofErr w:type="spellEnd"/>
      <w:r>
        <w:rPr>
          <w:color w:val="000000" w:themeColor="text1"/>
          <w:sz w:val="22"/>
        </w:rPr>
        <w:t xml:space="preserve">, </w:t>
      </w:r>
      <w:proofErr w:type="spellStart"/>
      <w:r>
        <w:rPr>
          <w:color w:val="000000" w:themeColor="text1"/>
          <w:sz w:val="22"/>
        </w:rPr>
        <w:t>sql</w:t>
      </w:r>
      <w:proofErr w:type="spellEnd"/>
      <w:r>
        <w:rPr>
          <w:color w:val="000000" w:themeColor="text1"/>
          <w:sz w:val="22"/>
        </w:rPr>
        <w:t xml:space="preserve">. </w:t>
      </w:r>
    </w:p>
    <w:p w14:paraId="50FBA96A" w14:textId="18160403" w:rsidR="00233127" w:rsidRDefault="00233127" w:rsidP="00233127">
      <w:pPr>
        <w:pStyle w:val="PargrafodaLista"/>
        <w:numPr>
          <w:ilvl w:val="0"/>
          <w:numId w:val="34"/>
        </w:numPr>
        <w:rPr>
          <w:color w:val="000000" w:themeColor="text1"/>
          <w:sz w:val="22"/>
        </w:rPr>
      </w:pPr>
      <w:r>
        <w:rPr>
          <w:color w:val="000000" w:themeColor="text1"/>
          <w:sz w:val="22"/>
        </w:rPr>
        <w:t>Prazo: O prazo de entrega será até o dia do evento da FAITEC.</w:t>
      </w:r>
    </w:p>
    <w:p w14:paraId="467F2E0A" w14:textId="77D4C952" w:rsidR="00233127" w:rsidRPr="00233127" w:rsidRDefault="00233127" w:rsidP="00233127">
      <w:pPr>
        <w:pStyle w:val="PargrafodaLista"/>
        <w:numPr>
          <w:ilvl w:val="0"/>
          <w:numId w:val="34"/>
        </w:numPr>
        <w:rPr>
          <w:color w:val="000000" w:themeColor="text1"/>
          <w:sz w:val="22"/>
        </w:rPr>
      </w:pPr>
      <w:r>
        <w:rPr>
          <w:color w:val="000000" w:themeColor="text1"/>
          <w:sz w:val="22"/>
        </w:rPr>
        <w:t xml:space="preserve">Custo: </w:t>
      </w:r>
      <w:r w:rsidR="00FB0EF6">
        <w:rPr>
          <w:color w:val="000000" w:themeColor="text1"/>
          <w:sz w:val="22"/>
        </w:rPr>
        <w:t>I</w:t>
      </w:r>
      <w:r w:rsidR="00FB0EF6" w:rsidRPr="00016E37">
        <w:rPr>
          <w:color w:val="000000" w:themeColor="text1"/>
          <w:sz w:val="22"/>
        </w:rPr>
        <w:t>nvestimento de recursos com servidores de hospedagem web</w:t>
      </w:r>
      <w:r w:rsidR="00FB0EF6">
        <w:rPr>
          <w:color w:val="000000" w:themeColor="text1"/>
          <w:sz w:val="22"/>
        </w:rPr>
        <w:t>.</w:t>
      </w:r>
    </w:p>
    <w:p w14:paraId="59C67861" w14:textId="77777777" w:rsidR="00233127" w:rsidRPr="00233127" w:rsidRDefault="00233127" w:rsidP="00233127"/>
    <w:p w14:paraId="5511AA6D" w14:textId="77777777" w:rsidR="00922F2A" w:rsidRDefault="00922F2A" w:rsidP="00922F2A">
      <w:pPr>
        <w:pStyle w:val="Ttulo2"/>
      </w:pPr>
      <w:r>
        <w:t>Dependências</w:t>
      </w:r>
    </w:p>
    <w:p w14:paraId="7E8D8A88" w14:textId="77777777" w:rsidR="00016E37" w:rsidRPr="00016E37" w:rsidRDefault="00016E37" w:rsidP="00016E37">
      <w:pPr>
        <w:pStyle w:val="PargrafodaLista"/>
        <w:numPr>
          <w:ilvl w:val="0"/>
          <w:numId w:val="30"/>
        </w:numPr>
        <w:jc w:val="both"/>
        <w:rPr>
          <w:color w:val="000000" w:themeColor="text1"/>
          <w:sz w:val="22"/>
        </w:rPr>
      </w:pPr>
      <w:r w:rsidRPr="00016E37">
        <w:rPr>
          <w:color w:val="000000" w:themeColor="text1"/>
          <w:sz w:val="22"/>
        </w:rPr>
        <w:t>Servidor de hospedagem web</w:t>
      </w:r>
    </w:p>
    <w:p w14:paraId="04D5CE51" w14:textId="04CB38F3" w:rsidR="00016E37" w:rsidRPr="00016E37" w:rsidRDefault="00233127" w:rsidP="00016E37">
      <w:pPr>
        <w:pStyle w:val="PargrafodaLista"/>
        <w:numPr>
          <w:ilvl w:val="0"/>
          <w:numId w:val="30"/>
        </w:numPr>
        <w:jc w:val="both"/>
        <w:rPr>
          <w:color w:val="000000" w:themeColor="text1"/>
          <w:sz w:val="22"/>
        </w:rPr>
      </w:pPr>
      <w:r>
        <w:rPr>
          <w:color w:val="000000" w:themeColor="text1"/>
          <w:sz w:val="22"/>
        </w:rPr>
        <w:t>Consulta via</w:t>
      </w:r>
      <w:r w:rsidR="00016E37" w:rsidRPr="00016E37">
        <w:rPr>
          <w:color w:val="000000" w:themeColor="text1"/>
          <w:sz w:val="22"/>
        </w:rPr>
        <w:t xml:space="preserve"> API para geração de faturas</w:t>
      </w:r>
    </w:p>
    <w:p w14:paraId="075B096B" w14:textId="77777777" w:rsidR="00172682" w:rsidRDefault="00233127" w:rsidP="00172682">
      <w:pPr>
        <w:pStyle w:val="PargrafodaLista"/>
        <w:numPr>
          <w:ilvl w:val="0"/>
          <w:numId w:val="30"/>
        </w:numPr>
        <w:jc w:val="both"/>
        <w:rPr>
          <w:color w:val="000000" w:themeColor="text1"/>
          <w:sz w:val="22"/>
        </w:rPr>
      </w:pPr>
      <w:r>
        <w:rPr>
          <w:color w:val="000000" w:themeColor="text1"/>
          <w:sz w:val="22"/>
        </w:rPr>
        <w:t>U</w:t>
      </w:r>
      <w:r w:rsidR="00016E37" w:rsidRPr="00016E37">
        <w:rPr>
          <w:color w:val="000000" w:themeColor="text1"/>
          <w:sz w:val="22"/>
        </w:rPr>
        <w:t>tilização de certificação digital</w:t>
      </w:r>
      <w:r w:rsidR="00172682">
        <w:rPr>
          <w:color w:val="000000" w:themeColor="text1"/>
          <w:sz w:val="22"/>
        </w:rPr>
        <w:t>.</w:t>
      </w:r>
    </w:p>
    <w:p w14:paraId="196F1A5A" w14:textId="77777777" w:rsidR="00172682" w:rsidRPr="00172682" w:rsidRDefault="000D18B4" w:rsidP="00172682">
      <w:pPr>
        <w:pStyle w:val="PargrafodaLista"/>
        <w:numPr>
          <w:ilvl w:val="0"/>
          <w:numId w:val="30"/>
        </w:numPr>
        <w:jc w:val="both"/>
        <w:rPr>
          <w:color w:val="000000" w:themeColor="text1"/>
          <w:sz w:val="22"/>
        </w:rPr>
      </w:pPr>
      <w:r w:rsidRPr="00172682">
        <w:rPr>
          <w:iCs/>
          <w:color w:val="000000"/>
          <w:sz w:val="22"/>
          <w:szCs w:val="22"/>
        </w:rPr>
        <w:t>Conhecimento contratual para locação de um imóvel.</w:t>
      </w:r>
    </w:p>
    <w:p w14:paraId="33751117" w14:textId="77777777" w:rsidR="00172682" w:rsidRPr="00172682" w:rsidRDefault="00172682" w:rsidP="00172682">
      <w:pPr>
        <w:pStyle w:val="PargrafodaLista"/>
        <w:numPr>
          <w:ilvl w:val="0"/>
          <w:numId w:val="30"/>
        </w:numPr>
        <w:jc w:val="both"/>
        <w:rPr>
          <w:color w:val="000000" w:themeColor="text1"/>
          <w:sz w:val="22"/>
        </w:rPr>
      </w:pPr>
      <w:r w:rsidRPr="00172682">
        <w:rPr>
          <w:iCs/>
          <w:color w:val="000000"/>
          <w:sz w:val="22"/>
          <w:szCs w:val="22"/>
        </w:rPr>
        <w:t xml:space="preserve">Conhecimento em gestão de um imóvel alugado. </w:t>
      </w:r>
    </w:p>
    <w:p w14:paraId="57DAA2BE" w14:textId="77777777" w:rsidR="00172682" w:rsidRPr="00172682" w:rsidRDefault="00172682" w:rsidP="00172682">
      <w:pPr>
        <w:jc w:val="both"/>
        <w:rPr>
          <w:color w:val="000000" w:themeColor="text1"/>
          <w:sz w:val="22"/>
        </w:rPr>
      </w:pPr>
    </w:p>
    <w:p w14:paraId="77932A84" w14:textId="77777777" w:rsidR="005A54AF" w:rsidRDefault="004944A7" w:rsidP="005A54AF">
      <w:pPr>
        <w:pStyle w:val="Ttulo2"/>
      </w:pPr>
      <w:r>
        <w:t xml:space="preserve">Não </w:t>
      </w:r>
      <w:r w:rsidR="00E96407" w:rsidRPr="002C5A42">
        <w:t>escopo</w:t>
      </w:r>
      <w:r w:rsidR="002107AE">
        <w:t xml:space="preserve"> </w:t>
      </w:r>
    </w:p>
    <w:p w14:paraId="45919CAC" w14:textId="65903E51" w:rsidR="000D18B4" w:rsidRPr="000B4067" w:rsidRDefault="000B4067" w:rsidP="000B4067">
      <w:pPr>
        <w:pStyle w:val="PargrafodaLista"/>
        <w:numPr>
          <w:ilvl w:val="0"/>
          <w:numId w:val="35"/>
        </w:numPr>
        <w:jc w:val="both"/>
        <w:rPr>
          <w:color w:val="000000" w:themeColor="text1"/>
          <w:sz w:val="22"/>
        </w:rPr>
      </w:pPr>
      <w:r>
        <w:rPr>
          <w:color w:val="000000" w:themeColor="text1"/>
          <w:sz w:val="22"/>
        </w:rPr>
        <w:t xml:space="preserve">Gerencialmente </w:t>
      </w:r>
      <w:r w:rsidR="000D18B4" w:rsidRPr="000B4067">
        <w:rPr>
          <w:color w:val="000000" w:themeColor="text1"/>
          <w:sz w:val="22"/>
        </w:rPr>
        <w:t>e transferência de escrituras de imóveis que forem vendidos.</w:t>
      </w:r>
    </w:p>
    <w:p w14:paraId="0CD26A02" w14:textId="77777777" w:rsidR="00EA7D2D" w:rsidRDefault="00EA7D2D" w:rsidP="000B4067">
      <w:pPr>
        <w:pStyle w:val="PargrafodaLista"/>
        <w:numPr>
          <w:ilvl w:val="0"/>
          <w:numId w:val="35"/>
        </w:numPr>
        <w:jc w:val="both"/>
        <w:rPr>
          <w:color w:val="000000" w:themeColor="text1"/>
          <w:sz w:val="22"/>
        </w:rPr>
      </w:pPr>
      <w:r>
        <w:rPr>
          <w:color w:val="000000" w:themeColor="text1"/>
          <w:sz w:val="22"/>
        </w:rPr>
        <w:t>Envio</w:t>
      </w:r>
      <w:r w:rsidR="000D18B4" w:rsidRPr="000B4067">
        <w:rPr>
          <w:color w:val="000000" w:themeColor="text1"/>
          <w:sz w:val="22"/>
        </w:rPr>
        <w:t xml:space="preserve"> de documentos ao sistema</w:t>
      </w:r>
      <w:r>
        <w:rPr>
          <w:color w:val="000000" w:themeColor="text1"/>
          <w:sz w:val="22"/>
        </w:rPr>
        <w:t>.</w:t>
      </w:r>
    </w:p>
    <w:p w14:paraId="7E344726" w14:textId="3500A409" w:rsidR="000D18B4" w:rsidRPr="00EA7D2D" w:rsidRDefault="000D18B4" w:rsidP="00EA7D2D">
      <w:pPr>
        <w:pStyle w:val="PargrafodaLista"/>
        <w:numPr>
          <w:ilvl w:val="0"/>
          <w:numId w:val="35"/>
        </w:numPr>
        <w:jc w:val="both"/>
        <w:rPr>
          <w:color w:val="000000" w:themeColor="text1"/>
          <w:sz w:val="22"/>
        </w:rPr>
      </w:pPr>
      <w:r w:rsidRPr="000B4067">
        <w:rPr>
          <w:color w:val="000000" w:themeColor="text1"/>
          <w:sz w:val="22"/>
        </w:rPr>
        <w:t xml:space="preserve"> </w:t>
      </w:r>
      <w:r w:rsidR="00EA7D2D">
        <w:rPr>
          <w:color w:val="000000" w:themeColor="text1"/>
          <w:sz w:val="22"/>
        </w:rPr>
        <w:t>A</w:t>
      </w:r>
      <w:r w:rsidRPr="00EA7D2D">
        <w:rPr>
          <w:color w:val="000000" w:themeColor="text1"/>
          <w:sz w:val="22"/>
        </w:rPr>
        <w:t>utenticação deverá ser feita por outros meios como em cartórios ou</w:t>
      </w:r>
      <w:r w:rsidR="00EA7D2D">
        <w:rPr>
          <w:color w:val="000000" w:themeColor="text1"/>
          <w:sz w:val="22"/>
        </w:rPr>
        <w:t xml:space="preserve"> assinados digitalmente.</w:t>
      </w:r>
    </w:p>
    <w:p w14:paraId="6611F7D5" w14:textId="3BA53028" w:rsidR="000B4067" w:rsidRDefault="000B4067" w:rsidP="000B4067">
      <w:pPr>
        <w:pStyle w:val="PargrafodaLista"/>
        <w:numPr>
          <w:ilvl w:val="0"/>
          <w:numId w:val="35"/>
        </w:numPr>
        <w:jc w:val="both"/>
        <w:rPr>
          <w:color w:val="000000" w:themeColor="text1"/>
          <w:sz w:val="22"/>
        </w:rPr>
      </w:pPr>
      <w:r>
        <w:rPr>
          <w:color w:val="000000" w:themeColor="text1"/>
          <w:sz w:val="22"/>
        </w:rPr>
        <w:t>Envio de e-mails de confirmação e fatura</w:t>
      </w:r>
    </w:p>
    <w:p w14:paraId="3E2C116C" w14:textId="6B81E46B" w:rsidR="000B4067" w:rsidRDefault="000B4067" w:rsidP="000B4067">
      <w:pPr>
        <w:pStyle w:val="PargrafodaLista"/>
        <w:numPr>
          <w:ilvl w:val="0"/>
          <w:numId w:val="35"/>
        </w:numPr>
        <w:jc w:val="both"/>
        <w:rPr>
          <w:color w:val="000000" w:themeColor="text1"/>
          <w:sz w:val="22"/>
        </w:rPr>
      </w:pPr>
      <w:r>
        <w:rPr>
          <w:color w:val="000000" w:themeColor="text1"/>
          <w:sz w:val="22"/>
        </w:rPr>
        <w:t>Certificação de assinatura digital</w:t>
      </w:r>
    </w:p>
    <w:p w14:paraId="24D71D0B" w14:textId="37B25D71" w:rsidR="000B4067" w:rsidRPr="000B4067" w:rsidRDefault="00EA7D2D" w:rsidP="000B4067">
      <w:pPr>
        <w:pStyle w:val="PargrafodaLista"/>
        <w:numPr>
          <w:ilvl w:val="0"/>
          <w:numId w:val="35"/>
        </w:numPr>
        <w:jc w:val="both"/>
        <w:rPr>
          <w:color w:val="000000" w:themeColor="text1"/>
          <w:sz w:val="22"/>
        </w:rPr>
      </w:pPr>
      <w:r>
        <w:rPr>
          <w:color w:val="000000" w:themeColor="text1"/>
          <w:sz w:val="22"/>
        </w:rPr>
        <w:t>Geração de boletos de pagamento</w:t>
      </w:r>
    </w:p>
    <w:p w14:paraId="326A5001" w14:textId="77777777" w:rsidR="006E5425" w:rsidRPr="002C5A42" w:rsidRDefault="00596364">
      <w:pPr>
        <w:pStyle w:val="Ttulo2"/>
      </w:pPr>
      <w:r>
        <w:t>Considerações Finais</w:t>
      </w:r>
    </w:p>
    <w:p w14:paraId="2219F911" w14:textId="589C6376" w:rsidR="000D18B4" w:rsidRPr="00172682" w:rsidRDefault="000D18B4" w:rsidP="00172682">
      <w:pPr>
        <w:jc w:val="both"/>
        <w:rPr>
          <w:color w:val="000000" w:themeColor="text1"/>
          <w:sz w:val="22"/>
        </w:rPr>
      </w:pPr>
      <w:r w:rsidRPr="00172682">
        <w:rPr>
          <w:color w:val="000000" w:themeColor="text1"/>
          <w:sz w:val="22"/>
        </w:rPr>
        <w:t xml:space="preserve">Acreditamos totalmente que nossa ideia irá criar </w:t>
      </w:r>
      <w:r w:rsidR="00153D99">
        <w:rPr>
          <w:color w:val="000000" w:themeColor="text1"/>
          <w:sz w:val="22"/>
        </w:rPr>
        <w:t>uma nova tendência</w:t>
      </w:r>
      <w:r w:rsidRPr="00172682">
        <w:rPr>
          <w:color w:val="000000" w:themeColor="text1"/>
          <w:sz w:val="22"/>
        </w:rPr>
        <w:t xml:space="preserve"> </w:t>
      </w:r>
      <w:r w:rsidR="00153D99">
        <w:rPr>
          <w:color w:val="000000" w:themeColor="text1"/>
          <w:sz w:val="22"/>
        </w:rPr>
        <w:t>n</w:t>
      </w:r>
      <w:r w:rsidRPr="00172682">
        <w:rPr>
          <w:color w:val="000000" w:themeColor="text1"/>
          <w:sz w:val="22"/>
        </w:rPr>
        <w:t xml:space="preserve">o mercado </w:t>
      </w:r>
      <w:r w:rsidR="00153D99">
        <w:rPr>
          <w:color w:val="000000" w:themeColor="text1"/>
          <w:sz w:val="22"/>
        </w:rPr>
        <w:t>imobiliário,</w:t>
      </w:r>
      <w:r w:rsidRPr="00172682">
        <w:rPr>
          <w:color w:val="000000" w:themeColor="text1"/>
          <w:sz w:val="22"/>
        </w:rPr>
        <w:t xml:space="preserve"> </w:t>
      </w:r>
      <w:r w:rsidR="00153D99">
        <w:rPr>
          <w:color w:val="000000" w:themeColor="text1"/>
          <w:sz w:val="22"/>
        </w:rPr>
        <w:t>onde</w:t>
      </w:r>
      <w:r w:rsidRPr="00172682">
        <w:rPr>
          <w:color w:val="000000" w:themeColor="text1"/>
          <w:sz w:val="22"/>
        </w:rPr>
        <w:t xml:space="preserve"> empresas que trabalham </w:t>
      </w:r>
      <w:r w:rsidR="00153D99">
        <w:rPr>
          <w:color w:val="000000" w:themeColor="text1"/>
          <w:sz w:val="22"/>
        </w:rPr>
        <w:t>nesse ramo terão</w:t>
      </w:r>
      <w:r w:rsidRPr="00172682">
        <w:rPr>
          <w:color w:val="000000" w:themeColor="text1"/>
          <w:sz w:val="22"/>
        </w:rPr>
        <w:t xml:space="preserve"> de </w:t>
      </w:r>
      <w:r w:rsidR="00153D99">
        <w:rPr>
          <w:color w:val="000000" w:themeColor="text1"/>
          <w:sz w:val="22"/>
        </w:rPr>
        <w:t>buscar formulas</w:t>
      </w:r>
      <w:r w:rsidRPr="00172682">
        <w:rPr>
          <w:color w:val="000000" w:themeColor="text1"/>
          <w:sz w:val="22"/>
        </w:rPr>
        <w:t xml:space="preserve"> para </w:t>
      </w:r>
      <w:r w:rsidR="00153D99">
        <w:rPr>
          <w:color w:val="000000" w:themeColor="text1"/>
          <w:sz w:val="22"/>
        </w:rPr>
        <w:t xml:space="preserve">se </w:t>
      </w:r>
      <w:r w:rsidRPr="00172682">
        <w:rPr>
          <w:color w:val="000000" w:themeColor="text1"/>
          <w:sz w:val="22"/>
        </w:rPr>
        <w:t xml:space="preserve">integrar ao </w:t>
      </w:r>
      <w:r w:rsidR="00153D99">
        <w:rPr>
          <w:color w:val="000000" w:themeColor="text1"/>
          <w:sz w:val="22"/>
        </w:rPr>
        <w:t>modelo criado</w:t>
      </w:r>
      <w:r w:rsidR="00741A18" w:rsidRPr="00172682">
        <w:rPr>
          <w:color w:val="000000" w:themeColor="text1"/>
          <w:sz w:val="22"/>
        </w:rPr>
        <w:t>. Nossa</w:t>
      </w:r>
      <w:r w:rsidRPr="00172682">
        <w:rPr>
          <w:color w:val="000000" w:themeColor="text1"/>
          <w:sz w:val="22"/>
        </w:rPr>
        <w:t xml:space="preserve"> intenção é atingir as pessoas comuns a utilizarem nosso serviço, e logo depois, criar uma versão 2.0, um novo produto, para atender as imobiliárias que irão sofrer com a falta de procura de serviços após a popularização da nossa plataforma/comunidad</w:t>
      </w:r>
      <w:bookmarkStart w:id="2" w:name="_GoBack"/>
      <w:bookmarkEnd w:id="2"/>
      <w:r w:rsidRPr="00172682">
        <w:rPr>
          <w:color w:val="000000" w:themeColor="text1"/>
          <w:sz w:val="22"/>
        </w:rPr>
        <w:t>e. Ou seja, iremos atender de ponta a ponta, e criar de fato uma comunidade unificada do mercado imobiliário.</w:t>
      </w:r>
    </w:p>
    <w:p w14:paraId="1263FEA1" w14:textId="77777777" w:rsidR="006E5425" w:rsidRPr="002C5A42" w:rsidRDefault="00E96407">
      <w:pPr>
        <w:pStyle w:val="Ttulo1"/>
      </w:pPr>
      <w:r w:rsidRPr="002C5A42">
        <w:t>Aprovação e autoridade para proceder</w:t>
      </w:r>
    </w:p>
    <w:p w14:paraId="212C2D73" w14:textId="77777777" w:rsidR="006E5425" w:rsidRPr="00ED1517" w:rsidRDefault="00E96407">
      <w:pPr>
        <w:rPr>
          <w:sz w:val="24"/>
          <w:szCs w:val="24"/>
        </w:rPr>
      </w:pPr>
      <w:r w:rsidRPr="00ED1517">
        <w:rPr>
          <w:sz w:val="24"/>
          <w:szCs w:val="24"/>
        </w:rPr>
        <w:t>Aprovamos o projeto como descrito acima e autorizamos a equipe a prosseguir.</w:t>
      </w:r>
    </w:p>
    <w:tbl>
      <w:tblPr>
        <w:tblStyle w:val="ProjectScopeTable"/>
        <w:tblW w:w="5000" w:type="pct"/>
        <w:tblLook w:val="04A0" w:firstRow="1" w:lastRow="0" w:firstColumn="1" w:lastColumn="0" w:noHBand="0" w:noVBand="1"/>
        <w:tblDescription w:val="Stakeholders Table"/>
      </w:tblPr>
      <w:tblGrid>
        <w:gridCol w:w="3582"/>
        <w:gridCol w:w="3583"/>
        <w:gridCol w:w="2150"/>
      </w:tblGrid>
      <w:tr w:rsidR="006E5425" w:rsidRPr="00ED1517" w14:paraId="11829E4B" w14:textId="77777777" w:rsidTr="002F5967">
        <w:trPr>
          <w:cnfStyle w:val="100000000000" w:firstRow="1" w:lastRow="0" w:firstColumn="0" w:lastColumn="0" w:oddVBand="0" w:evenVBand="0" w:oddHBand="0" w:evenHBand="0" w:firstRowFirstColumn="0" w:firstRowLastColumn="0" w:lastRowFirstColumn="0" w:lastRowLastColumn="0"/>
        </w:trPr>
        <w:tc>
          <w:tcPr>
            <w:tcW w:w="1923" w:type="pct"/>
          </w:tcPr>
          <w:p w14:paraId="36D848C7" w14:textId="77777777" w:rsidR="006E5425" w:rsidRPr="00ED1517" w:rsidRDefault="00E96407">
            <w:pPr>
              <w:rPr>
                <w:sz w:val="24"/>
                <w:szCs w:val="24"/>
              </w:rPr>
            </w:pPr>
            <w:r w:rsidRPr="00ED1517">
              <w:rPr>
                <w:sz w:val="24"/>
                <w:szCs w:val="24"/>
              </w:rPr>
              <w:t>Nome</w:t>
            </w:r>
          </w:p>
        </w:tc>
        <w:tc>
          <w:tcPr>
            <w:tcW w:w="1923" w:type="pct"/>
          </w:tcPr>
          <w:p w14:paraId="226CD662" w14:textId="77777777" w:rsidR="006E5425" w:rsidRPr="00ED1517" w:rsidRDefault="00AA38BC">
            <w:pPr>
              <w:rPr>
                <w:sz w:val="24"/>
                <w:szCs w:val="24"/>
              </w:rPr>
            </w:pPr>
            <w:r w:rsidRPr="00ED1517">
              <w:rPr>
                <w:sz w:val="24"/>
                <w:szCs w:val="24"/>
              </w:rPr>
              <w:t>Assinatura</w:t>
            </w:r>
          </w:p>
        </w:tc>
        <w:tc>
          <w:tcPr>
            <w:tcW w:w="1154" w:type="pct"/>
          </w:tcPr>
          <w:p w14:paraId="44692A25" w14:textId="77777777" w:rsidR="006E5425" w:rsidRPr="00ED1517" w:rsidRDefault="00E96407">
            <w:pPr>
              <w:rPr>
                <w:sz w:val="24"/>
                <w:szCs w:val="24"/>
              </w:rPr>
            </w:pPr>
            <w:r w:rsidRPr="00ED1517">
              <w:rPr>
                <w:sz w:val="24"/>
                <w:szCs w:val="24"/>
              </w:rPr>
              <w:t>Data</w:t>
            </w:r>
          </w:p>
        </w:tc>
      </w:tr>
      <w:tr w:rsidR="006E5425" w:rsidRPr="00ED1517" w14:paraId="2EE7E433" w14:textId="77777777" w:rsidTr="002F5967">
        <w:tc>
          <w:tcPr>
            <w:tcW w:w="1923" w:type="pct"/>
          </w:tcPr>
          <w:p w14:paraId="5AFF5659" w14:textId="77777777" w:rsidR="006E5425" w:rsidRPr="00ED1517" w:rsidRDefault="006E5425">
            <w:pPr>
              <w:rPr>
                <w:sz w:val="24"/>
                <w:szCs w:val="24"/>
              </w:rPr>
            </w:pPr>
          </w:p>
        </w:tc>
        <w:tc>
          <w:tcPr>
            <w:tcW w:w="1923" w:type="pct"/>
          </w:tcPr>
          <w:p w14:paraId="10A06987" w14:textId="77777777" w:rsidR="006E5425" w:rsidRPr="00ED1517" w:rsidRDefault="006E5425">
            <w:pPr>
              <w:rPr>
                <w:sz w:val="24"/>
                <w:szCs w:val="24"/>
              </w:rPr>
            </w:pPr>
          </w:p>
        </w:tc>
        <w:tc>
          <w:tcPr>
            <w:tcW w:w="1154" w:type="pct"/>
          </w:tcPr>
          <w:p w14:paraId="74FD27AC" w14:textId="77777777" w:rsidR="006E5425" w:rsidRPr="00ED1517" w:rsidRDefault="006E5425">
            <w:pPr>
              <w:rPr>
                <w:sz w:val="24"/>
                <w:szCs w:val="24"/>
              </w:rPr>
            </w:pPr>
          </w:p>
        </w:tc>
      </w:tr>
    </w:tbl>
    <w:p w14:paraId="112A55F7" w14:textId="77777777" w:rsidR="006E5425" w:rsidRPr="002C5A42" w:rsidRDefault="006E5425" w:rsidP="00514CA3"/>
    <w:sectPr w:rsidR="006E5425" w:rsidRPr="002C5A42" w:rsidSect="002C5A42">
      <w:headerReference w:type="default" r:id="rId10"/>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D26C0" w14:textId="77777777" w:rsidR="00B043C4" w:rsidRDefault="00B043C4">
      <w:pPr>
        <w:spacing w:after="0" w:line="240" w:lineRule="auto"/>
      </w:pPr>
      <w:r>
        <w:separator/>
      </w:r>
    </w:p>
  </w:endnote>
  <w:endnote w:type="continuationSeparator" w:id="0">
    <w:p w14:paraId="7883BDDF" w14:textId="77777777" w:rsidR="00B043C4" w:rsidRDefault="00B0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4F3CE" w14:textId="77777777" w:rsidR="00B043C4" w:rsidRDefault="00B043C4">
      <w:pPr>
        <w:spacing w:after="0" w:line="240" w:lineRule="auto"/>
      </w:pPr>
      <w:r>
        <w:separator/>
      </w:r>
    </w:p>
  </w:footnote>
  <w:footnote w:type="continuationSeparator" w:id="0">
    <w:p w14:paraId="1C37F180" w14:textId="77777777" w:rsidR="00B043C4" w:rsidRDefault="00B04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0CA66" w14:textId="77777777" w:rsidR="006E5425" w:rsidRDefault="00E96407">
    <w:pPr>
      <w:pStyle w:val="Cabealho"/>
    </w:pPr>
    <w:r>
      <w:rPr>
        <w:noProof/>
      </w:rPr>
      <mc:AlternateContent>
        <mc:Choice Requires="wps">
          <w:drawing>
            <wp:anchor distT="0" distB="0" distL="114300" distR="114300" simplePos="0" relativeHeight="251659264" behindDoc="0" locked="0" layoutInCell="1" allowOverlap="1" wp14:anchorId="13D1A570" wp14:editId="6CC463B8">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2863A" w14:textId="77777777" w:rsidR="006E5425" w:rsidRDefault="00E96407">
                          <w:pPr>
                            <w:pStyle w:val="Rodap"/>
                          </w:pPr>
                          <w:r>
                            <w:fldChar w:fldCharType="begin"/>
                          </w:r>
                          <w:r>
                            <w:instrText>PAGE   \* MERGEFORMAT</w:instrText>
                          </w:r>
                          <w:r>
                            <w:fldChar w:fldCharType="separate"/>
                          </w:r>
                          <w:r w:rsidR="00153D99">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14:paraId="4532863A" w14:textId="77777777" w:rsidR="006E5425" w:rsidRDefault="00E96407">
                    <w:pPr>
                      <w:pStyle w:val="Rodap"/>
                    </w:pPr>
                    <w:r>
                      <w:fldChar w:fldCharType="begin"/>
                    </w:r>
                    <w:r>
                      <w:instrText>PAGE   \* MERGEFORMAT</w:instrText>
                    </w:r>
                    <w:r>
                      <w:fldChar w:fldCharType="separate"/>
                    </w:r>
                    <w:r w:rsidR="00153D99">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multilevel"/>
    <w:tmpl w:val="A7AE6E6A"/>
    <w:lvl w:ilvl="0">
      <w:start w:val="1"/>
      <w:numFmt w:val="decimal"/>
      <w:pStyle w:val="Ttulo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87B1380"/>
    <w:multiLevelType w:val="hybridMultilevel"/>
    <w:tmpl w:val="930C9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DB741D"/>
    <w:multiLevelType w:val="hybridMultilevel"/>
    <w:tmpl w:val="75526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65270A"/>
    <w:multiLevelType w:val="hybridMultilevel"/>
    <w:tmpl w:val="11DEB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8A14AC"/>
    <w:multiLevelType w:val="hybridMultilevel"/>
    <w:tmpl w:val="60423F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99A702A"/>
    <w:multiLevelType w:val="hybridMultilevel"/>
    <w:tmpl w:val="B29A2F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1267EB"/>
    <w:multiLevelType w:val="hybridMultilevel"/>
    <w:tmpl w:val="BE044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637443A"/>
    <w:multiLevelType w:val="hybridMultilevel"/>
    <w:tmpl w:val="2E946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06412B"/>
    <w:multiLevelType w:val="hybridMultilevel"/>
    <w:tmpl w:val="9B3E0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9D3673"/>
    <w:multiLevelType w:val="hybridMultilevel"/>
    <w:tmpl w:val="23829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76DBD"/>
    <w:multiLevelType w:val="hybridMultilevel"/>
    <w:tmpl w:val="C7E67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F014BD6"/>
    <w:multiLevelType w:val="multilevel"/>
    <w:tmpl w:val="1426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7AA63EE"/>
    <w:multiLevelType w:val="hybridMultilevel"/>
    <w:tmpl w:val="C2328A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6B4FF0"/>
    <w:multiLevelType w:val="hybridMultilevel"/>
    <w:tmpl w:val="E92E17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7A622E"/>
    <w:multiLevelType w:val="hybridMultilevel"/>
    <w:tmpl w:val="A4DC18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FCE7953"/>
    <w:multiLevelType w:val="hybridMultilevel"/>
    <w:tmpl w:val="4B9C2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6EA40E3"/>
    <w:multiLevelType w:val="hybridMultilevel"/>
    <w:tmpl w:val="26D4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6F74270"/>
    <w:multiLevelType w:val="hybridMultilevel"/>
    <w:tmpl w:val="1D861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7B93FEC"/>
    <w:multiLevelType w:val="hybridMultilevel"/>
    <w:tmpl w:val="20385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BD0289E"/>
    <w:multiLevelType w:val="hybridMultilevel"/>
    <w:tmpl w:val="D86C4A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7EEA18AF"/>
    <w:multiLevelType w:val="hybridMultilevel"/>
    <w:tmpl w:val="D3644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4"/>
    <w:lvlOverride w:ilvl="0">
      <w:startOverride w:val="1"/>
    </w:lvlOverride>
  </w:num>
  <w:num w:numId="4">
    <w:abstractNumId w:val="1"/>
  </w:num>
  <w:num w:numId="5">
    <w:abstractNumId w:val="13"/>
  </w:num>
  <w:num w:numId="6">
    <w:abstractNumId w:val="1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19"/>
  </w:num>
  <w:num w:numId="17">
    <w:abstractNumId w:val="8"/>
  </w:num>
  <w:num w:numId="18">
    <w:abstractNumId w:val="3"/>
  </w:num>
  <w:num w:numId="19">
    <w:abstractNumId w:val="9"/>
  </w:num>
  <w:num w:numId="20">
    <w:abstractNumId w:val="21"/>
  </w:num>
  <w:num w:numId="21">
    <w:abstractNumId w:val="7"/>
  </w:num>
  <w:num w:numId="22">
    <w:abstractNumId w:val="6"/>
  </w:num>
  <w:num w:numId="23">
    <w:abstractNumId w:val="16"/>
  </w:num>
  <w:num w:numId="24">
    <w:abstractNumId w:val="1"/>
  </w:num>
  <w:num w:numId="25">
    <w:abstractNumId w:val="1"/>
  </w:num>
  <w:num w:numId="26">
    <w:abstractNumId w:val="17"/>
  </w:num>
  <w:num w:numId="27">
    <w:abstractNumId w:val="5"/>
  </w:num>
  <w:num w:numId="28">
    <w:abstractNumId w:val="20"/>
  </w:num>
  <w:num w:numId="29">
    <w:abstractNumId w:val="1"/>
  </w:num>
  <w:num w:numId="30">
    <w:abstractNumId w:val="11"/>
  </w:num>
  <w:num w:numId="31">
    <w:abstractNumId w:val="18"/>
  </w:num>
  <w:num w:numId="32">
    <w:abstractNumId w:val="10"/>
  </w:num>
  <w:num w:numId="33">
    <w:abstractNumId w:val="15"/>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6F"/>
    <w:rsid w:val="00016E37"/>
    <w:rsid w:val="00034250"/>
    <w:rsid w:val="0008395E"/>
    <w:rsid w:val="00087D1D"/>
    <w:rsid w:val="00094F6F"/>
    <w:rsid w:val="000A2436"/>
    <w:rsid w:val="000A4986"/>
    <w:rsid w:val="000B4067"/>
    <w:rsid w:val="000B49E3"/>
    <w:rsid w:val="000D18B4"/>
    <w:rsid w:val="000D7CD1"/>
    <w:rsid w:val="000F4E7D"/>
    <w:rsid w:val="001212A5"/>
    <w:rsid w:val="00131A6D"/>
    <w:rsid w:val="0015297D"/>
    <w:rsid w:val="00153D99"/>
    <w:rsid w:val="00172682"/>
    <w:rsid w:val="00173D71"/>
    <w:rsid w:val="00184CD2"/>
    <w:rsid w:val="001D1EF4"/>
    <w:rsid w:val="001E0530"/>
    <w:rsid w:val="00202648"/>
    <w:rsid w:val="00205524"/>
    <w:rsid w:val="00206EA2"/>
    <w:rsid w:val="002107AE"/>
    <w:rsid w:val="00233127"/>
    <w:rsid w:val="00266238"/>
    <w:rsid w:val="00274FCA"/>
    <w:rsid w:val="002B48F2"/>
    <w:rsid w:val="002C015C"/>
    <w:rsid w:val="002C5A42"/>
    <w:rsid w:val="002D2D41"/>
    <w:rsid w:val="002E2FEC"/>
    <w:rsid w:val="002F5967"/>
    <w:rsid w:val="00312013"/>
    <w:rsid w:val="00327BEF"/>
    <w:rsid w:val="00337DED"/>
    <w:rsid w:val="00355281"/>
    <w:rsid w:val="0037771C"/>
    <w:rsid w:val="00377D7E"/>
    <w:rsid w:val="003B7391"/>
    <w:rsid w:val="003D4812"/>
    <w:rsid w:val="003D71CF"/>
    <w:rsid w:val="004017C1"/>
    <w:rsid w:val="00415FCC"/>
    <w:rsid w:val="00417848"/>
    <w:rsid w:val="00437D75"/>
    <w:rsid w:val="00492E41"/>
    <w:rsid w:val="004944A7"/>
    <w:rsid w:val="004A3274"/>
    <w:rsid w:val="004E0377"/>
    <w:rsid w:val="005064C8"/>
    <w:rsid w:val="00514CA3"/>
    <w:rsid w:val="00515972"/>
    <w:rsid w:val="005433A0"/>
    <w:rsid w:val="0056417C"/>
    <w:rsid w:val="00596364"/>
    <w:rsid w:val="005A54AF"/>
    <w:rsid w:val="005D6C98"/>
    <w:rsid w:val="006365C5"/>
    <w:rsid w:val="00643F43"/>
    <w:rsid w:val="00662B82"/>
    <w:rsid w:val="0066776A"/>
    <w:rsid w:val="00682E75"/>
    <w:rsid w:val="006961A9"/>
    <w:rsid w:val="006A7E89"/>
    <w:rsid w:val="006C3AB3"/>
    <w:rsid w:val="006D36FD"/>
    <w:rsid w:val="006E5425"/>
    <w:rsid w:val="007100AD"/>
    <w:rsid w:val="00713EC5"/>
    <w:rsid w:val="007245B4"/>
    <w:rsid w:val="00741A18"/>
    <w:rsid w:val="00792FBC"/>
    <w:rsid w:val="007949CA"/>
    <w:rsid w:val="00795012"/>
    <w:rsid w:val="007C0D22"/>
    <w:rsid w:val="007C5632"/>
    <w:rsid w:val="007E6581"/>
    <w:rsid w:val="007F4993"/>
    <w:rsid w:val="00814CED"/>
    <w:rsid w:val="00826E43"/>
    <w:rsid w:val="00854D6B"/>
    <w:rsid w:val="00870880"/>
    <w:rsid w:val="00873D45"/>
    <w:rsid w:val="008A4F65"/>
    <w:rsid w:val="008B40AD"/>
    <w:rsid w:val="008D087E"/>
    <w:rsid w:val="008D669F"/>
    <w:rsid w:val="00910552"/>
    <w:rsid w:val="00922F2A"/>
    <w:rsid w:val="00957380"/>
    <w:rsid w:val="009774CD"/>
    <w:rsid w:val="00993C21"/>
    <w:rsid w:val="00994769"/>
    <w:rsid w:val="009D69CD"/>
    <w:rsid w:val="009E27BD"/>
    <w:rsid w:val="00A04870"/>
    <w:rsid w:val="00A42468"/>
    <w:rsid w:val="00A81859"/>
    <w:rsid w:val="00A930C5"/>
    <w:rsid w:val="00AA38BC"/>
    <w:rsid w:val="00AF57A3"/>
    <w:rsid w:val="00B043C4"/>
    <w:rsid w:val="00B62BF0"/>
    <w:rsid w:val="00B658B8"/>
    <w:rsid w:val="00B915D0"/>
    <w:rsid w:val="00B932CE"/>
    <w:rsid w:val="00BB4771"/>
    <w:rsid w:val="00BC5630"/>
    <w:rsid w:val="00BC74DA"/>
    <w:rsid w:val="00BE19D4"/>
    <w:rsid w:val="00BE7911"/>
    <w:rsid w:val="00C04900"/>
    <w:rsid w:val="00C17C9E"/>
    <w:rsid w:val="00C61465"/>
    <w:rsid w:val="00CE559B"/>
    <w:rsid w:val="00CE7041"/>
    <w:rsid w:val="00D15DA4"/>
    <w:rsid w:val="00D2489D"/>
    <w:rsid w:val="00D52A7B"/>
    <w:rsid w:val="00D938EB"/>
    <w:rsid w:val="00D9643D"/>
    <w:rsid w:val="00DC370D"/>
    <w:rsid w:val="00DC42DA"/>
    <w:rsid w:val="00DC4F45"/>
    <w:rsid w:val="00E52D6C"/>
    <w:rsid w:val="00E67738"/>
    <w:rsid w:val="00E9257A"/>
    <w:rsid w:val="00E96407"/>
    <w:rsid w:val="00EA5265"/>
    <w:rsid w:val="00EA7D2D"/>
    <w:rsid w:val="00EC7D24"/>
    <w:rsid w:val="00ED1517"/>
    <w:rsid w:val="00ED3F8B"/>
    <w:rsid w:val="00EE3A96"/>
    <w:rsid w:val="00EF0C73"/>
    <w:rsid w:val="00F11ECB"/>
    <w:rsid w:val="00F1777A"/>
    <w:rsid w:val="00F87689"/>
    <w:rsid w:val="00F91922"/>
    <w:rsid w:val="00FB0EF6"/>
    <w:rsid w:val="00FD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unhideWhenUsed/>
    <w:qFormat/>
    <w:rsid w:val="00B658B8"/>
    <w:pPr>
      <w:ind w:left="720"/>
      <w:contextualSpacing/>
    </w:pPr>
  </w:style>
  <w:style w:type="character" w:customStyle="1" w:styleId="no-conversion">
    <w:name w:val="no-conversion"/>
    <w:rsid w:val="00F11ECB"/>
  </w:style>
  <w:style w:type="paragraph" w:styleId="Textodebalo">
    <w:name w:val="Balloon Text"/>
    <w:basedOn w:val="Normal"/>
    <w:link w:val="TextodebaloChar"/>
    <w:uiPriority w:val="99"/>
    <w:semiHidden/>
    <w:unhideWhenUsed/>
    <w:rsid w:val="006365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65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unhideWhenUsed/>
    <w:qFormat/>
    <w:rsid w:val="00B658B8"/>
    <w:pPr>
      <w:ind w:left="720"/>
      <w:contextualSpacing/>
    </w:pPr>
  </w:style>
  <w:style w:type="character" w:customStyle="1" w:styleId="no-conversion">
    <w:name w:val="no-conversion"/>
    <w:rsid w:val="00F11ECB"/>
  </w:style>
  <w:style w:type="paragraph" w:styleId="Textodebalo">
    <w:name w:val="Balloon Text"/>
    <w:basedOn w:val="Normal"/>
    <w:link w:val="TextodebaloChar"/>
    <w:uiPriority w:val="99"/>
    <w:semiHidden/>
    <w:unhideWhenUsed/>
    <w:rsid w:val="006365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65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ana\AppData\Roaming\Microsoft\Modelo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4DB9B81AE47DDB5A0D55CB0F3A877"/>
        <w:category>
          <w:name w:val="Geral"/>
          <w:gallery w:val="placeholder"/>
        </w:category>
        <w:types>
          <w:type w:val="bbPlcHdr"/>
        </w:types>
        <w:behaviors>
          <w:behavior w:val="content"/>
        </w:behaviors>
        <w:guid w:val="{64DADA2D-ED27-4F9A-8554-510978FA3785}"/>
      </w:docPartPr>
      <w:docPartBody>
        <w:p w:rsidR="00AB077F" w:rsidRDefault="003C1E1D">
          <w:pPr>
            <w:pStyle w:val="E914DB9B81AE47DDB5A0D55CB0F3A87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1D"/>
    <w:rsid w:val="00041D52"/>
    <w:rsid w:val="00175C27"/>
    <w:rsid w:val="0021106A"/>
    <w:rsid w:val="00302457"/>
    <w:rsid w:val="003219B4"/>
    <w:rsid w:val="00360D10"/>
    <w:rsid w:val="003769F7"/>
    <w:rsid w:val="003C1E1D"/>
    <w:rsid w:val="0076498E"/>
    <w:rsid w:val="007A3602"/>
    <w:rsid w:val="00851622"/>
    <w:rsid w:val="009968C7"/>
    <w:rsid w:val="00A52B08"/>
    <w:rsid w:val="00A55E16"/>
    <w:rsid w:val="00AA1887"/>
    <w:rsid w:val="00AB077F"/>
    <w:rsid w:val="00AF617C"/>
    <w:rsid w:val="00B82AC3"/>
    <w:rsid w:val="00C31E9B"/>
    <w:rsid w:val="00C66A44"/>
    <w:rsid w:val="00D76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C66A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C66A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6F3BE26-BEA4-428F-99DE-08EB954E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Escopo do projeto</Template>
  <TotalTime>117</TotalTime>
  <Pages>3</Pages>
  <Words>780</Words>
  <Characters>4216</Characters>
  <Application>Microsoft Office Word</Application>
  <DocSecurity>0</DocSecurity>
  <Lines>35</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Silvana</dc:creator>
  <cp:keywords/>
  <cp:lastModifiedBy>Vinicius</cp:lastModifiedBy>
  <cp:revision>9</cp:revision>
  <dcterms:created xsi:type="dcterms:W3CDTF">2021-04-14T22:22:00Z</dcterms:created>
  <dcterms:modified xsi:type="dcterms:W3CDTF">2021-04-19T00:49:00Z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