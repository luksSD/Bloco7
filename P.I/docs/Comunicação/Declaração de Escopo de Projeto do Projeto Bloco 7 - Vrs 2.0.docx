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0E8C" w14:textId="77777777" w:rsidR="000A2436" w:rsidRDefault="006A7E89">
      <w:pPr>
        <w:pStyle w:val="Ttulo"/>
      </w:pPr>
      <w:r>
        <w:t>P</w:t>
      </w:r>
      <w:r w:rsidR="00A42468">
        <w:t xml:space="preserve">rojeto </w:t>
      </w:r>
      <w:r>
        <w:t>I</w:t>
      </w:r>
      <w:r w:rsidR="00BC5630">
        <w:t>nterdisciplinar 2021</w:t>
      </w:r>
    </w:p>
    <w:p w14:paraId="7856EBBF" w14:textId="77777777" w:rsidR="006E5425" w:rsidRPr="002C5A42" w:rsidRDefault="00DC42DA">
      <w:pPr>
        <w:pStyle w:val="Ttulo"/>
      </w:pPr>
      <w:r>
        <w:t xml:space="preserve">DECLARAÇÃO DE </w:t>
      </w:r>
      <w:r w:rsidR="00E52D6C">
        <w:t>Escopo dE</w:t>
      </w:r>
      <w:r w:rsidR="00E96407" w:rsidRPr="002C5A42">
        <w:t xml:space="preserve"> projeto</w:t>
      </w:r>
      <w:r w:rsidR="000A2436">
        <w:t xml:space="preserve"> </w:t>
      </w:r>
    </w:p>
    <w:sdt>
      <w:sdtPr>
        <w:id w:val="216403978"/>
        <w:placeholder>
          <w:docPart w:val="E914DB9B81AE47DDB5A0D55CB0F3A877"/>
        </w:placeholder>
        <w:date w:fullDate="2021-04-14T00:00:00Z">
          <w:dateFormat w:val="dd/MM/yyyy"/>
          <w:lid w:val="pt-BR"/>
          <w:storeMappedDataAs w:val="dateTime"/>
          <w:calendar w:val="gregorian"/>
        </w:date>
      </w:sdtPr>
      <w:sdtEndPr/>
      <w:sdtContent>
        <w:p w14:paraId="6534FC87" w14:textId="381AB95D" w:rsidR="00741A18" w:rsidRDefault="00BC5630" w:rsidP="00741A18">
          <w:pPr>
            <w:pStyle w:val="Subttulo"/>
          </w:pPr>
          <w:r>
            <w:t>14/04/2021</w:t>
          </w:r>
        </w:p>
      </w:sdtContent>
    </w:sdt>
    <w:p w14:paraId="7445E658" w14:textId="7BC872C4" w:rsidR="00741A18" w:rsidRPr="00741A18" w:rsidRDefault="00741A18" w:rsidP="00741A18"/>
    <w:p w14:paraId="1FBFC4E3" w14:textId="7ACEE70B" w:rsidR="006E5425" w:rsidRPr="002C5A42" w:rsidRDefault="00B658B8">
      <w:pPr>
        <w:pStyle w:val="Ttulo1"/>
      </w:pPr>
      <w:r>
        <w:t>bloco 7</w:t>
      </w:r>
    </w:p>
    <w:p w14:paraId="39B3D9FC" w14:textId="01C81383" w:rsidR="00B658B8" w:rsidRDefault="006A7E89" w:rsidP="00B658B8">
      <w:pPr>
        <w:pStyle w:val="Ttulo2"/>
      </w:pPr>
      <w:r>
        <w:t>Contextualização</w:t>
      </w:r>
      <w:r w:rsidR="008D087E">
        <w:t xml:space="preserve"> e Problematização</w:t>
      </w:r>
    </w:p>
    <w:p w14:paraId="6F38091D"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O contexto é o mercado imobiliário e o domínio são as pessoas e empresas interessadas na compra, venda, locação e gestão de seus anúncios de imóveis.</w:t>
      </w:r>
    </w:p>
    <w:p w14:paraId="09427D30" w14:textId="0724EB85" w:rsidR="00B658B8" w:rsidRDefault="00B658B8" w:rsidP="00741A18">
      <w:pPr>
        <w:pStyle w:val="Ttulo2"/>
        <w:numPr>
          <w:ilvl w:val="0"/>
          <w:numId w:val="0"/>
        </w:numPr>
        <w:jc w:val="both"/>
        <w:rPr>
          <w:b w:val="0"/>
          <w:iCs/>
          <w:color w:val="000000"/>
          <w:sz w:val="22"/>
          <w:szCs w:val="22"/>
        </w:rPr>
      </w:pPr>
      <w:r w:rsidRPr="00741A18">
        <w:rPr>
          <w:b w:val="0"/>
          <w:iCs/>
          <w:color w:val="000000"/>
          <w:sz w:val="22"/>
          <w:szCs w:val="22"/>
        </w:rPr>
        <w:t xml:space="preserve">Com as situações criadas após pandemia onde o distanciamento social se torna um fator importante para ser considerado, somando às necessidades dos usuários de terem facilidades em buscar ou anunciar um </w:t>
      </w:r>
      <w:r w:rsidRPr="00741A18">
        <w:rPr>
          <w:b w:val="0"/>
          <w:iCs/>
          <w:color w:val="000000"/>
          <w:sz w:val="22"/>
          <w:szCs w:val="22"/>
        </w:rPr>
        <w:t>imóvel</w:t>
      </w:r>
      <w:r w:rsidRPr="00741A18">
        <w:rPr>
          <w:b w:val="0"/>
          <w:iCs/>
          <w:color w:val="000000"/>
          <w:sz w:val="22"/>
          <w:szCs w:val="22"/>
        </w:rPr>
        <w:t xml:space="preserve">, foi pensado um software </w:t>
      </w:r>
      <w:r w:rsidRPr="00741A18">
        <w:rPr>
          <w:b w:val="0"/>
          <w:iCs/>
          <w:color w:val="000000"/>
          <w:sz w:val="22"/>
          <w:szCs w:val="22"/>
        </w:rPr>
        <w:t>que</w:t>
      </w:r>
      <w:r w:rsidRPr="00741A18">
        <w:rPr>
          <w:b w:val="0"/>
          <w:iCs/>
          <w:color w:val="000000"/>
          <w:sz w:val="22"/>
          <w:szCs w:val="22"/>
        </w:rPr>
        <w:t xml:space="preserve"> centraliza os anúncios e traz uma solução para o problema de se possuir inúmeros imóveis anunciados em locais distintos. Esta dispersão de anúncios faz com que muitas pessoas deixem de encontrar o que procura ou então para aqueles que querem anunciar, acabam sendo deixados de lado sem possuir um alcance mais geral.</w:t>
      </w:r>
    </w:p>
    <w:p w14:paraId="2E6BF089" w14:textId="77777777" w:rsidR="00741A18" w:rsidRPr="00741A18" w:rsidRDefault="00741A18" w:rsidP="00741A18"/>
    <w:p w14:paraId="0870596A" w14:textId="1266B535" w:rsidR="00087D1D" w:rsidRPr="00B658B8" w:rsidRDefault="006A7E89" w:rsidP="00B658B8">
      <w:pPr>
        <w:pStyle w:val="Ttulo2"/>
      </w:pPr>
      <w:r w:rsidRPr="00B658B8">
        <w:t>Objetivo</w:t>
      </w:r>
      <w:r w:rsidR="002F5967" w:rsidRPr="00B658B8">
        <w:t>(s)</w:t>
      </w:r>
      <w:r w:rsidR="00F87689" w:rsidRPr="00B658B8">
        <w:t xml:space="preserve"> Geral e Específicos</w:t>
      </w:r>
    </w:p>
    <w:p w14:paraId="3F3AEE03" w14:textId="00C80138"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O objetivo geral é fornecer um software de controle e uma plataforma de compra, venda e locação de imóveis para donos de imóveis, permitindo a gerência de processos e facilidades na busca por parte dos clientes, desburocratizando todo processo atual.</w:t>
      </w:r>
    </w:p>
    <w:p w14:paraId="17FCCE5A"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Os objetivos específicos são:</w:t>
      </w:r>
    </w:p>
    <w:p w14:paraId="0FE440C3"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Criar uma plataforma ergonômica de compra, venda e locação de imóveis;</w:t>
      </w:r>
    </w:p>
    <w:p w14:paraId="05CCDF3F" w14:textId="08D2892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Facilitar todas as demandas geradas pelo processo burocrático de compra, venda e locação de imóveis.</w:t>
      </w:r>
    </w:p>
    <w:p w14:paraId="1F9D244B"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Digitalizar toda parte física que for possível, mudando a forma de trabalhar para uma forma mais atual que acompanha o mercado.</w:t>
      </w:r>
    </w:p>
    <w:p w14:paraId="6A8611C2"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Alterar a percepção antiquada do mercado imobiliário em nossa região, onde em sua grande totalidade, ainda utiliza processos de trabalho arcaicos, com documentos físicos que poderiam ser digitalizados.</w:t>
      </w:r>
    </w:p>
    <w:p w14:paraId="13E37499" w14:textId="7DF7797A" w:rsidR="00B658B8" w:rsidRDefault="00B658B8" w:rsidP="00741A18">
      <w:pPr>
        <w:pStyle w:val="Ttulo2"/>
        <w:numPr>
          <w:ilvl w:val="0"/>
          <w:numId w:val="0"/>
        </w:numPr>
        <w:jc w:val="both"/>
        <w:rPr>
          <w:b w:val="0"/>
          <w:iCs/>
          <w:color w:val="000000"/>
          <w:sz w:val="22"/>
          <w:szCs w:val="22"/>
        </w:rPr>
      </w:pPr>
      <w:bookmarkStart w:id="0" w:name="_lq9ma92l5brx" w:colFirst="0" w:colLast="0"/>
      <w:bookmarkEnd w:id="0"/>
      <w:r w:rsidRPr="00741A18">
        <w:rPr>
          <w:b w:val="0"/>
          <w:iCs/>
          <w:color w:val="000000"/>
          <w:sz w:val="22"/>
          <w:szCs w:val="22"/>
        </w:rPr>
        <w:t>Criar uma comunidade para anúncios específicos de imóveis, centralizando a plataforma 100% neste contexto.</w:t>
      </w:r>
    </w:p>
    <w:p w14:paraId="19FC48FD" w14:textId="77777777" w:rsidR="00741A18" w:rsidRPr="00741A18" w:rsidRDefault="00741A18" w:rsidP="00741A18"/>
    <w:p w14:paraId="2ADA2004" w14:textId="66009402" w:rsidR="00087D1D" w:rsidRDefault="0015297D" w:rsidP="00B658B8">
      <w:pPr>
        <w:pStyle w:val="Ttulo2"/>
      </w:pPr>
      <w:r w:rsidRPr="0015297D">
        <w:lastRenderedPageBreak/>
        <w:t>Justificativa</w:t>
      </w:r>
    </w:p>
    <w:p w14:paraId="39F97FC1" w14:textId="77777777" w:rsidR="00B658B8" w:rsidRPr="00741A18" w:rsidRDefault="00B658B8" w:rsidP="00741A18">
      <w:pPr>
        <w:pStyle w:val="Ttulo2"/>
        <w:numPr>
          <w:ilvl w:val="0"/>
          <w:numId w:val="0"/>
        </w:numPr>
        <w:jc w:val="both"/>
        <w:rPr>
          <w:b w:val="0"/>
          <w:iCs/>
          <w:color w:val="000000"/>
          <w:sz w:val="22"/>
          <w:szCs w:val="22"/>
        </w:rPr>
      </w:pPr>
      <w:r w:rsidRPr="00741A18">
        <w:rPr>
          <w:b w:val="0"/>
          <w:iCs/>
          <w:color w:val="000000"/>
          <w:sz w:val="22"/>
          <w:szCs w:val="22"/>
        </w:rPr>
        <w:t xml:space="preserve">Facilitar a burocracia gerada por todas as imobiliárias no processo de compra, venda e locação. Hoje comprar ou alugar um imóvel tornou-se uma tarefa muito difícil comparado com as demais coisas que fazemos no nosso dia a dia. A burocracia atrapalha nossa rotina e gera um certo stress. Os bancos ficaram mais simples, pagar contas ficou mais simples, viajar ficou mais simples, reservar hotéis e pousadas para estadia também, porém praticamente nada mudou no processo de compra e locação de imóveis. </w:t>
      </w:r>
    </w:p>
    <w:p w14:paraId="33A6E8F4" w14:textId="77777777" w:rsidR="00B658B8" w:rsidRPr="00741A18" w:rsidRDefault="00B658B8" w:rsidP="00741A18">
      <w:pPr>
        <w:pStyle w:val="Ttulo2"/>
        <w:numPr>
          <w:ilvl w:val="0"/>
          <w:numId w:val="0"/>
        </w:numPr>
        <w:jc w:val="both"/>
        <w:rPr>
          <w:b w:val="0"/>
          <w:iCs/>
          <w:color w:val="000000"/>
          <w:sz w:val="22"/>
          <w:szCs w:val="22"/>
        </w:rPr>
      </w:pPr>
      <w:bookmarkStart w:id="1" w:name="_b45y388ar5ro" w:colFirst="0" w:colLast="0"/>
      <w:bookmarkEnd w:id="1"/>
      <w:r w:rsidRPr="00741A18">
        <w:rPr>
          <w:b w:val="0"/>
          <w:iCs/>
          <w:color w:val="000000"/>
          <w:sz w:val="22"/>
          <w:szCs w:val="22"/>
        </w:rPr>
        <w:t xml:space="preserve">Algumas soluções como o aplicativo 5° Andar, que funciona em algumas metrópoles no Brasil, tornou-se uma imobiliária 100% online, que toda parte de buscar, obter informações, agendar visitas e fechar o contrato é feito online. </w:t>
      </w:r>
    </w:p>
    <w:p w14:paraId="0BCCCEE6" w14:textId="68D5664D" w:rsidR="00B658B8" w:rsidRDefault="00B658B8" w:rsidP="00741A18">
      <w:pPr>
        <w:pStyle w:val="Ttulo2"/>
        <w:numPr>
          <w:ilvl w:val="0"/>
          <w:numId w:val="0"/>
        </w:numPr>
        <w:jc w:val="both"/>
        <w:rPr>
          <w:b w:val="0"/>
          <w:iCs/>
          <w:color w:val="000000"/>
          <w:sz w:val="22"/>
          <w:szCs w:val="22"/>
        </w:rPr>
      </w:pPr>
      <w:bookmarkStart w:id="2" w:name="_3qo6kpeezr8c" w:colFirst="0" w:colLast="0"/>
      <w:bookmarkEnd w:id="2"/>
      <w:r w:rsidRPr="00741A18">
        <w:rPr>
          <w:b w:val="0"/>
          <w:iCs/>
          <w:color w:val="000000"/>
          <w:sz w:val="22"/>
          <w:szCs w:val="22"/>
        </w:rPr>
        <w:t>Com nosso sistema, será possível que pessoas consigam visibilidade até maior com seus imóveis para anunciar do que nas imobiliárias. Hoje as pessoas que querem saber onde tem casas para alugar ou comprar, pesquisam as imobiliárias na internet ou as visitam.</w:t>
      </w:r>
      <w:r w:rsidRPr="00741A18">
        <w:rPr>
          <w:b w:val="0"/>
          <w:iCs/>
          <w:color w:val="000000"/>
          <w:sz w:val="22"/>
          <w:szCs w:val="22"/>
        </w:rPr>
        <w:br/>
        <w:t>Nosso software, basicamente, vai centralizar todo processo, um exemplo: Se você deseja comprar um carro, você pesquisa na OLX, agora se você deseja alugar ou comprar uma casa, você pesquisa no Bloco 7. É nossa ideia</w:t>
      </w:r>
    </w:p>
    <w:p w14:paraId="5DC29301" w14:textId="77777777" w:rsidR="00741A18" w:rsidRPr="00741A18" w:rsidRDefault="00741A18" w:rsidP="00741A18"/>
    <w:p w14:paraId="78DF64BB" w14:textId="2DA2C3DF" w:rsidR="002107AE" w:rsidRDefault="006A7E89" w:rsidP="00B658B8">
      <w:pPr>
        <w:pStyle w:val="Ttulo2"/>
      </w:pPr>
      <w:r w:rsidRPr="00A04870">
        <w:t>Stak</w:t>
      </w:r>
      <w:r w:rsidR="00515972" w:rsidRPr="00A04870">
        <w:t>e</w:t>
      </w:r>
      <w:r w:rsidRPr="00A04870">
        <w:t>holder</w:t>
      </w:r>
      <w:r w:rsidR="00A04870" w:rsidRPr="00A04870">
        <w:t>s</w:t>
      </w:r>
    </w:p>
    <w:p w14:paraId="584104B2" w14:textId="0C75B2B7" w:rsidR="00B658B8" w:rsidRDefault="000D18B4" w:rsidP="00741A18">
      <w:pPr>
        <w:pStyle w:val="Ttulo2"/>
        <w:numPr>
          <w:ilvl w:val="0"/>
          <w:numId w:val="0"/>
        </w:numPr>
        <w:jc w:val="both"/>
        <w:rPr>
          <w:b w:val="0"/>
          <w:iCs/>
          <w:color w:val="000000"/>
          <w:sz w:val="22"/>
          <w:szCs w:val="22"/>
        </w:rPr>
      </w:pPr>
      <w:r w:rsidRPr="00741A18">
        <w:rPr>
          <w:b w:val="0"/>
          <w:iCs/>
          <w:color w:val="000000"/>
          <w:sz w:val="22"/>
          <w:szCs w:val="22"/>
        </w:rPr>
        <w:t>Donos de imóveis e pessoas ou empresas interessadas em alugar ou comprar imóveis.</w:t>
      </w:r>
    </w:p>
    <w:p w14:paraId="7F5ECABC" w14:textId="77777777" w:rsidR="002107AE" w:rsidRDefault="00E96407" w:rsidP="002107AE">
      <w:pPr>
        <w:pStyle w:val="Ttulo2"/>
      </w:pPr>
      <w:r w:rsidRPr="002C5A42">
        <w:t xml:space="preserve">Escopo do </w:t>
      </w:r>
      <w:r w:rsidR="006A7E89">
        <w:t>Produto</w:t>
      </w:r>
    </w:p>
    <w:p w14:paraId="085664C9" w14:textId="77777777" w:rsidR="000D18B4" w:rsidRPr="00741A18" w:rsidRDefault="000D18B4" w:rsidP="000D18B4">
      <w:pPr>
        <w:pStyle w:val="Ttulo2"/>
        <w:numPr>
          <w:ilvl w:val="0"/>
          <w:numId w:val="0"/>
        </w:numPr>
        <w:jc w:val="both"/>
        <w:rPr>
          <w:b w:val="0"/>
          <w:iCs/>
          <w:color w:val="000000"/>
          <w:sz w:val="22"/>
          <w:szCs w:val="22"/>
        </w:rPr>
      </w:pPr>
      <w:r w:rsidRPr="00741A18">
        <w:rPr>
          <w:b w:val="0"/>
          <w:iCs/>
          <w:color w:val="000000"/>
          <w:sz w:val="22"/>
          <w:szCs w:val="22"/>
        </w:rPr>
        <w:t xml:space="preserve">O Bloco 7 será solução tecnológica para a locação e venda de imóveis, especificamente, focado em ambos os processos diretamente com o proprietário de forma online e segura. Será uma plataforma multilateral por conectar donos de imóveis a pessoas que precisam de locação privada sob demanda. Desta forma, o Bloco 7 oferece uma rede de locação e venda de imóveis através da internet. </w:t>
      </w:r>
    </w:p>
    <w:p w14:paraId="756521FF"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Citando algumas funcionalidades principais: </w:t>
      </w:r>
    </w:p>
    <w:p w14:paraId="43D62F91"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Dono de imóvel: Conseguir criar um anúncio online, colocando seu imóvel disponível para venda/ locação sem precisar de uma imobiliária. </w:t>
      </w:r>
    </w:p>
    <w:p w14:paraId="0AEBB84D"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Dono de imóvel: Ter a possibilidade de criar um anúncio de venda ou locação. Dentro do anúncio de locação, optar pela locação total ou parcial do imóvel, por temporada ou não. Da maneira que o dono do imóvel escolher. </w:t>
      </w:r>
    </w:p>
    <w:p w14:paraId="2A27BC80"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Locatário ou comprador: Encontrar de maneira simples, segura e online, imóveis disponíveis para locação ou venda na minha cidade e região. </w:t>
      </w:r>
      <w:bookmarkStart w:id="3" w:name="_78w2proywwzv" w:colFirst="0" w:colLast="0"/>
      <w:bookmarkEnd w:id="3"/>
    </w:p>
    <w:p w14:paraId="70A02F05" w14:textId="45395010" w:rsidR="000D18B4" w:rsidRDefault="000D18B4" w:rsidP="00741A18">
      <w:pPr>
        <w:pStyle w:val="Ttulo2"/>
        <w:numPr>
          <w:ilvl w:val="0"/>
          <w:numId w:val="0"/>
        </w:numPr>
        <w:jc w:val="both"/>
        <w:rPr>
          <w:b w:val="0"/>
          <w:iCs/>
          <w:color w:val="000000"/>
          <w:sz w:val="22"/>
          <w:szCs w:val="22"/>
        </w:rPr>
      </w:pPr>
      <w:r w:rsidRPr="00741A18">
        <w:rPr>
          <w:b w:val="0"/>
          <w:iCs/>
          <w:color w:val="000000"/>
          <w:sz w:val="22"/>
          <w:szCs w:val="22"/>
        </w:rPr>
        <w:t>Locador ou dono do imóvel: Possui um módulo financeiro para gerenciamento das faturas geradas para imóvel contra o locatário ou comprador.</w:t>
      </w:r>
    </w:p>
    <w:p w14:paraId="42C14B61" w14:textId="77777777" w:rsidR="00741A18" w:rsidRPr="00741A18" w:rsidRDefault="00741A18" w:rsidP="00741A18"/>
    <w:p w14:paraId="338632AD" w14:textId="64EA6B88" w:rsidR="002107AE" w:rsidRDefault="006A7E89" w:rsidP="002107AE">
      <w:pPr>
        <w:pStyle w:val="Ttulo2"/>
      </w:pPr>
      <w:r>
        <w:lastRenderedPageBreak/>
        <w:t>Entregas</w:t>
      </w:r>
    </w:p>
    <w:p w14:paraId="3E52EC6B" w14:textId="77777777" w:rsidR="00814CED" w:rsidRPr="002107AE" w:rsidRDefault="00814CED" w:rsidP="002107AE">
      <w:pPr>
        <w:pStyle w:val="Ttulo2"/>
        <w:numPr>
          <w:ilvl w:val="0"/>
          <w:numId w:val="0"/>
        </w:numPr>
        <w:ind w:left="360"/>
        <w:jc w:val="both"/>
        <w:rPr>
          <w:b w:val="0"/>
          <w:i/>
        </w:rPr>
      </w:pPr>
      <w:r w:rsidRPr="002107AE">
        <w:rPr>
          <w:rFonts w:cs="Arial"/>
          <w:b w:val="0"/>
          <w:i/>
          <w:color w:val="auto"/>
          <w:sz w:val="22"/>
          <w:szCs w:val="22"/>
        </w:rPr>
        <w:t>{Descreva tanto as saídas que compõem o produto ou serviço do projeto, como os resultados auxiliares, tais como relatórios e documentaç</w:t>
      </w:r>
      <w:r w:rsidR="00DC370D">
        <w:rPr>
          <w:rFonts w:cs="Arial"/>
          <w:b w:val="0"/>
          <w:i/>
          <w:color w:val="auto"/>
          <w:sz w:val="22"/>
          <w:szCs w:val="22"/>
        </w:rPr>
        <w:t>ão de gerenciamento do projeto. P</w:t>
      </w:r>
      <w:r w:rsidRPr="002107AE">
        <w:rPr>
          <w:rFonts w:cs="Arial"/>
          <w:b w:val="0"/>
          <w:i/>
          <w:color w:val="auto"/>
          <w:sz w:val="22"/>
          <w:szCs w:val="22"/>
        </w:rPr>
        <w:t>odem ser descritas em nível conciso ou em grande detalhe</w:t>
      </w:r>
      <w:r w:rsidR="004E0377">
        <w:rPr>
          <w:rFonts w:cs="Arial"/>
          <w:b w:val="0"/>
          <w:i/>
          <w:color w:val="auto"/>
          <w:sz w:val="22"/>
          <w:szCs w:val="22"/>
        </w:rPr>
        <w:t>.</w:t>
      </w:r>
      <w:r w:rsidRPr="002107AE">
        <w:rPr>
          <w:rFonts w:cs="Arial"/>
          <w:b w:val="0"/>
          <w:i/>
          <w:color w:val="auto"/>
          <w:sz w:val="22"/>
          <w:szCs w:val="22"/>
        </w:rPr>
        <w:t>}</w:t>
      </w:r>
    </w:p>
    <w:p w14:paraId="0E4488FC" w14:textId="77777777" w:rsidR="002D2D41" w:rsidRDefault="006A7E89" w:rsidP="00EC5B90">
      <w:pPr>
        <w:pStyle w:val="Ttulo2"/>
      </w:pPr>
      <w:r>
        <w:t>Restrições</w:t>
      </w:r>
      <w:r w:rsidR="002D2D41">
        <w:t xml:space="preserve"> </w:t>
      </w:r>
    </w:p>
    <w:p w14:paraId="78947B17" w14:textId="4C58C0EC"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Para a elaboração e desenvolvimento do projeto, certos recursos como tempo e dinheiro se tornam uma limitação. Relacionado ao tempo, temos somado a isso a falta de disponibilidade geral por parte dos membros da equipe ocasionadas pelo fato de que todos os integrantes dividem as atenções voltadas para este projeto com trabalhos fixos e também os estudos. </w:t>
      </w:r>
    </w:p>
    <w:p w14:paraId="5CE34131"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Para contornar esta situação, rotinas de entrega foram criadas e o trabalho foi dividido para que cada um consiga atingir suas metas de entrega.</w:t>
      </w:r>
    </w:p>
    <w:p w14:paraId="1548DA55" w14:textId="7E88DB90" w:rsidR="000D18B4" w:rsidRDefault="000D18B4" w:rsidP="00741A18">
      <w:pPr>
        <w:pStyle w:val="Ttulo2"/>
        <w:numPr>
          <w:ilvl w:val="0"/>
          <w:numId w:val="0"/>
        </w:numPr>
        <w:jc w:val="both"/>
        <w:rPr>
          <w:b w:val="0"/>
          <w:iCs/>
          <w:color w:val="000000"/>
          <w:sz w:val="22"/>
          <w:szCs w:val="22"/>
        </w:rPr>
      </w:pPr>
      <w:r w:rsidRPr="00741A18">
        <w:rPr>
          <w:b w:val="0"/>
          <w:iCs/>
          <w:color w:val="000000"/>
          <w:sz w:val="22"/>
          <w:szCs w:val="22"/>
        </w:rPr>
        <w:t>Em relação ao dinheiro, para que o sistema opere com 100% de eficiência, será necessário o investimento de recursos com servidores de hospedagem web, onde toda a plataforma irá operar. Tais recursos tecnológicos demandam uma atenção importante pois o sistema depende da disponibilidade de seus servidores, para que funcione.</w:t>
      </w:r>
    </w:p>
    <w:p w14:paraId="5511AA6D" w14:textId="77777777" w:rsidR="00922F2A" w:rsidRPr="001D1EF4" w:rsidRDefault="00922F2A" w:rsidP="00922F2A">
      <w:pPr>
        <w:pStyle w:val="Ttulo2"/>
        <w:rPr>
          <w:i/>
        </w:rPr>
      </w:pPr>
      <w:r>
        <w:t>Dependências</w:t>
      </w:r>
    </w:p>
    <w:p w14:paraId="075934EC"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Servidor de hospedagem web</w:t>
      </w:r>
    </w:p>
    <w:p w14:paraId="044FF510" w14:textId="1FCCEC2E"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Conhecimento contratual para locação de um </w:t>
      </w:r>
      <w:r w:rsidRPr="00741A18">
        <w:rPr>
          <w:b w:val="0"/>
          <w:iCs/>
          <w:color w:val="000000"/>
          <w:sz w:val="22"/>
          <w:szCs w:val="22"/>
        </w:rPr>
        <w:t>imóvel</w:t>
      </w:r>
      <w:r w:rsidRPr="00741A18">
        <w:rPr>
          <w:b w:val="0"/>
          <w:iCs/>
          <w:color w:val="000000"/>
          <w:sz w:val="22"/>
          <w:szCs w:val="22"/>
        </w:rPr>
        <w:t>.</w:t>
      </w:r>
    </w:p>
    <w:p w14:paraId="0A792A8D"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Conhecimento em gestão de um imóvel alugado. </w:t>
      </w:r>
    </w:p>
    <w:p w14:paraId="4B1E72BE"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Aperfeiçoamento na utilização de certificação digital </w:t>
      </w:r>
    </w:p>
    <w:p w14:paraId="00389541" w14:textId="34B627B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Consulta vias API para geração de faturas</w:t>
      </w:r>
    </w:p>
    <w:p w14:paraId="77932A84" w14:textId="77777777" w:rsidR="005A54AF" w:rsidRDefault="004944A7" w:rsidP="005A54AF">
      <w:pPr>
        <w:pStyle w:val="Ttulo2"/>
      </w:pPr>
      <w:r>
        <w:t xml:space="preserve">Não </w:t>
      </w:r>
      <w:r w:rsidR="00E96407" w:rsidRPr="002C5A42">
        <w:t>escopo</w:t>
      </w:r>
      <w:r w:rsidR="002107AE">
        <w:t xml:space="preserve"> </w:t>
      </w:r>
    </w:p>
    <w:p w14:paraId="1802FC31"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O sistema não irá cobrir a parte de gerenciamento e transferência de escrituras de imóveis que forem vendidos, o Bloco 7 apenas irá criar um meio de comunicação entre anunciante e interessado e toda a conclusão da venda será de responsabilidade de quem efetuou o anúncio.</w:t>
      </w:r>
    </w:p>
    <w:p w14:paraId="45919CAC"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O Sistema também não irá cobrir a parte jurídica relacionada às negociações. Podendo este ser um adicional a futuro, mas para os objetivos iniciais, não será incluso.</w:t>
      </w:r>
    </w:p>
    <w:p w14:paraId="7E344726" w14:textId="77777777"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Relacionado ao envio de documentos ao sistema, a parte de autenticação deverá ser feita por outros meios como em cartórios ou assinados digitalmente através de outra aplicação. Contudo os documentos serão disponibilizados aos interessados para que haja uma transparência entre as partes envolvidas.</w:t>
      </w:r>
    </w:p>
    <w:p w14:paraId="326A5001" w14:textId="77777777" w:rsidR="006E5425" w:rsidRPr="002C5A42" w:rsidRDefault="00596364">
      <w:pPr>
        <w:pStyle w:val="Ttulo2"/>
      </w:pPr>
      <w:r>
        <w:lastRenderedPageBreak/>
        <w:t>Considerações Finais</w:t>
      </w:r>
    </w:p>
    <w:p w14:paraId="2219F911" w14:textId="6F920263" w:rsidR="000D18B4" w:rsidRPr="00741A18" w:rsidRDefault="000D18B4" w:rsidP="00741A18">
      <w:pPr>
        <w:pStyle w:val="Ttulo2"/>
        <w:numPr>
          <w:ilvl w:val="0"/>
          <w:numId w:val="0"/>
        </w:numPr>
        <w:jc w:val="both"/>
        <w:rPr>
          <w:b w:val="0"/>
          <w:iCs/>
          <w:color w:val="000000"/>
          <w:sz w:val="22"/>
          <w:szCs w:val="22"/>
        </w:rPr>
      </w:pPr>
      <w:r w:rsidRPr="00741A18">
        <w:rPr>
          <w:b w:val="0"/>
          <w:iCs/>
          <w:color w:val="000000"/>
          <w:sz w:val="22"/>
          <w:szCs w:val="22"/>
        </w:rPr>
        <w:t xml:space="preserve">Acreditamos totalmente que nossa ideia irá criar e revolucionar o mercado no sentido de que as empresas que trabalham de forma arcaica, terão de se coçar para integrar ao novo </w:t>
      </w:r>
      <w:r w:rsidR="00741A18" w:rsidRPr="00741A18">
        <w:rPr>
          <w:b w:val="0"/>
          <w:iCs/>
          <w:color w:val="000000"/>
          <w:sz w:val="22"/>
          <w:szCs w:val="22"/>
        </w:rPr>
        <w:t>mercado. Nossa</w:t>
      </w:r>
      <w:r w:rsidRPr="00741A18">
        <w:rPr>
          <w:b w:val="0"/>
          <w:iCs/>
          <w:color w:val="000000"/>
          <w:sz w:val="22"/>
          <w:szCs w:val="22"/>
        </w:rPr>
        <w:t xml:space="preserve"> intenção é atingir as pessoas comuns a utilizarem nosso serviço, e logo depois, criar uma versão 2.0, um novo produto, para atender as imobiliárias que irão sofrer com a falta de procura de serviços após a popularização da nossa plataforma/comunidade. Ou seja, iremos atender de ponta a ponta, e criar de fato uma comunidade unificada do mercado imobiliário.</w:t>
      </w:r>
    </w:p>
    <w:p w14:paraId="1263FEA1" w14:textId="77777777" w:rsidR="006E5425" w:rsidRPr="002C5A42" w:rsidRDefault="00E96407">
      <w:pPr>
        <w:pStyle w:val="Ttulo1"/>
      </w:pPr>
      <w:r w:rsidRPr="002C5A42">
        <w:t>Aprovação e autoridade para proceder</w:t>
      </w:r>
    </w:p>
    <w:p w14:paraId="212C2D73" w14:textId="77777777" w:rsidR="006E5425" w:rsidRPr="00ED1517" w:rsidRDefault="00E96407">
      <w:pPr>
        <w:rPr>
          <w:sz w:val="24"/>
          <w:szCs w:val="24"/>
        </w:rPr>
      </w:pPr>
      <w:r w:rsidRPr="00ED1517">
        <w:rPr>
          <w:sz w:val="24"/>
          <w:szCs w:val="24"/>
        </w:rPr>
        <w:t>Aprovamos o projeto como descrito acima e autorizamos a equipe a prosseguir.</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6E5425" w:rsidRPr="00ED1517" w14:paraId="11829E4B" w14:textId="77777777" w:rsidTr="002F5967">
        <w:trPr>
          <w:cnfStyle w:val="100000000000" w:firstRow="1" w:lastRow="0" w:firstColumn="0" w:lastColumn="0" w:oddVBand="0" w:evenVBand="0" w:oddHBand="0" w:evenHBand="0" w:firstRowFirstColumn="0" w:firstRowLastColumn="0" w:lastRowFirstColumn="0" w:lastRowLastColumn="0"/>
        </w:trPr>
        <w:tc>
          <w:tcPr>
            <w:tcW w:w="1923" w:type="pct"/>
          </w:tcPr>
          <w:p w14:paraId="36D848C7" w14:textId="77777777" w:rsidR="006E5425" w:rsidRPr="00ED1517" w:rsidRDefault="00E96407">
            <w:pPr>
              <w:rPr>
                <w:sz w:val="24"/>
                <w:szCs w:val="24"/>
              </w:rPr>
            </w:pPr>
            <w:r w:rsidRPr="00ED1517">
              <w:rPr>
                <w:sz w:val="24"/>
                <w:szCs w:val="24"/>
              </w:rPr>
              <w:t>Nome</w:t>
            </w:r>
          </w:p>
        </w:tc>
        <w:tc>
          <w:tcPr>
            <w:tcW w:w="1923" w:type="pct"/>
          </w:tcPr>
          <w:p w14:paraId="226CD662" w14:textId="77777777" w:rsidR="006E5425" w:rsidRPr="00ED1517" w:rsidRDefault="00AA38BC">
            <w:pPr>
              <w:rPr>
                <w:sz w:val="24"/>
                <w:szCs w:val="24"/>
              </w:rPr>
            </w:pPr>
            <w:r w:rsidRPr="00ED1517">
              <w:rPr>
                <w:sz w:val="24"/>
                <w:szCs w:val="24"/>
              </w:rPr>
              <w:t>Assinatura</w:t>
            </w:r>
          </w:p>
        </w:tc>
        <w:tc>
          <w:tcPr>
            <w:tcW w:w="1154" w:type="pct"/>
          </w:tcPr>
          <w:p w14:paraId="44692A25" w14:textId="77777777" w:rsidR="006E5425" w:rsidRPr="00ED1517" w:rsidRDefault="00E96407">
            <w:pPr>
              <w:rPr>
                <w:sz w:val="24"/>
                <w:szCs w:val="24"/>
              </w:rPr>
            </w:pPr>
            <w:r w:rsidRPr="00ED1517">
              <w:rPr>
                <w:sz w:val="24"/>
                <w:szCs w:val="24"/>
              </w:rPr>
              <w:t>Data</w:t>
            </w:r>
          </w:p>
        </w:tc>
      </w:tr>
      <w:tr w:rsidR="006E5425" w:rsidRPr="00ED1517" w14:paraId="2EE7E433" w14:textId="77777777" w:rsidTr="002F5967">
        <w:tc>
          <w:tcPr>
            <w:tcW w:w="1923" w:type="pct"/>
          </w:tcPr>
          <w:p w14:paraId="5AFF5659" w14:textId="77777777" w:rsidR="006E5425" w:rsidRPr="00ED1517" w:rsidRDefault="006E5425">
            <w:pPr>
              <w:rPr>
                <w:sz w:val="24"/>
                <w:szCs w:val="24"/>
              </w:rPr>
            </w:pPr>
          </w:p>
        </w:tc>
        <w:tc>
          <w:tcPr>
            <w:tcW w:w="1923" w:type="pct"/>
          </w:tcPr>
          <w:p w14:paraId="10A06987" w14:textId="77777777" w:rsidR="006E5425" w:rsidRPr="00ED1517" w:rsidRDefault="006E5425">
            <w:pPr>
              <w:rPr>
                <w:sz w:val="24"/>
                <w:szCs w:val="24"/>
              </w:rPr>
            </w:pPr>
          </w:p>
        </w:tc>
        <w:tc>
          <w:tcPr>
            <w:tcW w:w="1154" w:type="pct"/>
          </w:tcPr>
          <w:p w14:paraId="74FD27AC" w14:textId="77777777" w:rsidR="006E5425" w:rsidRPr="00ED1517" w:rsidRDefault="006E5425">
            <w:pPr>
              <w:rPr>
                <w:sz w:val="24"/>
                <w:szCs w:val="24"/>
              </w:rPr>
            </w:pPr>
          </w:p>
        </w:tc>
      </w:tr>
    </w:tbl>
    <w:p w14:paraId="112A55F7" w14:textId="77777777" w:rsidR="006E5425" w:rsidRPr="002C5A42" w:rsidRDefault="006E5425" w:rsidP="00514CA3"/>
    <w:sectPr w:rsidR="006E5425" w:rsidRPr="002C5A42" w:rsidSect="002C5A42">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7743E" w14:textId="77777777" w:rsidR="00492E41" w:rsidRDefault="00492E41">
      <w:pPr>
        <w:spacing w:after="0" w:line="240" w:lineRule="auto"/>
      </w:pPr>
      <w:r>
        <w:separator/>
      </w:r>
    </w:p>
  </w:endnote>
  <w:endnote w:type="continuationSeparator" w:id="0">
    <w:p w14:paraId="6111BE14" w14:textId="77777777" w:rsidR="00492E41" w:rsidRDefault="0049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30768" w14:textId="77777777" w:rsidR="00492E41" w:rsidRDefault="00492E41">
      <w:pPr>
        <w:spacing w:after="0" w:line="240" w:lineRule="auto"/>
      </w:pPr>
      <w:r>
        <w:separator/>
      </w:r>
    </w:p>
  </w:footnote>
  <w:footnote w:type="continuationSeparator" w:id="0">
    <w:p w14:paraId="455F3A47" w14:textId="77777777" w:rsidR="00492E41" w:rsidRDefault="00492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0CA66" w14:textId="77777777" w:rsidR="006E5425" w:rsidRDefault="00E96407">
    <w:pPr>
      <w:pStyle w:val="Cabealho"/>
    </w:pPr>
    <w:r>
      <w:rPr>
        <w:noProof/>
      </w:rPr>
      <mc:AlternateContent>
        <mc:Choice Requires="wps">
          <w:drawing>
            <wp:anchor distT="0" distB="0" distL="114300" distR="114300" simplePos="0" relativeHeight="251659264" behindDoc="0" locked="0" layoutInCell="1" allowOverlap="1" wp14:anchorId="13D1A570" wp14:editId="6CC463B8">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2863A" w14:textId="77777777" w:rsidR="006E5425" w:rsidRDefault="00E96407">
                          <w:pPr>
                            <w:pStyle w:val="Rodap"/>
                          </w:pPr>
                          <w:r>
                            <w:fldChar w:fldCharType="begin"/>
                          </w:r>
                          <w:r>
                            <w:instrText>PAGE   \* MERGEFORMAT</w:instrText>
                          </w:r>
                          <w:r>
                            <w:fldChar w:fldCharType="separate"/>
                          </w:r>
                          <w:r w:rsidR="00795012">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D1A570"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14:paraId="4532863A" w14:textId="77777777" w:rsidR="006E5425" w:rsidRDefault="00E96407">
                    <w:pPr>
                      <w:pStyle w:val="Rodap"/>
                    </w:pPr>
                    <w:r>
                      <w:fldChar w:fldCharType="begin"/>
                    </w:r>
                    <w:r>
                      <w:instrText>PAGE   \* MERGEFORMAT</w:instrText>
                    </w:r>
                    <w:r>
                      <w:fldChar w:fldCharType="separate"/>
                    </w:r>
                    <w:r w:rsidR="00795012">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multilevel"/>
    <w:tmpl w:val="A7AE6E6A"/>
    <w:lvl w:ilvl="0">
      <w:start w:val="1"/>
      <w:numFmt w:val="decimal"/>
      <w:pStyle w:val="Ttulo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014BD6"/>
    <w:multiLevelType w:val="multilevel"/>
    <w:tmpl w:val="1426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A63EE"/>
    <w:multiLevelType w:val="hybridMultilevel"/>
    <w:tmpl w:val="C2328A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6F"/>
    <w:rsid w:val="00034250"/>
    <w:rsid w:val="0008395E"/>
    <w:rsid w:val="00087D1D"/>
    <w:rsid w:val="00094F6F"/>
    <w:rsid w:val="000A2436"/>
    <w:rsid w:val="000A4986"/>
    <w:rsid w:val="000B49E3"/>
    <w:rsid w:val="000D18B4"/>
    <w:rsid w:val="000D7CD1"/>
    <w:rsid w:val="000F4E7D"/>
    <w:rsid w:val="001212A5"/>
    <w:rsid w:val="00131A6D"/>
    <w:rsid w:val="0015297D"/>
    <w:rsid w:val="00173D71"/>
    <w:rsid w:val="00184CD2"/>
    <w:rsid w:val="001D1EF4"/>
    <w:rsid w:val="00202648"/>
    <w:rsid w:val="00205524"/>
    <w:rsid w:val="00206EA2"/>
    <w:rsid w:val="002107AE"/>
    <w:rsid w:val="00266238"/>
    <w:rsid w:val="00274FCA"/>
    <w:rsid w:val="002B48F2"/>
    <w:rsid w:val="002C015C"/>
    <w:rsid w:val="002C5A42"/>
    <w:rsid w:val="002D2D41"/>
    <w:rsid w:val="002F5967"/>
    <w:rsid w:val="00312013"/>
    <w:rsid w:val="00327BEF"/>
    <w:rsid w:val="00337DED"/>
    <w:rsid w:val="00355281"/>
    <w:rsid w:val="0037771C"/>
    <w:rsid w:val="00377D7E"/>
    <w:rsid w:val="003B7391"/>
    <w:rsid w:val="003D4812"/>
    <w:rsid w:val="003D71CF"/>
    <w:rsid w:val="004017C1"/>
    <w:rsid w:val="00415FCC"/>
    <w:rsid w:val="00417848"/>
    <w:rsid w:val="00437D75"/>
    <w:rsid w:val="00492E41"/>
    <w:rsid w:val="004944A7"/>
    <w:rsid w:val="004A3274"/>
    <w:rsid w:val="004E0377"/>
    <w:rsid w:val="005064C8"/>
    <w:rsid w:val="00514CA3"/>
    <w:rsid w:val="00515972"/>
    <w:rsid w:val="005433A0"/>
    <w:rsid w:val="0056417C"/>
    <w:rsid w:val="00596364"/>
    <w:rsid w:val="005A54AF"/>
    <w:rsid w:val="005D6C98"/>
    <w:rsid w:val="00643F43"/>
    <w:rsid w:val="00662B82"/>
    <w:rsid w:val="0066776A"/>
    <w:rsid w:val="00682E75"/>
    <w:rsid w:val="006961A9"/>
    <w:rsid w:val="006A7E89"/>
    <w:rsid w:val="006C3AB3"/>
    <w:rsid w:val="006D36FD"/>
    <w:rsid w:val="006E5425"/>
    <w:rsid w:val="007100AD"/>
    <w:rsid w:val="00713EC5"/>
    <w:rsid w:val="007245B4"/>
    <w:rsid w:val="00741A18"/>
    <w:rsid w:val="00792FBC"/>
    <w:rsid w:val="00795012"/>
    <w:rsid w:val="007C0D22"/>
    <w:rsid w:val="007C5632"/>
    <w:rsid w:val="007E6581"/>
    <w:rsid w:val="007F4993"/>
    <w:rsid w:val="00814CED"/>
    <w:rsid w:val="00826E43"/>
    <w:rsid w:val="00854D6B"/>
    <w:rsid w:val="00870880"/>
    <w:rsid w:val="008A4F65"/>
    <w:rsid w:val="008B40AD"/>
    <w:rsid w:val="008D087E"/>
    <w:rsid w:val="00910552"/>
    <w:rsid w:val="00922F2A"/>
    <w:rsid w:val="00957380"/>
    <w:rsid w:val="009774CD"/>
    <w:rsid w:val="00993C21"/>
    <w:rsid w:val="00994769"/>
    <w:rsid w:val="009E27BD"/>
    <w:rsid w:val="00A04870"/>
    <w:rsid w:val="00A42468"/>
    <w:rsid w:val="00A81859"/>
    <w:rsid w:val="00A930C5"/>
    <w:rsid w:val="00AA38BC"/>
    <w:rsid w:val="00AF57A3"/>
    <w:rsid w:val="00B62BF0"/>
    <w:rsid w:val="00B658B8"/>
    <w:rsid w:val="00B915D0"/>
    <w:rsid w:val="00BB4771"/>
    <w:rsid w:val="00BC5630"/>
    <w:rsid w:val="00BC74DA"/>
    <w:rsid w:val="00BE19D4"/>
    <w:rsid w:val="00C04900"/>
    <w:rsid w:val="00C17C9E"/>
    <w:rsid w:val="00C61465"/>
    <w:rsid w:val="00CE559B"/>
    <w:rsid w:val="00D15DA4"/>
    <w:rsid w:val="00D2489D"/>
    <w:rsid w:val="00D52A7B"/>
    <w:rsid w:val="00D938EB"/>
    <w:rsid w:val="00D9643D"/>
    <w:rsid w:val="00DC370D"/>
    <w:rsid w:val="00DC42DA"/>
    <w:rsid w:val="00DC4F45"/>
    <w:rsid w:val="00E52D6C"/>
    <w:rsid w:val="00E9257A"/>
    <w:rsid w:val="00E96407"/>
    <w:rsid w:val="00EC7D24"/>
    <w:rsid w:val="00ED1517"/>
    <w:rsid w:val="00ED3F8B"/>
    <w:rsid w:val="00EE3A96"/>
    <w:rsid w:val="00EF0C73"/>
    <w:rsid w:val="00F1777A"/>
    <w:rsid w:val="00F87689"/>
    <w:rsid w:val="00F91922"/>
    <w:rsid w:val="00FD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EEAE"/>
  <w15:chartTrackingRefBased/>
  <w15:docId w15:val="{8EA5E196-E9B2-42F3-95B7-FD1381DA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unhideWhenUsed/>
    <w:qFormat/>
    <w:rsid w:val="00B65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ana\AppData\Roaming\Microsoft\Modelo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14DB9B81AE47DDB5A0D55CB0F3A877"/>
        <w:category>
          <w:name w:val="Geral"/>
          <w:gallery w:val="placeholder"/>
        </w:category>
        <w:types>
          <w:type w:val="bbPlcHdr"/>
        </w:types>
        <w:behaviors>
          <w:behavior w:val="content"/>
        </w:behaviors>
        <w:guid w:val="{64DADA2D-ED27-4F9A-8554-510978FA3785}"/>
      </w:docPartPr>
      <w:docPartBody>
        <w:p w:rsidR="00AB077F" w:rsidRDefault="003C1E1D">
          <w:pPr>
            <w:pStyle w:val="E914DB9B81AE47DDB5A0D55CB0F3A87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1D"/>
    <w:rsid w:val="00041D52"/>
    <w:rsid w:val="00175C27"/>
    <w:rsid w:val="0021106A"/>
    <w:rsid w:val="003219B4"/>
    <w:rsid w:val="003769F7"/>
    <w:rsid w:val="003C1E1D"/>
    <w:rsid w:val="0076498E"/>
    <w:rsid w:val="007A3602"/>
    <w:rsid w:val="00851622"/>
    <w:rsid w:val="009968C7"/>
    <w:rsid w:val="00A52B08"/>
    <w:rsid w:val="00AA1887"/>
    <w:rsid w:val="00AB077F"/>
    <w:rsid w:val="00AF617C"/>
    <w:rsid w:val="00B82AC3"/>
    <w:rsid w:val="00C31E9B"/>
    <w:rsid w:val="00C66A44"/>
    <w:rsid w:val="00D76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C66A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5C6F0F-579E-4F45-8446-AFD1C5809AF6}">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Escopo do projeto.dotx</Template>
  <TotalTime>4</TotalTime>
  <Pages>4</Pages>
  <Words>1080</Words>
  <Characters>5836</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Silvana</dc:creator>
  <cp:keywords/>
  <cp:lastModifiedBy>Lucas Dias</cp:lastModifiedBy>
  <cp:revision>2</cp:revision>
  <dcterms:created xsi:type="dcterms:W3CDTF">2021-04-14T22:22:00Z</dcterms:created>
  <dcterms:modified xsi:type="dcterms:W3CDTF">2021-04-14T22:22:00Z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