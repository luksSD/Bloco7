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FA3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979B2">
        <w:t>2</w:t>
      </w:r>
      <w:r w:rsidR="005A3001">
        <w:t>1</w:t>
      </w:r>
    </w:p>
    <w:p w14:paraId="4528EAAC" w14:textId="77777777"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21-04-1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DBFB3A2" w14:textId="77777777" w:rsidR="006E5425" w:rsidRPr="002C5A42" w:rsidRDefault="005A3001">
          <w:pPr>
            <w:pStyle w:val="Subttulo"/>
          </w:pPr>
          <w:r>
            <w:t>14/04/2021</w:t>
          </w:r>
        </w:p>
      </w:sdtContent>
    </w:sdt>
    <w:p w14:paraId="4E5B1DF3" w14:textId="37AFB28E" w:rsidR="006E5425" w:rsidRDefault="00F94FEB">
      <w:pPr>
        <w:pStyle w:val="Ttulo1"/>
      </w:pPr>
      <w:r>
        <w:t>bloco 7</w:t>
      </w:r>
    </w:p>
    <w:p w14:paraId="3A019E10" w14:textId="0A58EE79" w:rsidR="00503303" w:rsidRPr="00503303" w:rsidRDefault="00F94FEB" w:rsidP="00503303">
      <w:r>
        <w:rPr>
          <w:color w:val="5B9BD5"/>
          <w:sz w:val="24"/>
          <w:szCs w:val="24"/>
        </w:rPr>
        <w:t>1</w:t>
      </w:r>
      <w:r>
        <w:rPr>
          <w:color w:val="5B9BD5"/>
          <w:sz w:val="24"/>
          <w:szCs w:val="24"/>
        </w:rPr>
        <w:tab/>
      </w:r>
      <w:r>
        <w:rPr>
          <w:color w:val="5B9BD5"/>
          <w:sz w:val="24"/>
          <w:szCs w:val="24"/>
        </w:rPr>
        <w:t xml:space="preserve">Como dono de um </w:t>
      </w:r>
      <w:r w:rsidR="00465831">
        <w:rPr>
          <w:color w:val="5B9BD5"/>
          <w:sz w:val="24"/>
          <w:szCs w:val="24"/>
        </w:rPr>
        <w:t>imóvel</w:t>
      </w:r>
      <w:r>
        <w:rPr>
          <w:color w:val="5B9BD5"/>
          <w:sz w:val="24"/>
          <w:szCs w:val="24"/>
        </w:rPr>
        <w:t xml:space="preserve"> interessado em vender ou alugar o </w:t>
      </w:r>
      <w:r w:rsidR="00465831">
        <w:rPr>
          <w:color w:val="5B9BD5"/>
          <w:sz w:val="24"/>
          <w:szCs w:val="24"/>
        </w:rPr>
        <w:t>mesmo</w:t>
      </w:r>
      <w:r>
        <w:rPr>
          <w:color w:val="5B9BD5"/>
          <w:sz w:val="24"/>
          <w:szCs w:val="24"/>
        </w:rPr>
        <w:t xml:space="preserve"> através da internet.</w:t>
      </w:r>
    </w:p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776BCA" w14:paraId="7E84BF97" w14:textId="77777777" w:rsidTr="0077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B198FB2" w14:textId="77777777" w:rsidR="00776BCA" w:rsidRPr="00230A92" w:rsidRDefault="00776BCA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4EAA8F3B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0045B61C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0D680453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6A7AA7D0" w14:textId="77777777" w:rsidR="00776BCA" w:rsidRPr="00230A92" w:rsidRDefault="00776BCA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"/>
            </w:r>
          </w:p>
        </w:tc>
      </w:tr>
      <w:tr w:rsidR="00776BCA" w14:paraId="69A96115" w14:textId="77777777" w:rsidTr="00776BCA">
        <w:tc>
          <w:tcPr>
            <w:tcW w:w="562" w:type="dxa"/>
          </w:tcPr>
          <w:p w14:paraId="45B6FEE3" w14:textId="2616F27A" w:rsidR="00776BCA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185D2E32" w14:textId="5FB55DA5" w:rsidR="00776BCA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Dono de imóvel </w:t>
            </w:r>
          </w:p>
        </w:tc>
        <w:tc>
          <w:tcPr>
            <w:tcW w:w="3827" w:type="dxa"/>
          </w:tcPr>
          <w:p w14:paraId="49C204F0" w14:textId="5654B8FD" w:rsidR="00776BCA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Anunciar meu imóvel de forma online para alugar</w:t>
            </w:r>
          </w:p>
        </w:tc>
        <w:tc>
          <w:tcPr>
            <w:tcW w:w="4111" w:type="dxa"/>
          </w:tcPr>
          <w:p w14:paraId="33443DAF" w14:textId="1885A121" w:rsidR="00776BCA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Não precisar ir até uma imobiliária</w:t>
            </w:r>
          </w:p>
        </w:tc>
        <w:tc>
          <w:tcPr>
            <w:tcW w:w="3402" w:type="dxa"/>
          </w:tcPr>
          <w:p w14:paraId="5BFF3BE3" w14:textId="433E9011" w:rsidR="00776BCA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F94FEB" w14:paraId="38E8F2C1" w14:textId="77777777" w:rsidTr="00776BCA">
        <w:tc>
          <w:tcPr>
            <w:tcW w:w="562" w:type="dxa"/>
          </w:tcPr>
          <w:p w14:paraId="3CA26149" w14:textId="5960EDD0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3C7AFA52" w14:textId="7AEB883A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54E1FC98" w14:textId="7BA07927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Negociar diretamente com o interessado </w:t>
            </w:r>
          </w:p>
        </w:tc>
        <w:tc>
          <w:tcPr>
            <w:tcW w:w="4111" w:type="dxa"/>
          </w:tcPr>
          <w:p w14:paraId="7CA44721" w14:textId="5788071C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Pagar menos comissões sem a imobiliária</w:t>
            </w:r>
          </w:p>
        </w:tc>
        <w:tc>
          <w:tcPr>
            <w:tcW w:w="3402" w:type="dxa"/>
          </w:tcPr>
          <w:p w14:paraId="4549BD1E" w14:textId="6A2F261D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  <w:tr w:rsidR="00F94FEB" w14:paraId="6990B2EA" w14:textId="77777777" w:rsidTr="00776BCA">
        <w:tc>
          <w:tcPr>
            <w:tcW w:w="562" w:type="dxa"/>
          </w:tcPr>
          <w:p w14:paraId="66F8A4F5" w14:textId="769026F1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3</w:t>
            </w:r>
          </w:p>
        </w:tc>
        <w:tc>
          <w:tcPr>
            <w:tcW w:w="2127" w:type="dxa"/>
          </w:tcPr>
          <w:p w14:paraId="6BDD4C07" w14:textId="38D623FD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23BAA081" w14:textId="434CFD5C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Possuir mais visibilidade no meu imóvel</w:t>
            </w:r>
          </w:p>
        </w:tc>
        <w:tc>
          <w:tcPr>
            <w:tcW w:w="4111" w:type="dxa"/>
          </w:tcPr>
          <w:p w14:paraId="49AC475C" w14:textId="649587CF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Alugar ou vender de forma mais rápida </w:t>
            </w:r>
          </w:p>
        </w:tc>
        <w:tc>
          <w:tcPr>
            <w:tcW w:w="3402" w:type="dxa"/>
          </w:tcPr>
          <w:p w14:paraId="713A6DBC" w14:textId="143BFCE5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  <w:tr w:rsidR="00F94FEB" w14:paraId="49D30EC0" w14:textId="77777777" w:rsidTr="00776BCA">
        <w:tc>
          <w:tcPr>
            <w:tcW w:w="562" w:type="dxa"/>
          </w:tcPr>
          <w:p w14:paraId="6F2CB151" w14:textId="1332D85A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4</w:t>
            </w:r>
          </w:p>
        </w:tc>
        <w:tc>
          <w:tcPr>
            <w:tcW w:w="2127" w:type="dxa"/>
          </w:tcPr>
          <w:p w14:paraId="209B695D" w14:textId="0A2F71C3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0525CEDC" w14:textId="2D0566FF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Ter um apoio de gestão </w:t>
            </w:r>
          </w:p>
        </w:tc>
        <w:tc>
          <w:tcPr>
            <w:tcW w:w="4111" w:type="dxa"/>
          </w:tcPr>
          <w:p w14:paraId="167D78A2" w14:textId="7162564C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Não precisar me preocupar </w:t>
            </w:r>
          </w:p>
        </w:tc>
        <w:tc>
          <w:tcPr>
            <w:tcW w:w="3402" w:type="dxa"/>
          </w:tcPr>
          <w:p w14:paraId="6689A6DB" w14:textId="26ED7578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F94FEB" w14:paraId="137BD884" w14:textId="77777777" w:rsidTr="00776BCA">
        <w:tc>
          <w:tcPr>
            <w:tcW w:w="562" w:type="dxa"/>
          </w:tcPr>
          <w:p w14:paraId="2C282F3A" w14:textId="20A29E48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5</w:t>
            </w:r>
          </w:p>
        </w:tc>
        <w:tc>
          <w:tcPr>
            <w:tcW w:w="2127" w:type="dxa"/>
          </w:tcPr>
          <w:p w14:paraId="1CA89FDC" w14:textId="592BF8F1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0C0981F5" w14:textId="0F54386D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Anunciar detalhadamente coisas que podem ser feitas na minha casa alugada.</w:t>
            </w:r>
          </w:p>
        </w:tc>
        <w:tc>
          <w:tcPr>
            <w:tcW w:w="4111" w:type="dxa"/>
          </w:tcPr>
          <w:p w14:paraId="63CB4EF8" w14:textId="60F9FCC1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Descrever para os interessados coisas que não aceito que se faça na minha residência. </w:t>
            </w:r>
          </w:p>
        </w:tc>
        <w:tc>
          <w:tcPr>
            <w:tcW w:w="3402" w:type="dxa"/>
          </w:tcPr>
          <w:p w14:paraId="09A17E6D" w14:textId="7EC04964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F94FEB" w14:paraId="783F448F" w14:textId="77777777" w:rsidTr="00776BCA">
        <w:tc>
          <w:tcPr>
            <w:tcW w:w="562" w:type="dxa"/>
          </w:tcPr>
          <w:p w14:paraId="112E0D48" w14:textId="199F02BB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6</w:t>
            </w:r>
          </w:p>
        </w:tc>
        <w:tc>
          <w:tcPr>
            <w:tcW w:w="2127" w:type="dxa"/>
          </w:tcPr>
          <w:p w14:paraId="2EC04804" w14:textId="06FA0AC0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21979886" w14:textId="40CD3008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Anunciar meu imóvel online para vender</w:t>
            </w:r>
          </w:p>
        </w:tc>
        <w:tc>
          <w:tcPr>
            <w:tcW w:w="4111" w:type="dxa"/>
          </w:tcPr>
          <w:p w14:paraId="4FC302B4" w14:textId="211C97D8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Não precisar anunciar com várias imobiliárias </w:t>
            </w:r>
          </w:p>
        </w:tc>
        <w:tc>
          <w:tcPr>
            <w:tcW w:w="3402" w:type="dxa"/>
          </w:tcPr>
          <w:p w14:paraId="074B8BCF" w14:textId="71939C4B" w:rsidR="00F94FEB" w:rsidRPr="00465831" w:rsidRDefault="00F94FEB" w:rsidP="008D029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  <w:tr w:rsidR="00F94FEB" w14:paraId="2BDCA53A" w14:textId="77777777" w:rsidTr="00776BCA">
        <w:tc>
          <w:tcPr>
            <w:tcW w:w="562" w:type="dxa"/>
          </w:tcPr>
          <w:p w14:paraId="2E362347" w14:textId="043879DB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7</w:t>
            </w:r>
          </w:p>
        </w:tc>
        <w:tc>
          <w:tcPr>
            <w:tcW w:w="2127" w:type="dxa"/>
          </w:tcPr>
          <w:p w14:paraId="6DF4220C" w14:textId="1DA8A1A3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Dono de imóvel </w:t>
            </w:r>
          </w:p>
        </w:tc>
        <w:tc>
          <w:tcPr>
            <w:tcW w:w="3827" w:type="dxa"/>
          </w:tcPr>
          <w:p w14:paraId="49CB1C99" w14:textId="6AB4733F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Colocar fotos no anuncio </w:t>
            </w:r>
          </w:p>
        </w:tc>
        <w:tc>
          <w:tcPr>
            <w:tcW w:w="4111" w:type="dxa"/>
          </w:tcPr>
          <w:p w14:paraId="1014E556" w14:textId="568400B9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Chamar mais atenção pro meu anúncio</w:t>
            </w:r>
          </w:p>
        </w:tc>
        <w:tc>
          <w:tcPr>
            <w:tcW w:w="3402" w:type="dxa"/>
          </w:tcPr>
          <w:p w14:paraId="0CAEE039" w14:textId="3D1FBCA2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  <w:tr w:rsidR="00F94FEB" w14:paraId="08EE395C" w14:textId="77777777" w:rsidTr="00776BCA">
        <w:tc>
          <w:tcPr>
            <w:tcW w:w="562" w:type="dxa"/>
          </w:tcPr>
          <w:p w14:paraId="4ABB7697" w14:textId="05A789B3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lastRenderedPageBreak/>
              <w:t>8</w:t>
            </w:r>
          </w:p>
        </w:tc>
        <w:tc>
          <w:tcPr>
            <w:tcW w:w="2127" w:type="dxa"/>
          </w:tcPr>
          <w:p w14:paraId="14C15480" w14:textId="694D9FC9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57D37D94" w14:textId="1E77884B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Uma maneira de falar com um interessado</w:t>
            </w:r>
          </w:p>
        </w:tc>
        <w:tc>
          <w:tcPr>
            <w:tcW w:w="4111" w:type="dxa"/>
          </w:tcPr>
          <w:p w14:paraId="678570C1" w14:textId="7B9321C8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Acertar detalhes ou dúvidas </w:t>
            </w:r>
          </w:p>
        </w:tc>
        <w:tc>
          <w:tcPr>
            <w:tcW w:w="3402" w:type="dxa"/>
          </w:tcPr>
          <w:p w14:paraId="05437BBA" w14:textId="77D48082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  <w:tr w:rsidR="00F94FEB" w14:paraId="34A86A06" w14:textId="77777777" w:rsidTr="00776BCA">
        <w:tc>
          <w:tcPr>
            <w:tcW w:w="562" w:type="dxa"/>
          </w:tcPr>
          <w:p w14:paraId="3B962980" w14:textId="075A41EB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9</w:t>
            </w:r>
          </w:p>
        </w:tc>
        <w:tc>
          <w:tcPr>
            <w:tcW w:w="2127" w:type="dxa"/>
          </w:tcPr>
          <w:p w14:paraId="0AC2F150" w14:textId="61F7DD5A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73B04D6C" w14:textId="6F760A56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Um contrato de aluguel  </w:t>
            </w:r>
          </w:p>
        </w:tc>
        <w:tc>
          <w:tcPr>
            <w:tcW w:w="4111" w:type="dxa"/>
          </w:tcPr>
          <w:p w14:paraId="4D970D63" w14:textId="61EDD1B6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Garantir o cumprimento do combinado</w:t>
            </w:r>
          </w:p>
        </w:tc>
        <w:tc>
          <w:tcPr>
            <w:tcW w:w="3402" w:type="dxa"/>
          </w:tcPr>
          <w:p w14:paraId="36E97132" w14:textId="1B7A2E14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F94FEB" w14:paraId="1E48FFB2" w14:textId="77777777" w:rsidTr="00776BCA">
        <w:tc>
          <w:tcPr>
            <w:tcW w:w="562" w:type="dxa"/>
          </w:tcPr>
          <w:p w14:paraId="3BF8405F" w14:textId="7C822027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10</w:t>
            </w:r>
          </w:p>
        </w:tc>
        <w:tc>
          <w:tcPr>
            <w:tcW w:w="2127" w:type="dxa"/>
          </w:tcPr>
          <w:p w14:paraId="3DCA4E55" w14:textId="7CF39EC8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152BFA35" w14:textId="691F43B9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Receber ofertas pelo meu imóvel</w:t>
            </w:r>
          </w:p>
        </w:tc>
        <w:tc>
          <w:tcPr>
            <w:tcW w:w="4111" w:type="dxa"/>
          </w:tcPr>
          <w:p w14:paraId="532A893C" w14:textId="5BAEF4AF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Para analisar interessados que conseguem pagar um pouco menos </w:t>
            </w:r>
          </w:p>
        </w:tc>
        <w:tc>
          <w:tcPr>
            <w:tcW w:w="3402" w:type="dxa"/>
          </w:tcPr>
          <w:p w14:paraId="21DFB5AA" w14:textId="2B06D95B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F94FEB" w14:paraId="042A9081" w14:textId="77777777" w:rsidTr="00776BCA">
        <w:tc>
          <w:tcPr>
            <w:tcW w:w="562" w:type="dxa"/>
          </w:tcPr>
          <w:p w14:paraId="71860755" w14:textId="26D7BB78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11</w:t>
            </w:r>
          </w:p>
        </w:tc>
        <w:tc>
          <w:tcPr>
            <w:tcW w:w="2127" w:type="dxa"/>
          </w:tcPr>
          <w:p w14:paraId="3DD44682" w14:textId="291F5DBD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Dono de imóvel</w:t>
            </w:r>
          </w:p>
        </w:tc>
        <w:tc>
          <w:tcPr>
            <w:tcW w:w="3827" w:type="dxa"/>
          </w:tcPr>
          <w:p w14:paraId="13A1C22B" w14:textId="1F21A763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Anunciar meu imóvel para alugar ou vender de forma online</w:t>
            </w:r>
          </w:p>
        </w:tc>
        <w:tc>
          <w:tcPr>
            <w:tcW w:w="4111" w:type="dxa"/>
          </w:tcPr>
          <w:p w14:paraId="3FA2B666" w14:textId="6949867E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Garantir o negócio que aparecer primeiro</w:t>
            </w:r>
          </w:p>
        </w:tc>
        <w:tc>
          <w:tcPr>
            <w:tcW w:w="3402" w:type="dxa"/>
          </w:tcPr>
          <w:p w14:paraId="603C4B88" w14:textId="31CC8880" w:rsidR="00F94FEB" w:rsidRPr="00465831" w:rsidRDefault="00F94FEB" w:rsidP="00F94FEB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</w:tbl>
    <w:p w14:paraId="21FE58DE" w14:textId="7A6C6D1C" w:rsidR="00AC4B8F" w:rsidRDefault="00F94FEB" w:rsidP="00F94FEB">
      <w:pPr>
        <w:pStyle w:val="Ttulo2"/>
      </w:pPr>
      <w:r>
        <w:t xml:space="preserve">Como usuário interessado em locar um </w:t>
      </w:r>
      <w:r w:rsidR="00465831">
        <w:t>imóvel</w:t>
      </w:r>
      <w:r>
        <w:t xml:space="preserve"> de maneira </w:t>
      </w:r>
      <w:r w:rsidR="00465831">
        <w:t>fácil</w:t>
      </w:r>
      <w:r>
        <w:t>.</w:t>
      </w:r>
    </w:p>
    <w:p w14:paraId="35A40841" w14:textId="77777777" w:rsidR="00AC4B8F" w:rsidRPr="00503303" w:rsidRDefault="00AC4B8F" w:rsidP="00AC4B8F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AC4B8F" w14:paraId="1E3BE734" w14:textId="77777777" w:rsidTr="00A9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70DD63A7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7844E6CA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0656CD98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4B19FD96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3F223444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2"/>
            </w:r>
          </w:p>
        </w:tc>
      </w:tr>
      <w:tr w:rsidR="00AC4B8F" w14:paraId="691004E2" w14:textId="77777777" w:rsidTr="00A927FB">
        <w:tc>
          <w:tcPr>
            <w:tcW w:w="562" w:type="dxa"/>
          </w:tcPr>
          <w:p w14:paraId="7B2168D7" w14:textId="2CA2C5AE" w:rsidR="00AC4B8F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4BBFEDBA" w14:textId="54E82047" w:rsidR="00AC4B8F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3E65FB3C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Achar imóveis de forma online</w:t>
            </w:r>
          </w:p>
          <w:p w14:paraId="1D0FC885" w14:textId="77777777" w:rsidR="00AC4B8F" w:rsidRPr="00465831" w:rsidRDefault="00AC4B8F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49B5FB9A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Para não precisar visitar inúmeras imobiliárias</w:t>
            </w:r>
          </w:p>
          <w:p w14:paraId="018C68E4" w14:textId="77777777" w:rsidR="00AC4B8F" w:rsidRPr="00465831" w:rsidRDefault="00AC4B8F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07900E8E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02A0ACC0" w14:textId="77777777" w:rsidR="00AC4B8F" w:rsidRPr="00465831" w:rsidRDefault="00AC4B8F" w:rsidP="00A927FB">
            <w:pPr>
              <w:rPr>
                <w:sz w:val="20"/>
              </w:rPr>
            </w:pPr>
          </w:p>
        </w:tc>
      </w:tr>
      <w:tr w:rsidR="00F94FEB" w14:paraId="1ED18F83" w14:textId="77777777" w:rsidTr="00A927FB">
        <w:tc>
          <w:tcPr>
            <w:tcW w:w="562" w:type="dxa"/>
          </w:tcPr>
          <w:p w14:paraId="47847F77" w14:textId="7B867D72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411AD3B8" w14:textId="4A401D1D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7DD58288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Possuir um grande catálogo de imóveis</w:t>
            </w:r>
          </w:p>
          <w:p w14:paraId="3D390B5E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4B6BFE75" w14:textId="6339BA44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Não perder muito tempo procurando em inúmeros </w:t>
            </w:r>
            <w:r w:rsidRPr="00465831">
              <w:rPr>
                <w:sz w:val="20"/>
              </w:rPr>
              <w:t>lugares.</w:t>
            </w:r>
          </w:p>
          <w:p w14:paraId="5075E09A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17174F2F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55364A69" w14:textId="77777777" w:rsidR="00F94FEB" w:rsidRPr="00465831" w:rsidRDefault="00F94FEB" w:rsidP="00A927FB">
            <w:pPr>
              <w:rPr>
                <w:sz w:val="20"/>
              </w:rPr>
            </w:pPr>
          </w:p>
        </w:tc>
      </w:tr>
      <w:tr w:rsidR="00F94FEB" w14:paraId="6C30C1F5" w14:textId="77777777" w:rsidTr="00A927FB">
        <w:tc>
          <w:tcPr>
            <w:tcW w:w="562" w:type="dxa"/>
          </w:tcPr>
          <w:p w14:paraId="16CF9359" w14:textId="71878B6D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3</w:t>
            </w:r>
          </w:p>
        </w:tc>
        <w:tc>
          <w:tcPr>
            <w:tcW w:w="2127" w:type="dxa"/>
          </w:tcPr>
          <w:p w14:paraId="345482B7" w14:textId="465DB071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739BE34B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Tratar diretamente com o dono do imóvel</w:t>
            </w:r>
          </w:p>
          <w:p w14:paraId="292787F7" w14:textId="77777777" w:rsidR="00F94FEB" w:rsidRPr="00465831" w:rsidRDefault="00F94FEB" w:rsidP="00465831">
            <w:pPr>
              <w:ind w:firstLine="720"/>
              <w:rPr>
                <w:sz w:val="20"/>
              </w:rPr>
            </w:pPr>
          </w:p>
        </w:tc>
        <w:tc>
          <w:tcPr>
            <w:tcW w:w="4111" w:type="dxa"/>
          </w:tcPr>
          <w:p w14:paraId="1576ADD2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Mais flexibilidade para negociar valores e necessidades</w:t>
            </w:r>
          </w:p>
          <w:p w14:paraId="6C97CE44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16D1081B" w14:textId="58C5ACF5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F94FEB" w14:paraId="0F88941B" w14:textId="77777777" w:rsidTr="00A927FB">
        <w:tc>
          <w:tcPr>
            <w:tcW w:w="562" w:type="dxa"/>
          </w:tcPr>
          <w:p w14:paraId="258DBF27" w14:textId="77FCCF1A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4</w:t>
            </w:r>
          </w:p>
        </w:tc>
        <w:tc>
          <w:tcPr>
            <w:tcW w:w="2127" w:type="dxa"/>
          </w:tcPr>
          <w:p w14:paraId="49EB0B6A" w14:textId="380DE0CA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795D6B23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Possuir uma listagem dos imóveis disponíveis na minha região para alugar.</w:t>
            </w:r>
          </w:p>
          <w:p w14:paraId="5921CFF3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39BE2678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lastRenderedPageBreak/>
              <w:t>Facilidade na busca</w:t>
            </w:r>
          </w:p>
          <w:p w14:paraId="01339372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07C8E05C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32AC1AB0" w14:textId="77777777" w:rsidR="00F94FEB" w:rsidRPr="00465831" w:rsidRDefault="00F94FEB" w:rsidP="00A927FB">
            <w:pPr>
              <w:rPr>
                <w:sz w:val="20"/>
              </w:rPr>
            </w:pPr>
          </w:p>
        </w:tc>
      </w:tr>
      <w:tr w:rsidR="00F94FEB" w14:paraId="73C20840" w14:textId="77777777" w:rsidTr="00A927FB">
        <w:tc>
          <w:tcPr>
            <w:tcW w:w="562" w:type="dxa"/>
          </w:tcPr>
          <w:p w14:paraId="52B13710" w14:textId="38A2180D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5</w:t>
            </w:r>
          </w:p>
        </w:tc>
        <w:tc>
          <w:tcPr>
            <w:tcW w:w="2127" w:type="dxa"/>
          </w:tcPr>
          <w:p w14:paraId="739A49A3" w14:textId="49AD0107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3F728064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Adicionar filtros na minha busca de imóveis</w:t>
            </w:r>
          </w:p>
          <w:p w14:paraId="0107DBF1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16F1427A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Colocar requisitos que desejo em imóvel</w:t>
            </w:r>
          </w:p>
          <w:p w14:paraId="258D6B6B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3D5EAA8F" w14:textId="329AF69F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F94FEB" w14:paraId="7C07EB46" w14:textId="77777777" w:rsidTr="00A927FB">
        <w:tc>
          <w:tcPr>
            <w:tcW w:w="562" w:type="dxa"/>
          </w:tcPr>
          <w:p w14:paraId="75C36EBE" w14:textId="3D816B16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6</w:t>
            </w:r>
          </w:p>
        </w:tc>
        <w:tc>
          <w:tcPr>
            <w:tcW w:w="2127" w:type="dxa"/>
          </w:tcPr>
          <w:p w14:paraId="657C53A6" w14:textId="7AD2AACB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56745857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Um chat para comunicação</w:t>
            </w:r>
          </w:p>
          <w:p w14:paraId="6DA20568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09309554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Conversar direto com o dono do imóvel</w:t>
            </w:r>
          </w:p>
          <w:p w14:paraId="7BB65B84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38E1FB31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1DE1D728" w14:textId="77777777" w:rsidR="00F94FEB" w:rsidRPr="00465831" w:rsidRDefault="00F94FEB" w:rsidP="00A927FB">
            <w:pPr>
              <w:rPr>
                <w:sz w:val="20"/>
              </w:rPr>
            </w:pPr>
          </w:p>
        </w:tc>
      </w:tr>
      <w:tr w:rsidR="00F94FEB" w14:paraId="5FBF6E5C" w14:textId="77777777" w:rsidTr="00A927FB">
        <w:tc>
          <w:tcPr>
            <w:tcW w:w="562" w:type="dxa"/>
          </w:tcPr>
          <w:p w14:paraId="56D9E326" w14:textId="28F605F5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7</w:t>
            </w:r>
          </w:p>
        </w:tc>
        <w:tc>
          <w:tcPr>
            <w:tcW w:w="2127" w:type="dxa"/>
          </w:tcPr>
          <w:p w14:paraId="7FEC196B" w14:textId="0673A67C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2FB6DB4C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Sistema de avaliação </w:t>
            </w:r>
          </w:p>
          <w:p w14:paraId="1F981E4D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0CC98851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Saber se aquele dono do imóvel caso tenha já tenha alugado algum imóvel, tem boa reputação</w:t>
            </w:r>
          </w:p>
          <w:p w14:paraId="29CF3056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0C7E2E35" w14:textId="547C3B0B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F94FEB" w14:paraId="7A2B50C1" w14:textId="77777777" w:rsidTr="00A927FB">
        <w:tc>
          <w:tcPr>
            <w:tcW w:w="562" w:type="dxa"/>
          </w:tcPr>
          <w:p w14:paraId="4DF9A7B9" w14:textId="014F4F1D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8</w:t>
            </w:r>
          </w:p>
        </w:tc>
        <w:tc>
          <w:tcPr>
            <w:tcW w:w="2127" w:type="dxa"/>
          </w:tcPr>
          <w:p w14:paraId="7DA4380C" w14:textId="084B8F45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64CA9C5F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Campo para perguntas</w:t>
            </w:r>
          </w:p>
          <w:p w14:paraId="20072E61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5FC267BC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Verificar se alguma outra pessoa já perguntou a dúvida que desejo sanar. </w:t>
            </w:r>
          </w:p>
          <w:p w14:paraId="4E8B0931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46EC815B" w14:textId="643C8E34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F94FEB" w14:paraId="5AD4DF48" w14:textId="77777777" w:rsidTr="00A927FB">
        <w:tc>
          <w:tcPr>
            <w:tcW w:w="562" w:type="dxa"/>
          </w:tcPr>
          <w:p w14:paraId="045979AA" w14:textId="5A9ACD79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9</w:t>
            </w:r>
          </w:p>
        </w:tc>
        <w:tc>
          <w:tcPr>
            <w:tcW w:w="2127" w:type="dxa"/>
          </w:tcPr>
          <w:p w14:paraId="779D17D1" w14:textId="4C810AD2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2BA22449" w14:textId="2B17F0DF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Denunciar um anúncio </w:t>
            </w:r>
          </w:p>
          <w:p w14:paraId="60A79B71" w14:textId="0656BFDE" w:rsidR="00F94FEB" w:rsidRPr="00465831" w:rsidRDefault="00F94FEB" w:rsidP="00465831">
            <w:pPr>
              <w:tabs>
                <w:tab w:val="left" w:pos="935"/>
              </w:tabs>
              <w:rPr>
                <w:sz w:val="20"/>
              </w:rPr>
            </w:pPr>
          </w:p>
        </w:tc>
        <w:tc>
          <w:tcPr>
            <w:tcW w:w="4111" w:type="dxa"/>
          </w:tcPr>
          <w:p w14:paraId="05A1930A" w14:textId="7777777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Caso o imóvel não corresponda com o anúncio</w:t>
            </w:r>
          </w:p>
          <w:p w14:paraId="19033B42" w14:textId="77777777" w:rsidR="00F94FEB" w:rsidRPr="00465831" w:rsidRDefault="00F94FEB" w:rsidP="00A927FB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2C051A76" w14:textId="38E3FDED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F94FEB" w14:paraId="1AB0DB65" w14:textId="77777777" w:rsidTr="00A927FB">
        <w:tc>
          <w:tcPr>
            <w:tcW w:w="562" w:type="dxa"/>
          </w:tcPr>
          <w:p w14:paraId="3386B2C3" w14:textId="46E4DC66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10</w:t>
            </w:r>
          </w:p>
        </w:tc>
        <w:tc>
          <w:tcPr>
            <w:tcW w:w="2127" w:type="dxa"/>
          </w:tcPr>
          <w:p w14:paraId="5184A201" w14:textId="5FE642CE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Locatário</w:t>
            </w:r>
          </w:p>
        </w:tc>
        <w:tc>
          <w:tcPr>
            <w:tcW w:w="3827" w:type="dxa"/>
          </w:tcPr>
          <w:p w14:paraId="6847DEEC" w14:textId="6D8DA6C2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Favoritar anúncios</w:t>
            </w:r>
          </w:p>
        </w:tc>
        <w:tc>
          <w:tcPr>
            <w:tcW w:w="4111" w:type="dxa"/>
          </w:tcPr>
          <w:p w14:paraId="283FE66B" w14:textId="35A40B83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Para se ter uma lista dos imóveis que mais interessam para facilitar em uma decisão</w:t>
            </w:r>
          </w:p>
        </w:tc>
        <w:tc>
          <w:tcPr>
            <w:tcW w:w="3402" w:type="dxa"/>
          </w:tcPr>
          <w:p w14:paraId="367752D1" w14:textId="7D7A6FE2" w:rsidR="00F94FEB" w:rsidRPr="00465831" w:rsidRDefault="00465831" w:rsidP="00A927FB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</w:tbl>
    <w:p w14:paraId="26985437" w14:textId="35B07984" w:rsidR="00AC4B8F" w:rsidRDefault="00AC4B8F" w:rsidP="00AC4B8F"/>
    <w:p w14:paraId="4E327AB2" w14:textId="0199CBEB" w:rsidR="00D47909" w:rsidRDefault="00D47909" w:rsidP="00AC4B8F"/>
    <w:p w14:paraId="0430B444" w14:textId="5B804987" w:rsidR="00D47909" w:rsidRDefault="00D47909" w:rsidP="00AC4B8F"/>
    <w:p w14:paraId="6391A78D" w14:textId="65D5AF33" w:rsidR="00D47909" w:rsidRDefault="00D47909" w:rsidP="00AC4B8F"/>
    <w:p w14:paraId="51AF35B5" w14:textId="77777777" w:rsidR="00D47909" w:rsidRDefault="00D47909" w:rsidP="00AC4B8F"/>
    <w:p w14:paraId="44B6E227" w14:textId="192CB437" w:rsidR="00465831" w:rsidRDefault="00465831" w:rsidP="00465831">
      <w:pPr>
        <w:pStyle w:val="Ttulo2"/>
      </w:pPr>
      <w:r>
        <w:lastRenderedPageBreak/>
        <w:t xml:space="preserve">Como usuário interessado em </w:t>
      </w:r>
      <w:r>
        <w:t>comprar</w:t>
      </w:r>
      <w:r>
        <w:t xml:space="preserve"> um imóvel.</w:t>
      </w:r>
    </w:p>
    <w:p w14:paraId="370EBA66" w14:textId="77777777" w:rsidR="00465831" w:rsidRPr="00503303" w:rsidRDefault="00465831" w:rsidP="00465831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465831" w14:paraId="1FDC5726" w14:textId="77777777" w:rsidTr="00531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F2B097C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6117C245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6784C461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6B6EABFB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0FC8A7DC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3"/>
            </w:r>
          </w:p>
        </w:tc>
      </w:tr>
      <w:tr w:rsidR="00465831" w14:paraId="2F791150" w14:textId="77777777" w:rsidTr="00531886">
        <w:tc>
          <w:tcPr>
            <w:tcW w:w="562" w:type="dxa"/>
          </w:tcPr>
          <w:p w14:paraId="6308176E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4877D3DE" w14:textId="364B3786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3807BD9F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Achar imóveis de forma online</w:t>
            </w:r>
          </w:p>
          <w:p w14:paraId="1C024BAA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1F1D7680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Para não precisar visitar inúmeras imobiliárias</w:t>
            </w:r>
          </w:p>
          <w:p w14:paraId="4857D9C0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6D497F00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379A248D" w14:textId="77777777" w:rsidR="00465831" w:rsidRPr="00465831" w:rsidRDefault="00465831" w:rsidP="00531886">
            <w:pPr>
              <w:rPr>
                <w:sz w:val="20"/>
              </w:rPr>
            </w:pPr>
          </w:p>
        </w:tc>
      </w:tr>
      <w:tr w:rsidR="00465831" w14:paraId="059236C1" w14:textId="77777777" w:rsidTr="00531886">
        <w:tc>
          <w:tcPr>
            <w:tcW w:w="562" w:type="dxa"/>
          </w:tcPr>
          <w:p w14:paraId="5299E69B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75309927" w14:textId="564283A9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64706CFE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Possuir um grande catálogo de imóveis</w:t>
            </w:r>
          </w:p>
          <w:p w14:paraId="481247FB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00603DC2" w14:textId="14986AEF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Não perder muito tempo procurando em inúmeros </w:t>
            </w:r>
            <w:r w:rsidRPr="00465831">
              <w:rPr>
                <w:sz w:val="20"/>
              </w:rPr>
              <w:t>lugares.</w:t>
            </w:r>
          </w:p>
          <w:p w14:paraId="072DD93A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04F33DD3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0297688A" w14:textId="77777777" w:rsidR="00465831" w:rsidRPr="00465831" w:rsidRDefault="00465831" w:rsidP="00531886">
            <w:pPr>
              <w:rPr>
                <w:sz w:val="20"/>
              </w:rPr>
            </w:pPr>
          </w:p>
        </w:tc>
      </w:tr>
      <w:tr w:rsidR="00465831" w14:paraId="17EB7D19" w14:textId="77777777" w:rsidTr="00531886">
        <w:tc>
          <w:tcPr>
            <w:tcW w:w="562" w:type="dxa"/>
          </w:tcPr>
          <w:p w14:paraId="554B34AA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3</w:t>
            </w:r>
          </w:p>
        </w:tc>
        <w:tc>
          <w:tcPr>
            <w:tcW w:w="2127" w:type="dxa"/>
          </w:tcPr>
          <w:p w14:paraId="413045ED" w14:textId="3716BC41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73F77980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Tratar diretamente com o dono do imóvel</w:t>
            </w:r>
          </w:p>
          <w:p w14:paraId="77FD0C9F" w14:textId="77777777" w:rsidR="00465831" w:rsidRPr="00465831" w:rsidRDefault="00465831" w:rsidP="00531886">
            <w:pPr>
              <w:ind w:firstLine="720"/>
              <w:rPr>
                <w:sz w:val="20"/>
              </w:rPr>
            </w:pPr>
          </w:p>
        </w:tc>
        <w:tc>
          <w:tcPr>
            <w:tcW w:w="4111" w:type="dxa"/>
          </w:tcPr>
          <w:p w14:paraId="41DA29F8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Mais flexibilidade para negociar valores e necessidades</w:t>
            </w:r>
          </w:p>
          <w:p w14:paraId="6988F2D2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45D8596D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465831" w14:paraId="740D1024" w14:textId="77777777" w:rsidTr="00531886">
        <w:tc>
          <w:tcPr>
            <w:tcW w:w="562" w:type="dxa"/>
          </w:tcPr>
          <w:p w14:paraId="402ADB09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4</w:t>
            </w:r>
          </w:p>
        </w:tc>
        <w:tc>
          <w:tcPr>
            <w:tcW w:w="2127" w:type="dxa"/>
          </w:tcPr>
          <w:p w14:paraId="4721AF87" w14:textId="352FF33A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72579DEA" w14:textId="0737900A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Possuir uma listagem dos imóveis disponíveis na minha região para </w:t>
            </w:r>
            <w:r w:rsidRPr="00465831">
              <w:rPr>
                <w:sz w:val="20"/>
              </w:rPr>
              <w:t>comprar</w:t>
            </w:r>
            <w:r w:rsidRPr="00465831">
              <w:rPr>
                <w:sz w:val="20"/>
              </w:rPr>
              <w:t>.</w:t>
            </w:r>
          </w:p>
          <w:p w14:paraId="26520BFA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34A233F0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Facilidade na busca</w:t>
            </w:r>
          </w:p>
          <w:p w14:paraId="4DAF47EB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5866D205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7B93E6E0" w14:textId="77777777" w:rsidR="00465831" w:rsidRPr="00465831" w:rsidRDefault="00465831" w:rsidP="00531886">
            <w:pPr>
              <w:rPr>
                <w:sz w:val="20"/>
              </w:rPr>
            </w:pPr>
          </w:p>
        </w:tc>
      </w:tr>
      <w:tr w:rsidR="00465831" w14:paraId="0EC8033B" w14:textId="77777777" w:rsidTr="00531886">
        <w:tc>
          <w:tcPr>
            <w:tcW w:w="562" w:type="dxa"/>
          </w:tcPr>
          <w:p w14:paraId="34311D28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5</w:t>
            </w:r>
          </w:p>
        </w:tc>
        <w:tc>
          <w:tcPr>
            <w:tcW w:w="2127" w:type="dxa"/>
          </w:tcPr>
          <w:p w14:paraId="5B38468B" w14:textId="2AA1B22B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18F7397C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Adicionar filtros na minha busca de imóveis</w:t>
            </w:r>
          </w:p>
          <w:p w14:paraId="5F650E9B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42EE31DE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Colocar requisitos que desejo em imóvel</w:t>
            </w:r>
          </w:p>
          <w:p w14:paraId="46FBD828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46A04D73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465831" w14:paraId="2943DF90" w14:textId="77777777" w:rsidTr="00531886">
        <w:tc>
          <w:tcPr>
            <w:tcW w:w="562" w:type="dxa"/>
          </w:tcPr>
          <w:p w14:paraId="2A30A8BB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6</w:t>
            </w:r>
          </w:p>
        </w:tc>
        <w:tc>
          <w:tcPr>
            <w:tcW w:w="2127" w:type="dxa"/>
          </w:tcPr>
          <w:p w14:paraId="27C5CD8D" w14:textId="13886943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6A6B55DD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Um chat para comunicação</w:t>
            </w:r>
          </w:p>
          <w:p w14:paraId="32C9EF9B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07F9CB81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Conversar direto com o dono do imóvel</w:t>
            </w:r>
          </w:p>
          <w:p w14:paraId="1500BE33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588D760E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  <w:p w14:paraId="45F6D485" w14:textId="77777777" w:rsidR="00465831" w:rsidRPr="00465831" w:rsidRDefault="00465831" w:rsidP="00531886">
            <w:pPr>
              <w:rPr>
                <w:sz w:val="20"/>
              </w:rPr>
            </w:pPr>
          </w:p>
        </w:tc>
      </w:tr>
      <w:tr w:rsidR="00465831" w14:paraId="14753E97" w14:textId="77777777" w:rsidTr="00531886">
        <w:tc>
          <w:tcPr>
            <w:tcW w:w="562" w:type="dxa"/>
          </w:tcPr>
          <w:p w14:paraId="2BE46AB6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lastRenderedPageBreak/>
              <w:t>7</w:t>
            </w:r>
          </w:p>
        </w:tc>
        <w:tc>
          <w:tcPr>
            <w:tcW w:w="2127" w:type="dxa"/>
          </w:tcPr>
          <w:p w14:paraId="74DE81F5" w14:textId="46507493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172C9CE7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Sistema de avaliação </w:t>
            </w:r>
          </w:p>
          <w:p w14:paraId="258BF800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05B5E6AE" w14:textId="6AC1EC34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Saber se aquele dono do imóvel caso tenha já tenha </w:t>
            </w:r>
            <w:r w:rsidRPr="00465831">
              <w:rPr>
                <w:sz w:val="20"/>
              </w:rPr>
              <w:t>negociado</w:t>
            </w:r>
            <w:r w:rsidRPr="00465831">
              <w:rPr>
                <w:sz w:val="20"/>
              </w:rPr>
              <w:t xml:space="preserve"> algum imóvel, tem boa reputação</w:t>
            </w:r>
          </w:p>
          <w:p w14:paraId="2E5F4A0C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18A887FA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465831" w14:paraId="018AFB10" w14:textId="77777777" w:rsidTr="00531886">
        <w:tc>
          <w:tcPr>
            <w:tcW w:w="562" w:type="dxa"/>
          </w:tcPr>
          <w:p w14:paraId="70EEE63E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8</w:t>
            </w:r>
          </w:p>
        </w:tc>
        <w:tc>
          <w:tcPr>
            <w:tcW w:w="2127" w:type="dxa"/>
          </w:tcPr>
          <w:p w14:paraId="1803CBFE" w14:textId="09FB5A7A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64B57F4D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Campo para perguntas</w:t>
            </w:r>
          </w:p>
          <w:p w14:paraId="21E1975F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4111" w:type="dxa"/>
          </w:tcPr>
          <w:p w14:paraId="6678EEA7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Verificar se alguma outra pessoa já perguntou a dúvida que desejo sanar. </w:t>
            </w:r>
          </w:p>
          <w:p w14:paraId="48686006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67389A79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  <w:tr w:rsidR="00465831" w14:paraId="1C5350A0" w14:textId="77777777" w:rsidTr="00531886">
        <w:tc>
          <w:tcPr>
            <w:tcW w:w="562" w:type="dxa"/>
          </w:tcPr>
          <w:p w14:paraId="4BCE45E4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9</w:t>
            </w:r>
          </w:p>
        </w:tc>
        <w:tc>
          <w:tcPr>
            <w:tcW w:w="2127" w:type="dxa"/>
          </w:tcPr>
          <w:p w14:paraId="435C14B2" w14:textId="1CC4DA9A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3E92BFF0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 xml:space="preserve">Denunciar um anúncio </w:t>
            </w:r>
          </w:p>
          <w:p w14:paraId="1EDA3AC6" w14:textId="77777777" w:rsidR="00465831" w:rsidRPr="00465831" w:rsidRDefault="00465831" w:rsidP="00531886">
            <w:pPr>
              <w:tabs>
                <w:tab w:val="left" w:pos="935"/>
              </w:tabs>
              <w:rPr>
                <w:sz w:val="20"/>
              </w:rPr>
            </w:pPr>
          </w:p>
        </w:tc>
        <w:tc>
          <w:tcPr>
            <w:tcW w:w="4111" w:type="dxa"/>
          </w:tcPr>
          <w:p w14:paraId="350D7694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Caso o imóvel não corresponda com o anúncio</w:t>
            </w:r>
          </w:p>
          <w:p w14:paraId="608ACB87" w14:textId="77777777" w:rsidR="00465831" w:rsidRPr="00465831" w:rsidRDefault="00465831" w:rsidP="00531886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47AEE9FC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Importante</w:t>
            </w:r>
          </w:p>
        </w:tc>
      </w:tr>
      <w:tr w:rsidR="00465831" w14:paraId="50BA9142" w14:textId="77777777" w:rsidTr="00531886">
        <w:tc>
          <w:tcPr>
            <w:tcW w:w="562" w:type="dxa"/>
          </w:tcPr>
          <w:p w14:paraId="4348C911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10</w:t>
            </w:r>
          </w:p>
        </w:tc>
        <w:tc>
          <w:tcPr>
            <w:tcW w:w="2127" w:type="dxa"/>
          </w:tcPr>
          <w:p w14:paraId="5A565AD4" w14:textId="742F8873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Comprador de imóvel</w:t>
            </w:r>
          </w:p>
        </w:tc>
        <w:tc>
          <w:tcPr>
            <w:tcW w:w="3827" w:type="dxa"/>
          </w:tcPr>
          <w:p w14:paraId="3DE7660F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Favoritar anúncios</w:t>
            </w:r>
          </w:p>
        </w:tc>
        <w:tc>
          <w:tcPr>
            <w:tcW w:w="4111" w:type="dxa"/>
          </w:tcPr>
          <w:p w14:paraId="71432EA1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Para se ter uma lista dos imóveis que mais interessam para facilitar em uma decisão</w:t>
            </w:r>
          </w:p>
        </w:tc>
        <w:tc>
          <w:tcPr>
            <w:tcW w:w="3402" w:type="dxa"/>
          </w:tcPr>
          <w:p w14:paraId="3960C6E2" w14:textId="77777777" w:rsidR="00465831" w:rsidRPr="00465831" w:rsidRDefault="00465831" w:rsidP="00531886">
            <w:pPr>
              <w:rPr>
                <w:sz w:val="20"/>
              </w:rPr>
            </w:pPr>
            <w:r w:rsidRPr="00465831">
              <w:rPr>
                <w:sz w:val="20"/>
              </w:rPr>
              <w:t>Desejável</w:t>
            </w:r>
          </w:p>
        </w:tc>
      </w:tr>
    </w:tbl>
    <w:p w14:paraId="6B63C90B" w14:textId="61D77E4D" w:rsidR="00465831" w:rsidRDefault="00465831" w:rsidP="00465831">
      <w:pPr>
        <w:pStyle w:val="Ttulo2"/>
      </w:pPr>
      <w:r>
        <w:t>Como uma imobiliária a fim de ter uma outra forma de anunciar imóveis para venda e locação.</w:t>
      </w:r>
    </w:p>
    <w:p w14:paraId="6E24971D" w14:textId="77777777" w:rsidR="00465831" w:rsidRPr="00503303" w:rsidRDefault="00465831" w:rsidP="00465831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465831" w14:paraId="434E211B" w14:textId="77777777" w:rsidTr="00531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0CC637F0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2B5CA42B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1C12BF05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1636DB8A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519103DD" w14:textId="77777777" w:rsidR="00465831" w:rsidRPr="00230A92" w:rsidRDefault="00465831" w:rsidP="0053188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4"/>
            </w:r>
          </w:p>
        </w:tc>
      </w:tr>
      <w:tr w:rsidR="00465831" w14:paraId="20A66967" w14:textId="77777777" w:rsidTr="00531886">
        <w:tc>
          <w:tcPr>
            <w:tcW w:w="562" w:type="dxa"/>
          </w:tcPr>
          <w:p w14:paraId="2758F143" w14:textId="5D72F97E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1A2C52C3" w14:textId="3639A9AB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Imobiliária</w:t>
            </w:r>
          </w:p>
        </w:tc>
        <w:tc>
          <w:tcPr>
            <w:tcW w:w="3827" w:type="dxa"/>
          </w:tcPr>
          <w:p w14:paraId="25EE7062" w14:textId="5D2EE6E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Anunciar imóveis de outras formas</w:t>
            </w:r>
          </w:p>
        </w:tc>
        <w:tc>
          <w:tcPr>
            <w:tcW w:w="4111" w:type="dxa"/>
          </w:tcPr>
          <w:p w14:paraId="69D0A770" w14:textId="6B5D0754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Para ter um alcance maior de interessados.</w:t>
            </w:r>
          </w:p>
        </w:tc>
        <w:tc>
          <w:tcPr>
            <w:tcW w:w="3402" w:type="dxa"/>
          </w:tcPr>
          <w:p w14:paraId="181CB708" w14:textId="6AEF126E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  <w:tr w:rsidR="00465831" w14:paraId="3928CB4E" w14:textId="77777777" w:rsidTr="00531886">
        <w:tc>
          <w:tcPr>
            <w:tcW w:w="562" w:type="dxa"/>
          </w:tcPr>
          <w:p w14:paraId="2B265070" w14:textId="37A95C98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77E89F1E" w14:textId="2089D89C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Imobiliária</w:t>
            </w:r>
          </w:p>
        </w:tc>
        <w:tc>
          <w:tcPr>
            <w:tcW w:w="3827" w:type="dxa"/>
          </w:tcPr>
          <w:p w14:paraId="0BD24244" w14:textId="63478D0C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Anunciar em uma plataforma online sem muito investimento</w:t>
            </w:r>
          </w:p>
        </w:tc>
        <w:tc>
          <w:tcPr>
            <w:tcW w:w="4111" w:type="dxa"/>
          </w:tcPr>
          <w:p w14:paraId="1B0EE53C" w14:textId="4AFADDED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Para economizar em infraestrutura e no desenvolvimento de um portal próprio.</w:t>
            </w:r>
          </w:p>
        </w:tc>
        <w:tc>
          <w:tcPr>
            <w:tcW w:w="3402" w:type="dxa"/>
          </w:tcPr>
          <w:p w14:paraId="475F96CB" w14:textId="15209B67" w:rsidR="00465831" w:rsidRPr="00465831" w:rsidRDefault="00465831" w:rsidP="00465831">
            <w:pPr>
              <w:rPr>
                <w:sz w:val="20"/>
              </w:rPr>
            </w:pPr>
            <w:r w:rsidRPr="00465831">
              <w:rPr>
                <w:sz w:val="20"/>
              </w:rPr>
              <w:t>Essencial</w:t>
            </w:r>
          </w:p>
        </w:tc>
      </w:tr>
    </w:tbl>
    <w:p w14:paraId="3CE381BF" w14:textId="77777777" w:rsidR="00AC4B8F" w:rsidRDefault="00AC4B8F">
      <w:pPr>
        <w:pStyle w:val="Ttulo1"/>
      </w:pPr>
    </w:p>
    <w:p w14:paraId="7EF545F6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89FCC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0BD8FA4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2B4503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A761E9A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080E4DF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D7A1021" w14:textId="77777777" w:rsidTr="002F5967">
        <w:tc>
          <w:tcPr>
            <w:tcW w:w="1923" w:type="pct"/>
          </w:tcPr>
          <w:p w14:paraId="1E0669A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70F3EA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EE3352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EC96D00" w14:textId="77777777"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78B0" w14:textId="77777777" w:rsidR="007308A7" w:rsidRDefault="007308A7">
      <w:pPr>
        <w:spacing w:after="0" w:line="240" w:lineRule="auto"/>
      </w:pPr>
      <w:r>
        <w:separator/>
      </w:r>
    </w:p>
  </w:endnote>
  <w:endnote w:type="continuationSeparator" w:id="0">
    <w:p w14:paraId="13C269A7" w14:textId="77777777" w:rsidR="007308A7" w:rsidRDefault="0073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A3402" w14:textId="77777777" w:rsidR="007308A7" w:rsidRDefault="007308A7">
      <w:pPr>
        <w:spacing w:after="0" w:line="240" w:lineRule="auto"/>
      </w:pPr>
      <w:r>
        <w:separator/>
      </w:r>
    </w:p>
  </w:footnote>
  <w:footnote w:type="continuationSeparator" w:id="0">
    <w:p w14:paraId="28A6D84F" w14:textId="77777777" w:rsidR="007308A7" w:rsidRDefault="007308A7">
      <w:pPr>
        <w:spacing w:after="0" w:line="240" w:lineRule="auto"/>
      </w:pPr>
      <w:r>
        <w:continuationSeparator/>
      </w:r>
    </w:p>
  </w:footnote>
  <w:footnote w:id="1">
    <w:p w14:paraId="55F32B45" w14:textId="6886E849" w:rsidR="00776BCA" w:rsidRDefault="00776BCA">
      <w:pPr>
        <w:pStyle w:val="Textodenotaderodap"/>
      </w:pPr>
    </w:p>
  </w:footnote>
  <w:footnote w:id="2">
    <w:p w14:paraId="6CCFD42D" w14:textId="49AC3619" w:rsidR="00AC4B8F" w:rsidRDefault="00AC4B8F" w:rsidP="00AC4B8F">
      <w:pPr>
        <w:pStyle w:val="Textodenotaderodap"/>
      </w:pPr>
    </w:p>
  </w:footnote>
  <w:footnote w:id="3">
    <w:p w14:paraId="206383EB" w14:textId="23E8D141" w:rsidR="00465831" w:rsidRDefault="00465831" w:rsidP="00465831">
      <w:pPr>
        <w:pStyle w:val="Textodenotaderodap"/>
      </w:pPr>
    </w:p>
  </w:footnote>
  <w:footnote w:id="4">
    <w:p w14:paraId="368829E3" w14:textId="3647689D" w:rsidR="00465831" w:rsidRDefault="00465831" w:rsidP="00465831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F6644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1FA8" wp14:editId="3B981F3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42A5DF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4B8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1FA8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542A5DF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C4B8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79F09116"/>
    <w:lvl w:ilvl="0">
      <w:start w:val="2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52A26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D16AE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51A14"/>
    <w:rsid w:val="00465831"/>
    <w:rsid w:val="00473436"/>
    <w:rsid w:val="004944A7"/>
    <w:rsid w:val="004B7B8B"/>
    <w:rsid w:val="00503303"/>
    <w:rsid w:val="00514CA3"/>
    <w:rsid w:val="00515972"/>
    <w:rsid w:val="00536C50"/>
    <w:rsid w:val="005707E2"/>
    <w:rsid w:val="005842DD"/>
    <w:rsid w:val="00596364"/>
    <w:rsid w:val="005A3001"/>
    <w:rsid w:val="005D160B"/>
    <w:rsid w:val="005D1E03"/>
    <w:rsid w:val="00620ED1"/>
    <w:rsid w:val="00643F39"/>
    <w:rsid w:val="00661860"/>
    <w:rsid w:val="006A7E89"/>
    <w:rsid w:val="006C62F5"/>
    <w:rsid w:val="006D36FD"/>
    <w:rsid w:val="006E5425"/>
    <w:rsid w:val="00713EC5"/>
    <w:rsid w:val="007243B8"/>
    <w:rsid w:val="007308A7"/>
    <w:rsid w:val="00742E55"/>
    <w:rsid w:val="00776BCA"/>
    <w:rsid w:val="00777B42"/>
    <w:rsid w:val="007B2E09"/>
    <w:rsid w:val="007C0D22"/>
    <w:rsid w:val="007C5632"/>
    <w:rsid w:val="007D51C7"/>
    <w:rsid w:val="007D6440"/>
    <w:rsid w:val="007F5DAC"/>
    <w:rsid w:val="00871451"/>
    <w:rsid w:val="0088265B"/>
    <w:rsid w:val="008C039D"/>
    <w:rsid w:val="008C1DF8"/>
    <w:rsid w:val="008D0296"/>
    <w:rsid w:val="008D087E"/>
    <w:rsid w:val="008D7C58"/>
    <w:rsid w:val="00917F8D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C4B8F"/>
    <w:rsid w:val="00AE0791"/>
    <w:rsid w:val="00B13A66"/>
    <w:rsid w:val="00B22CFB"/>
    <w:rsid w:val="00B915D0"/>
    <w:rsid w:val="00B979B2"/>
    <w:rsid w:val="00BB4771"/>
    <w:rsid w:val="00BC74DA"/>
    <w:rsid w:val="00BE19D4"/>
    <w:rsid w:val="00C04900"/>
    <w:rsid w:val="00C50926"/>
    <w:rsid w:val="00C61465"/>
    <w:rsid w:val="00CA00E6"/>
    <w:rsid w:val="00CC43A8"/>
    <w:rsid w:val="00CD799F"/>
    <w:rsid w:val="00D0703B"/>
    <w:rsid w:val="00D15DA4"/>
    <w:rsid w:val="00D264BA"/>
    <w:rsid w:val="00D47909"/>
    <w:rsid w:val="00DC42DA"/>
    <w:rsid w:val="00E14302"/>
    <w:rsid w:val="00E52D6C"/>
    <w:rsid w:val="00E96407"/>
    <w:rsid w:val="00ED145D"/>
    <w:rsid w:val="00ED1517"/>
    <w:rsid w:val="00ED3F8B"/>
    <w:rsid w:val="00ED50FD"/>
    <w:rsid w:val="00EE3A96"/>
    <w:rsid w:val="00F75E97"/>
    <w:rsid w:val="00F9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EC646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22A79"/>
    <w:rsid w:val="00175C27"/>
    <w:rsid w:val="00185C0F"/>
    <w:rsid w:val="00201A50"/>
    <w:rsid w:val="003A62F0"/>
    <w:rsid w:val="003C1E1D"/>
    <w:rsid w:val="005B4959"/>
    <w:rsid w:val="007A3602"/>
    <w:rsid w:val="00851622"/>
    <w:rsid w:val="00937FAE"/>
    <w:rsid w:val="00970072"/>
    <w:rsid w:val="00A52B08"/>
    <w:rsid w:val="00AB077F"/>
    <w:rsid w:val="00B42A3E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8AA2934-D878-4849-809E-C92FA76FAA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</TotalTime>
  <Pages>6</Pages>
  <Words>710</Words>
  <Characters>3836</Characters>
  <Application>Microsoft Office Word</Application>
  <DocSecurity>0</DocSecurity>
  <Lines>31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2</cp:revision>
  <dcterms:created xsi:type="dcterms:W3CDTF">2021-04-14T23:21:00Z</dcterms:created>
  <dcterms:modified xsi:type="dcterms:W3CDTF">2021-04-14T23:21:00Z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