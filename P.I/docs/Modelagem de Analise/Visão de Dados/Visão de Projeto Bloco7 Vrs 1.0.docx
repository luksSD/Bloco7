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39394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307718">
        <w:t>21</w:t>
      </w:r>
    </w:p>
    <w:p w14:paraId="61516CE1" w14:textId="77777777" w:rsidR="00700105" w:rsidRDefault="002163E7">
      <w:pPr>
        <w:pStyle w:val="Ttulo"/>
      </w:pPr>
      <w:r>
        <w:t>pLANEJAMENTO</w:t>
      </w:r>
    </w:p>
    <w:p w14:paraId="0BCAE4F5" w14:textId="77777777" w:rsidR="006E5425" w:rsidRPr="002C5A42" w:rsidRDefault="002163E7">
      <w:pPr>
        <w:pStyle w:val="Ttulo"/>
      </w:pPr>
      <w:r>
        <w:t>PLANO DE PROJETO</w:t>
      </w:r>
    </w:p>
    <w:sdt>
      <w:sdtPr>
        <w:id w:val="216403978"/>
        <w:placeholder>
          <w:docPart w:val="E914DB9B81AE47DDB5A0D55CB0F3A877"/>
        </w:placeholder>
        <w:date w:fullDate="2021-06-17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01BE5018" w14:textId="77777777" w:rsidR="006E5425" w:rsidRPr="002C5A42" w:rsidRDefault="0083065F">
          <w:pPr>
            <w:pStyle w:val="Subttulo"/>
          </w:pPr>
          <w:r>
            <w:t>17/06/2021</w:t>
          </w:r>
        </w:p>
      </w:sdtContent>
    </w:sdt>
    <w:p w14:paraId="7D1347F6" w14:textId="4EEF4DDE" w:rsidR="006E5425" w:rsidRPr="008E4E6B" w:rsidRDefault="008E4E6B" w:rsidP="002E13ED">
      <w:pPr>
        <w:pStyle w:val="Ttulo1"/>
        <w:tabs>
          <w:tab w:val="left" w:pos="3810"/>
        </w:tabs>
        <w:rPr>
          <w:u w:val="single"/>
        </w:rPr>
      </w:pPr>
      <w:r>
        <w:t>Bloco 7</w:t>
      </w:r>
      <w:bookmarkStart w:id="0" w:name="_GoBack"/>
      <w:bookmarkEnd w:id="0"/>
    </w:p>
    <w:p w14:paraId="67BC9EC1" w14:textId="77777777" w:rsidR="00F81319" w:rsidRDefault="0023299A" w:rsidP="00AA33DC">
      <w:pPr>
        <w:pStyle w:val="Ttulo2"/>
        <w:numPr>
          <w:ilvl w:val="0"/>
          <w:numId w:val="8"/>
        </w:numPr>
      </w:pPr>
      <w:r>
        <w:t xml:space="preserve">Apresentação </w:t>
      </w:r>
    </w:p>
    <w:p w14:paraId="4A2342BB" w14:textId="4941EF46" w:rsidR="00AA33DC" w:rsidRPr="001D5202" w:rsidRDefault="0098550A" w:rsidP="001D5202">
      <w:pPr>
        <w:ind w:firstLine="360"/>
        <w:rPr>
          <w:rFonts w:cstheme="minorHAnsi"/>
          <w:color w:val="auto"/>
          <w:sz w:val="22"/>
          <w:szCs w:val="22"/>
        </w:rPr>
      </w:pPr>
      <w:r>
        <w:rPr>
          <w:rFonts w:cstheme="minorHAnsi"/>
          <w:color w:val="auto"/>
          <w:sz w:val="22"/>
          <w:szCs w:val="22"/>
        </w:rPr>
        <w:t>O Bloco7, vem com a proposta de criar uma comunidade para interessados, vendedores e locadores de imóveis, trazendo anúncios de forma centralizada, especificando apenas em imóveis. Trata-se do futuro e a desburocratização de processos de venda e locação, que hoje, não acompanham a evolução do mercado nos outros segmentos, com soluções tecnológicas.</w:t>
      </w:r>
    </w:p>
    <w:p w14:paraId="45C3D9FF" w14:textId="77777777" w:rsidR="00931EC7" w:rsidRDefault="002D0905" w:rsidP="002D0905">
      <w:pPr>
        <w:pStyle w:val="Ttulo2"/>
        <w:numPr>
          <w:ilvl w:val="0"/>
          <w:numId w:val="0"/>
        </w:numPr>
        <w:ind w:left="360" w:hanging="360"/>
      </w:pPr>
      <w:r>
        <w:t xml:space="preserve">2. </w:t>
      </w:r>
      <w:r w:rsidR="00314278">
        <w:t>Recursos necessários</w:t>
      </w:r>
    </w:p>
    <w:p w14:paraId="058EF238" w14:textId="77777777" w:rsidR="00314278" w:rsidRDefault="002D0905" w:rsidP="00A87D14">
      <w:pPr>
        <w:pStyle w:val="Ttulo3"/>
        <w:tabs>
          <w:tab w:val="left" w:pos="2370"/>
        </w:tabs>
      </w:pPr>
      <w:r>
        <w:t>2</w:t>
      </w:r>
      <w:r w:rsidR="00314278">
        <w:t>.1 Hardware</w:t>
      </w:r>
    </w:p>
    <w:p w14:paraId="57EEF501" w14:textId="6C6E6DD7" w:rsidR="00A87D14" w:rsidRPr="001D5202" w:rsidRDefault="0098550A" w:rsidP="00772AD8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</w:t>
      </w:r>
      <w:r w:rsidR="00E44CB0" w:rsidRPr="001D5202">
        <w:rPr>
          <w:color w:val="auto"/>
          <w:sz w:val="22"/>
          <w:szCs w:val="22"/>
        </w:rPr>
        <w:t xml:space="preserve"> notebooks</w:t>
      </w:r>
    </w:p>
    <w:p w14:paraId="053A1D14" w14:textId="77777777" w:rsidR="00E44CB0" w:rsidRPr="001D5202" w:rsidRDefault="00E44CB0" w:rsidP="00772AD8">
      <w:pPr>
        <w:jc w:val="both"/>
        <w:rPr>
          <w:color w:val="auto"/>
          <w:sz w:val="22"/>
          <w:szCs w:val="22"/>
        </w:rPr>
      </w:pPr>
      <w:r w:rsidRPr="001D5202">
        <w:rPr>
          <w:color w:val="auto"/>
          <w:sz w:val="22"/>
          <w:szCs w:val="22"/>
        </w:rPr>
        <w:t>1 Servidor</w:t>
      </w:r>
    </w:p>
    <w:p w14:paraId="217A4975" w14:textId="77777777" w:rsidR="00E44CB0" w:rsidRDefault="002D0905" w:rsidP="00E44CB0">
      <w:pPr>
        <w:pStyle w:val="Ttulo3"/>
      </w:pPr>
      <w:r>
        <w:t>2</w:t>
      </w:r>
      <w:r w:rsidR="00314278">
        <w:t>.2 Software</w:t>
      </w:r>
    </w:p>
    <w:p w14:paraId="6B60C207" w14:textId="77777777" w:rsidR="00E44CB0" w:rsidRPr="001D5202" w:rsidRDefault="00AA33DC" w:rsidP="00772AD8">
      <w:pPr>
        <w:jc w:val="both"/>
        <w:rPr>
          <w:color w:val="auto"/>
          <w:sz w:val="22"/>
          <w:szCs w:val="22"/>
          <w:lang w:val="en-US"/>
        </w:rPr>
      </w:pPr>
      <w:proofErr w:type="spellStart"/>
      <w:r w:rsidRPr="001D5202">
        <w:rPr>
          <w:color w:val="auto"/>
          <w:sz w:val="22"/>
          <w:szCs w:val="22"/>
          <w:lang w:val="en-US"/>
        </w:rPr>
        <w:t>Pacote</w:t>
      </w:r>
      <w:proofErr w:type="spellEnd"/>
      <w:r w:rsidRPr="001D5202">
        <w:rPr>
          <w:color w:val="auto"/>
          <w:sz w:val="22"/>
          <w:szCs w:val="22"/>
          <w:lang w:val="en-US"/>
        </w:rPr>
        <w:t xml:space="preserve"> Office</w:t>
      </w:r>
    </w:p>
    <w:p w14:paraId="7A006D0B" w14:textId="77777777" w:rsidR="00E44CB0" w:rsidRPr="001D5202" w:rsidRDefault="00E44CB0" w:rsidP="00772AD8">
      <w:pPr>
        <w:jc w:val="both"/>
        <w:rPr>
          <w:color w:val="auto"/>
          <w:sz w:val="22"/>
          <w:szCs w:val="22"/>
          <w:lang w:val="en-US"/>
        </w:rPr>
      </w:pPr>
      <w:r w:rsidRPr="001D5202">
        <w:rPr>
          <w:color w:val="auto"/>
          <w:sz w:val="22"/>
          <w:szCs w:val="22"/>
          <w:lang w:val="en-US"/>
        </w:rPr>
        <w:t>Postgres SQL</w:t>
      </w:r>
    </w:p>
    <w:p w14:paraId="06E27B6C" w14:textId="77777777" w:rsidR="00772AD8" w:rsidRDefault="00772AD8" w:rsidP="00772AD8">
      <w:pPr>
        <w:jc w:val="both"/>
        <w:rPr>
          <w:color w:val="auto"/>
          <w:sz w:val="22"/>
          <w:szCs w:val="22"/>
        </w:rPr>
      </w:pPr>
      <w:r w:rsidRPr="001D5202">
        <w:rPr>
          <w:color w:val="auto"/>
          <w:sz w:val="22"/>
          <w:szCs w:val="22"/>
        </w:rPr>
        <w:t>Spring Tools</w:t>
      </w:r>
    </w:p>
    <w:p w14:paraId="6B47C4B4" w14:textId="77777777" w:rsidR="0098550A" w:rsidRPr="001D5202" w:rsidRDefault="0098550A" w:rsidP="0098550A">
      <w:pPr>
        <w:jc w:val="both"/>
        <w:rPr>
          <w:color w:val="auto"/>
          <w:sz w:val="22"/>
          <w:szCs w:val="22"/>
        </w:rPr>
      </w:pPr>
      <w:r w:rsidRPr="001D5202">
        <w:rPr>
          <w:color w:val="auto"/>
          <w:sz w:val="22"/>
          <w:szCs w:val="22"/>
        </w:rPr>
        <w:t xml:space="preserve">Visual </w:t>
      </w:r>
      <w:proofErr w:type="spellStart"/>
      <w:r w:rsidRPr="001D5202">
        <w:rPr>
          <w:color w:val="auto"/>
          <w:sz w:val="22"/>
          <w:szCs w:val="22"/>
        </w:rPr>
        <w:t>Code</w:t>
      </w:r>
      <w:proofErr w:type="spellEnd"/>
    </w:p>
    <w:p w14:paraId="4BA09A2E" w14:textId="034CE4F7" w:rsidR="0098550A" w:rsidRDefault="0098550A" w:rsidP="00772AD8">
      <w:pPr>
        <w:jc w:val="both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Insomnia</w:t>
      </w:r>
      <w:proofErr w:type="spellEnd"/>
    </w:p>
    <w:p w14:paraId="07EBFCC6" w14:textId="55F596EF" w:rsidR="0098550A" w:rsidRPr="001D5202" w:rsidRDefault="0098550A" w:rsidP="00772AD8">
      <w:pPr>
        <w:jc w:val="both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Ngrok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39A57FBA" w14:textId="77777777" w:rsidR="00314278" w:rsidRDefault="002D0905" w:rsidP="0000291C">
      <w:pPr>
        <w:pStyle w:val="Ttulo3"/>
      </w:pPr>
      <w:r>
        <w:t>2</w:t>
      </w:r>
      <w:r w:rsidR="00314278">
        <w:t>.3 H</w:t>
      </w:r>
      <w:r w:rsidR="00E9759A">
        <w:t>umanos</w:t>
      </w:r>
    </w:p>
    <w:p w14:paraId="1D21E3D4" w14:textId="77777777" w:rsidR="00E44CB0" w:rsidRPr="001D5202" w:rsidRDefault="00AA33DC" w:rsidP="00772AD8">
      <w:pPr>
        <w:jc w:val="both"/>
        <w:rPr>
          <w:color w:val="auto"/>
          <w:sz w:val="22"/>
          <w:szCs w:val="22"/>
        </w:rPr>
      </w:pPr>
      <w:r w:rsidRPr="001D5202">
        <w:rPr>
          <w:color w:val="auto"/>
          <w:sz w:val="22"/>
          <w:szCs w:val="22"/>
        </w:rPr>
        <w:t>3</w:t>
      </w:r>
      <w:r w:rsidR="00E44CB0" w:rsidRPr="001D5202">
        <w:rPr>
          <w:color w:val="auto"/>
          <w:sz w:val="22"/>
          <w:szCs w:val="22"/>
        </w:rPr>
        <w:t xml:space="preserve"> TI</w:t>
      </w:r>
    </w:p>
    <w:p w14:paraId="382E0D04" w14:textId="77777777" w:rsidR="00314278" w:rsidRDefault="002D0905" w:rsidP="002D0905">
      <w:pPr>
        <w:pStyle w:val="Ttulo2"/>
        <w:numPr>
          <w:ilvl w:val="0"/>
          <w:numId w:val="0"/>
        </w:numPr>
        <w:ind w:left="360" w:hanging="360"/>
      </w:pPr>
      <w:r>
        <w:t xml:space="preserve">3. </w:t>
      </w:r>
      <w:r w:rsidR="00314278">
        <w:t>Cronograma Macro</w:t>
      </w:r>
    </w:p>
    <w:p w14:paraId="59B6137D" w14:textId="7F107FC5" w:rsidR="00E44CB0" w:rsidRPr="001D5202" w:rsidRDefault="009D0833" w:rsidP="001D5202">
      <w:pPr>
        <w:ind w:firstLine="360"/>
        <w:rPr>
          <w:color w:val="auto"/>
          <w:sz w:val="22"/>
          <w:szCs w:val="22"/>
        </w:rPr>
      </w:pPr>
      <w:r w:rsidRPr="001D5202">
        <w:rPr>
          <w:color w:val="auto"/>
          <w:sz w:val="22"/>
          <w:szCs w:val="22"/>
        </w:rPr>
        <w:t xml:space="preserve">O projeto </w:t>
      </w:r>
      <w:proofErr w:type="spellStart"/>
      <w:r w:rsidR="001D5202">
        <w:rPr>
          <w:color w:val="auto"/>
          <w:sz w:val="22"/>
          <w:szCs w:val="22"/>
        </w:rPr>
        <w:t>GamersBank</w:t>
      </w:r>
      <w:proofErr w:type="spellEnd"/>
      <w:r w:rsidR="001D5202">
        <w:rPr>
          <w:color w:val="auto"/>
          <w:sz w:val="22"/>
          <w:szCs w:val="22"/>
        </w:rPr>
        <w:t xml:space="preserve"> </w:t>
      </w:r>
      <w:r w:rsidR="0083065F" w:rsidRPr="001D5202">
        <w:rPr>
          <w:color w:val="auto"/>
          <w:sz w:val="22"/>
          <w:szCs w:val="22"/>
        </w:rPr>
        <w:t>foi dividido</w:t>
      </w:r>
      <w:r w:rsidRPr="001D5202">
        <w:rPr>
          <w:color w:val="auto"/>
          <w:sz w:val="22"/>
          <w:szCs w:val="22"/>
        </w:rPr>
        <w:t xml:space="preserve"> 4 etapas para ficar pronto e está dividida da seguinte forma:</w:t>
      </w:r>
    </w:p>
    <w:tbl>
      <w:tblPr>
        <w:tblStyle w:val="GradeClara-nfase11"/>
        <w:tblW w:w="0" w:type="auto"/>
        <w:tblLook w:val="04A0" w:firstRow="1" w:lastRow="0" w:firstColumn="1" w:lastColumn="0" w:noHBand="0" w:noVBand="1"/>
      </w:tblPr>
      <w:tblGrid>
        <w:gridCol w:w="2985"/>
        <w:gridCol w:w="3003"/>
        <w:gridCol w:w="3019"/>
      </w:tblGrid>
      <w:tr w:rsidR="009D0833" w14:paraId="4ECA2DCA" w14:textId="77777777" w:rsidTr="009D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91695BA" w14:textId="77777777" w:rsidR="009D0833" w:rsidRDefault="009D0833" w:rsidP="00E44CB0">
            <w:r>
              <w:t>Etapa</w:t>
            </w:r>
          </w:p>
        </w:tc>
        <w:tc>
          <w:tcPr>
            <w:tcW w:w="3056" w:type="dxa"/>
          </w:tcPr>
          <w:p w14:paraId="327AC8F4" w14:textId="77777777" w:rsidR="009D0833" w:rsidRDefault="009D0833" w:rsidP="00E4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Entrega</w:t>
            </w:r>
          </w:p>
        </w:tc>
        <w:tc>
          <w:tcPr>
            <w:tcW w:w="3056" w:type="dxa"/>
          </w:tcPr>
          <w:p w14:paraId="2B7BFDF3" w14:textId="77777777" w:rsidR="009D0833" w:rsidRDefault="009D0833" w:rsidP="00E44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D0833" w14:paraId="09F1C884" w14:textId="77777777" w:rsidTr="0077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D4B8868" w14:textId="77777777" w:rsidR="009D0833" w:rsidRPr="00A50783" w:rsidRDefault="009D0833" w:rsidP="00772AD8">
            <w:pPr>
              <w:jc w:val="center"/>
              <w:rPr>
                <w:rFonts w:asciiTheme="minorHAnsi" w:hAnsiTheme="minorHAnsi" w:cstheme="minorHAnsi"/>
                <w:color w:val="auto"/>
              </w:rPr>
            </w:pPr>
            <w:r w:rsidRPr="00A50783">
              <w:rPr>
                <w:rFonts w:asciiTheme="minorHAnsi" w:hAnsiTheme="minorHAnsi" w:cstheme="minorHAnsi"/>
                <w:color w:val="auto"/>
                <w:sz w:val="22"/>
                <w:szCs w:val="24"/>
              </w:rPr>
              <w:t>1</w:t>
            </w:r>
          </w:p>
        </w:tc>
        <w:tc>
          <w:tcPr>
            <w:tcW w:w="3056" w:type="dxa"/>
            <w:vAlign w:val="center"/>
          </w:tcPr>
          <w:p w14:paraId="15BCD873" w14:textId="77777777" w:rsidR="009D0833" w:rsidRPr="00A50783" w:rsidRDefault="009D0833" w:rsidP="00772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50783">
              <w:rPr>
                <w:color w:val="auto"/>
                <w:sz w:val="22"/>
                <w:szCs w:val="24"/>
              </w:rPr>
              <w:t>14/04/2021</w:t>
            </w:r>
          </w:p>
        </w:tc>
        <w:tc>
          <w:tcPr>
            <w:tcW w:w="3056" w:type="dxa"/>
          </w:tcPr>
          <w:p w14:paraId="08C85F04" w14:textId="77777777" w:rsidR="009D0833" w:rsidRPr="00A50783" w:rsidRDefault="00772AD8" w:rsidP="00A507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A50783">
              <w:rPr>
                <w:color w:val="auto"/>
                <w:sz w:val="22"/>
                <w:szCs w:val="22"/>
              </w:rPr>
              <w:t>Essa entrega consiste</w:t>
            </w:r>
            <w:r w:rsidR="009D0833" w:rsidRPr="00A50783">
              <w:rPr>
                <w:color w:val="auto"/>
                <w:sz w:val="22"/>
                <w:szCs w:val="22"/>
              </w:rPr>
              <w:t xml:space="preserve"> no levantamento de </w:t>
            </w:r>
            <w:proofErr w:type="spellStart"/>
            <w:r w:rsidR="009D0833" w:rsidRPr="00A50783">
              <w:rPr>
                <w:color w:val="auto"/>
                <w:sz w:val="22"/>
                <w:szCs w:val="22"/>
              </w:rPr>
              <w:t>User</w:t>
            </w:r>
            <w:proofErr w:type="spellEnd"/>
            <w:r w:rsidR="009D0833" w:rsidRPr="00A50783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="009D0833" w:rsidRPr="00A50783">
              <w:rPr>
                <w:color w:val="auto"/>
                <w:sz w:val="22"/>
                <w:szCs w:val="22"/>
              </w:rPr>
              <w:t>Stories</w:t>
            </w:r>
            <w:proofErr w:type="spellEnd"/>
            <w:r w:rsidR="009D0833" w:rsidRPr="00A50783">
              <w:rPr>
                <w:color w:val="auto"/>
                <w:sz w:val="22"/>
                <w:szCs w:val="22"/>
              </w:rPr>
              <w:t xml:space="preserve">, Requisitos Funcionais e Não </w:t>
            </w:r>
            <w:r w:rsidR="009D0833" w:rsidRPr="00A50783">
              <w:rPr>
                <w:color w:val="auto"/>
                <w:sz w:val="22"/>
                <w:szCs w:val="22"/>
              </w:rPr>
              <w:lastRenderedPageBreak/>
              <w:t>Funcionais, além de uma primeira versão do Modelo de Entidade-Relacionamento (MER)</w:t>
            </w:r>
          </w:p>
        </w:tc>
      </w:tr>
      <w:tr w:rsidR="009D0833" w14:paraId="3DF48879" w14:textId="77777777" w:rsidTr="00772A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1BA61BF0" w14:textId="77777777" w:rsidR="009D0833" w:rsidRPr="00A50783" w:rsidRDefault="009D0833" w:rsidP="00772AD8">
            <w:pPr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0783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3056" w:type="dxa"/>
            <w:vAlign w:val="center"/>
          </w:tcPr>
          <w:p w14:paraId="4E8A9191" w14:textId="77777777" w:rsidR="009D0833" w:rsidRPr="00A50783" w:rsidRDefault="009D0833" w:rsidP="00772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A50783">
              <w:rPr>
                <w:color w:val="auto"/>
                <w:sz w:val="22"/>
                <w:szCs w:val="24"/>
              </w:rPr>
              <w:t>17/06/2021</w:t>
            </w:r>
          </w:p>
        </w:tc>
        <w:tc>
          <w:tcPr>
            <w:tcW w:w="3056" w:type="dxa"/>
          </w:tcPr>
          <w:p w14:paraId="34FF372D" w14:textId="7EB0B81B" w:rsidR="009D0833" w:rsidRPr="00A50783" w:rsidRDefault="00772AD8" w:rsidP="00772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 w:val="22"/>
                <w:szCs w:val="24"/>
              </w:rPr>
            </w:pPr>
            <w:r w:rsidRPr="00A50783">
              <w:rPr>
                <w:color w:val="auto"/>
                <w:sz w:val="22"/>
                <w:szCs w:val="24"/>
              </w:rPr>
              <w:t xml:space="preserve">Essa entrega consiste na criação de Modelo de Classes, Interação com Usuário, Visão de Função e de Comportamento, </w:t>
            </w:r>
            <w:r w:rsidR="00A50783" w:rsidRPr="00A50783">
              <w:rPr>
                <w:color w:val="auto"/>
                <w:sz w:val="22"/>
                <w:szCs w:val="24"/>
              </w:rPr>
              <w:t>e</w:t>
            </w:r>
            <w:r w:rsidRPr="00A50783">
              <w:rPr>
                <w:color w:val="auto"/>
                <w:sz w:val="22"/>
                <w:szCs w:val="24"/>
              </w:rPr>
              <w:t xml:space="preserve"> na criação de arquivos SQL-DDL e SQL-DML</w:t>
            </w:r>
          </w:p>
        </w:tc>
      </w:tr>
      <w:tr w:rsidR="009D0833" w14:paraId="66607B1E" w14:textId="77777777" w:rsidTr="0077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69245C9A" w14:textId="77777777" w:rsidR="009D0833" w:rsidRDefault="009D0833" w:rsidP="00772AD8">
            <w:pPr>
              <w:jc w:val="center"/>
            </w:pPr>
            <w:r>
              <w:t>3</w:t>
            </w:r>
          </w:p>
        </w:tc>
        <w:tc>
          <w:tcPr>
            <w:tcW w:w="3056" w:type="dxa"/>
            <w:vAlign w:val="center"/>
          </w:tcPr>
          <w:p w14:paraId="33016733" w14:textId="77777777" w:rsidR="009D0833" w:rsidRDefault="009D0833" w:rsidP="00772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definida</w:t>
            </w:r>
          </w:p>
        </w:tc>
        <w:tc>
          <w:tcPr>
            <w:tcW w:w="3056" w:type="dxa"/>
          </w:tcPr>
          <w:p w14:paraId="57E0CE8A" w14:textId="77777777" w:rsidR="009D0833" w:rsidRDefault="00772AD8" w:rsidP="00772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Ainda não entregue</w:t>
            </w:r>
          </w:p>
        </w:tc>
      </w:tr>
      <w:tr w:rsidR="009D0833" w14:paraId="20D77886" w14:textId="77777777" w:rsidTr="00772A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1E6018D3" w14:textId="77777777" w:rsidR="009D0833" w:rsidRDefault="009D0833" w:rsidP="00772AD8">
            <w:pPr>
              <w:jc w:val="center"/>
            </w:pPr>
            <w:r>
              <w:t>4</w:t>
            </w:r>
          </w:p>
        </w:tc>
        <w:tc>
          <w:tcPr>
            <w:tcW w:w="3056" w:type="dxa"/>
            <w:vAlign w:val="center"/>
          </w:tcPr>
          <w:p w14:paraId="67A511D8" w14:textId="77777777" w:rsidR="009D0833" w:rsidRDefault="009D0833" w:rsidP="00772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Não definida</w:t>
            </w:r>
          </w:p>
        </w:tc>
        <w:tc>
          <w:tcPr>
            <w:tcW w:w="3056" w:type="dxa"/>
          </w:tcPr>
          <w:p w14:paraId="42AA7857" w14:textId="77777777" w:rsidR="009D0833" w:rsidRDefault="00772AD8" w:rsidP="00772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Ainda não entregue</w:t>
            </w:r>
          </w:p>
        </w:tc>
      </w:tr>
    </w:tbl>
    <w:p w14:paraId="05377B22" w14:textId="77777777" w:rsidR="009D0833" w:rsidRPr="00E44CB0" w:rsidRDefault="009D0833" w:rsidP="00E44CB0"/>
    <w:p w14:paraId="3C7B81A5" w14:textId="77777777" w:rsidR="006A1486" w:rsidRDefault="002D0905" w:rsidP="002D0905">
      <w:pPr>
        <w:pStyle w:val="Ttulo2"/>
        <w:numPr>
          <w:ilvl w:val="0"/>
          <w:numId w:val="0"/>
        </w:numPr>
        <w:ind w:left="360" w:hanging="360"/>
      </w:pPr>
      <w:r>
        <w:t xml:space="preserve">4. </w:t>
      </w:r>
      <w:r w:rsidR="006A1486">
        <w:t>Orçamento</w:t>
      </w:r>
    </w:p>
    <w:p w14:paraId="69297CEB" w14:textId="3D38C6C4" w:rsidR="006A1486" w:rsidRPr="00A50783" w:rsidRDefault="0098550A" w:rsidP="0083065F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Salário funcionário TI: R$6500</w:t>
      </w:r>
      <w:r w:rsidR="00C11C38" w:rsidRPr="00A50783">
        <w:rPr>
          <w:color w:val="auto"/>
          <w:sz w:val="22"/>
          <w:szCs w:val="22"/>
        </w:rPr>
        <w:t>,00/mês</w:t>
      </w:r>
    </w:p>
    <w:p w14:paraId="77AA2560" w14:textId="119DA44D" w:rsidR="00C11C38" w:rsidRPr="00A50783" w:rsidRDefault="00AA33DC" w:rsidP="0083065F">
      <w:pPr>
        <w:jc w:val="both"/>
        <w:rPr>
          <w:color w:val="auto"/>
          <w:sz w:val="22"/>
          <w:szCs w:val="22"/>
        </w:rPr>
      </w:pPr>
      <w:r w:rsidRPr="00A50783">
        <w:rPr>
          <w:color w:val="auto"/>
          <w:sz w:val="22"/>
          <w:szCs w:val="22"/>
        </w:rPr>
        <w:t>3</w:t>
      </w:r>
      <w:r w:rsidR="00C11C38" w:rsidRPr="00A50783">
        <w:rPr>
          <w:color w:val="auto"/>
          <w:sz w:val="22"/>
          <w:szCs w:val="22"/>
        </w:rPr>
        <w:t xml:space="preserve"> notebooks </w:t>
      </w:r>
      <w:r w:rsidR="0098550A">
        <w:rPr>
          <w:color w:val="auto"/>
          <w:sz w:val="22"/>
          <w:szCs w:val="22"/>
        </w:rPr>
        <w:t>R$ 4.100,00</w:t>
      </w:r>
    </w:p>
    <w:p w14:paraId="5568C431" w14:textId="3A5080D4" w:rsidR="0083065F" w:rsidRPr="00A50783" w:rsidRDefault="0098550A" w:rsidP="0083065F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Servidor Web: U$D 599,90</w:t>
      </w:r>
    </w:p>
    <w:p w14:paraId="2F3B706E" w14:textId="6F54AEDD" w:rsidR="00314278" w:rsidRPr="00A50783" w:rsidRDefault="0098550A" w:rsidP="00AA33DC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Internet: R$99</w:t>
      </w:r>
      <w:r w:rsidR="0083065F" w:rsidRPr="00A50783">
        <w:rPr>
          <w:color w:val="auto"/>
          <w:sz w:val="22"/>
          <w:szCs w:val="22"/>
        </w:rPr>
        <w:t>,00/mês</w:t>
      </w:r>
    </w:p>
    <w:p w14:paraId="165503A1" w14:textId="77777777"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14:paraId="5678FEE5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468"/>
        <w:gridCol w:w="3468"/>
        <w:gridCol w:w="2081"/>
      </w:tblGrid>
      <w:tr w:rsidR="006E5425" w:rsidRPr="00ED1517" w14:paraId="45182B60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AD77500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6B06ABA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8FB2070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0822FAE6" w14:textId="77777777" w:rsidTr="002F5967">
        <w:tc>
          <w:tcPr>
            <w:tcW w:w="1923" w:type="pct"/>
          </w:tcPr>
          <w:p w14:paraId="4B44CEA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29B9A3A8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51C83195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0FFEDE5" w14:textId="77777777" w:rsidR="006E5425" w:rsidRPr="002C5A42" w:rsidRDefault="006E5425" w:rsidP="00514CA3"/>
    <w:sectPr w:rsidR="006E5425" w:rsidRPr="002C5A42" w:rsidSect="002163E7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994D2" w14:textId="77777777" w:rsidR="00C067C8" w:rsidRDefault="00C067C8">
      <w:pPr>
        <w:spacing w:after="0" w:line="240" w:lineRule="auto"/>
      </w:pPr>
      <w:r>
        <w:separator/>
      </w:r>
    </w:p>
  </w:endnote>
  <w:endnote w:type="continuationSeparator" w:id="0">
    <w:p w14:paraId="442CCE13" w14:textId="77777777" w:rsidR="00C067C8" w:rsidRDefault="00C0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C4E8C" w14:textId="77777777" w:rsidR="00C067C8" w:rsidRDefault="00C067C8">
      <w:pPr>
        <w:spacing w:after="0" w:line="240" w:lineRule="auto"/>
      </w:pPr>
      <w:r>
        <w:separator/>
      </w:r>
    </w:p>
  </w:footnote>
  <w:footnote w:type="continuationSeparator" w:id="0">
    <w:p w14:paraId="690973A1" w14:textId="77777777" w:rsidR="00C067C8" w:rsidRDefault="00C06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320EC" w14:textId="23160480" w:rsidR="006E5425" w:rsidRDefault="0098550A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C73DFA" wp14:editId="198F21F2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06070"/>
              <wp:effectExtent l="0" t="0" r="3810" b="11430"/>
              <wp:wrapNone/>
              <wp:docPr id="22" name="Caixa de Text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090" cy="3060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A175E9" w14:textId="77777777" w:rsidR="006E5425" w:rsidRDefault="00E04E4E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 w:rsidR="00E96407"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E4E6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C73DFA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24.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" filled="f" stroked="f" strokeweight=".5pt">
              <v:path arrowok="t"/>
              <v:textbox style="mso-fit-shape-to-text:t" inset="0,0,0,0">
                <w:txbxContent>
                  <w:p w14:paraId="64A175E9" w14:textId="77777777" w:rsidR="006E5425" w:rsidRDefault="00E04E4E">
                    <w:pPr>
                      <w:pStyle w:val="Rodap"/>
                    </w:pPr>
                    <w:r>
                      <w:fldChar w:fldCharType="begin"/>
                    </w:r>
                    <w:r w:rsidR="00E96407">
                      <w:instrText>PAGE   \* MERGEFORMAT</w:instrText>
                    </w:r>
                    <w:r>
                      <w:fldChar w:fldCharType="separate"/>
                    </w:r>
                    <w:r w:rsidR="008E4E6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B4A7C"/>
    <w:multiLevelType w:val="hybridMultilevel"/>
    <w:tmpl w:val="C6E263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3312E"/>
    <w:multiLevelType w:val="multilevel"/>
    <w:tmpl w:val="E1563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F"/>
    <w:rsid w:val="0000291C"/>
    <w:rsid w:val="00007E30"/>
    <w:rsid w:val="00034250"/>
    <w:rsid w:val="000475A1"/>
    <w:rsid w:val="00052A26"/>
    <w:rsid w:val="0006241D"/>
    <w:rsid w:val="00073B0D"/>
    <w:rsid w:val="0008395E"/>
    <w:rsid w:val="00084480"/>
    <w:rsid w:val="00094F6F"/>
    <w:rsid w:val="000A2436"/>
    <w:rsid w:val="000A4986"/>
    <w:rsid w:val="000C5F20"/>
    <w:rsid w:val="001036E4"/>
    <w:rsid w:val="00124270"/>
    <w:rsid w:val="00146BD8"/>
    <w:rsid w:val="0015297D"/>
    <w:rsid w:val="00157625"/>
    <w:rsid w:val="00173D71"/>
    <w:rsid w:val="00187745"/>
    <w:rsid w:val="001D5202"/>
    <w:rsid w:val="001E247D"/>
    <w:rsid w:val="001E6508"/>
    <w:rsid w:val="001F2A88"/>
    <w:rsid w:val="00205524"/>
    <w:rsid w:val="002163E7"/>
    <w:rsid w:val="002168F1"/>
    <w:rsid w:val="00230A92"/>
    <w:rsid w:val="0023299A"/>
    <w:rsid w:val="00274FCA"/>
    <w:rsid w:val="002A561A"/>
    <w:rsid w:val="002B48F2"/>
    <w:rsid w:val="002C5A42"/>
    <w:rsid w:val="002D0905"/>
    <w:rsid w:val="002E13ED"/>
    <w:rsid w:val="002F5967"/>
    <w:rsid w:val="0030449E"/>
    <w:rsid w:val="00307718"/>
    <w:rsid w:val="00314278"/>
    <w:rsid w:val="00327BEF"/>
    <w:rsid w:val="00341E25"/>
    <w:rsid w:val="00355281"/>
    <w:rsid w:val="0037771C"/>
    <w:rsid w:val="00377D7E"/>
    <w:rsid w:val="003B7391"/>
    <w:rsid w:val="003C7E74"/>
    <w:rsid w:val="003D4812"/>
    <w:rsid w:val="003F3D6E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207A1"/>
    <w:rsid w:val="005707E2"/>
    <w:rsid w:val="005842DD"/>
    <w:rsid w:val="00596364"/>
    <w:rsid w:val="005B0DF0"/>
    <w:rsid w:val="005D1E03"/>
    <w:rsid w:val="0061318C"/>
    <w:rsid w:val="00620ED1"/>
    <w:rsid w:val="006309B5"/>
    <w:rsid w:val="00643F39"/>
    <w:rsid w:val="006534E2"/>
    <w:rsid w:val="00661860"/>
    <w:rsid w:val="006A1486"/>
    <w:rsid w:val="006A7E89"/>
    <w:rsid w:val="006C62F5"/>
    <w:rsid w:val="006D36FD"/>
    <w:rsid w:val="006D59CC"/>
    <w:rsid w:val="006E5425"/>
    <w:rsid w:val="00700105"/>
    <w:rsid w:val="00713EC5"/>
    <w:rsid w:val="007243B8"/>
    <w:rsid w:val="00735D34"/>
    <w:rsid w:val="00742E55"/>
    <w:rsid w:val="00772AD8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3065F"/>
    <w:rsid w:val="00856102"/>
    <w:rsid w:val="00871451"/>
    <w:rsid w:val="0088265B"/>
    <w:rsid w:val="008C039D"/>
    <w:rsid w:val="008C1DF8"/>
    <w:rsid w:val="008D0296"/>
    <w:rsid w:val="008D087E"/>
    <w:rsid w:val="008D7C58"/>
    <w:rsid w:val="008E4E6B"/>
    <w:rsid w:val="008F49D8"/>
    <w:rsid w:val="00910693"/>
    <w:rsid w:val="00917F8D"/>
    <w:rsid w:val="00931EC7"/>
    <w:rsid w:val="00936497"/>
    <w:rsid w:val="0098550A"/>
    <w:rsid w:val="009939A3"/>
    <w:rsid w:val="00993C21"/>
    <w:rsid w:val="009A3F44"/>
    <w:rsid w:val="009A77A0"/>
    <w:rsid w:val="009D0833"/>
    <w:rsid w:val="009E27BD"/>
    <w:rsid w:val="009E2ED5"/>
    <w:rsid w:val="00A04870"/>
    <w:rsid w:val="00A070C9"/>
    <w:rsid w:val="00A12F6F"/>
    <w:rsid w:val="00A33BE6"/>
    <w:rsid w:val="00A42468"/>
    <w:rsid w:val="00A50783"/>
    <w:rsid w:val="00A63595"/>
    <w:rsid w:val="00A669E4"/>
    <w:rsid w:val="00A740C2"/>
    <w:rsid w:val="00A74AA3"/>
    <w:rsid w:val="00A81859"/>
    <w:rsid w:val="00A839D6"/>
    <w:rsid w:val="00A87D14"/>
    <w:rsid w:val="00A930C5"/>
    <w:rsid w:val="00AA33DC"/>
    <w:rsid w:val="00AA38BC"/>
    <w:rsid w:val="00AE0791"/>
    <w:rsid w:val="00B0257D"/>
    <w:rsid w:val="00B13A66"/>
    <w:rsid w:val="00B22CFB"/>
    <w:rsid w:val="00B44A89"/>
    <w:rsid w:val="00B82FCF"/>
    <w:rsid w:val="00B915D0"/>
    <w:rsid w:val="00BB4771"/>
    <w:rsid w:val="00BC4CDC"/>
    <w:rsid w:val="00BC74DA"/>
    <w:rsid w:val="00BE19D4"/>
    <w:rsid w:val="00C04900"/>
    <w:rsid w:val="00C067C8"/>
    <w:rsid w:val="00C11C38"/>
    <w:rsid w:val="00C260E7"/>
    <w:rsid w:val="00C333F0"/>
    <w:rsid w:val="00C50926"/>
    <w:rsid w:val="00C61465"/>
    <w:rsid w:val="00C621CB"/>
    <w:rsid w:val="00C66ABA"/>
    <w:rsid w:val="00C84DD7"/>
    <w:rsid w:val="00CA00E6"/>
    <w:rsid w:val="00CA5EE2"/>
    <w:rsid w:val="00CB7F8A"/>
    <w:rsid w:val="00CC38FF"/>
    <w:rsid w:val="00CC43A8"/>
    <w:rsid w:val="00CD5872"/>
    <w:rsid w:val="00D0611E"/>
    <w:rsid w:val="00D0703B"/>
    <w:rsid w:val="00D15DA4"/>
    <w:rsid w:val="00D264BA"/>
    <w:rsid w:val="00DC42DA"/>
    <w:rsid w:val="00DE496E"/>
    <w:rsid w:val="00E04E4E"/>
    <w:rsid w:val="00E14302"/>
    <w:rsid w:val="00E3044B"/>
    <w:rsid w:val="00E3508F"/>
    <w:rsid w:val="00E44CB0"/>
    <w:rsid w:val="00E52D6C"/>
    <w:rsid w:val="00E875A9"/>
    <w:rsid w:val="00E96407"/>
    <w:rsid w:val="00E9759A"/>
    <w:rsid w:val="00EC2D52"/>
    <w:rsid w:val="00ED1517"/>
    <w:rsid w:val="00ED3F8B"/>
    <w:rsid w:val="00ED50FD"/>
    <w:rsid w:val="00EE3A96"/>
    <w:rsid w:val="00F538F3"/>
    <w:rsid w:val="00F75E97"/>
    <w:rsid w:val="00F81319"/>
    <w:rsid w:val="00F96319"/>
    <w:rsid w:val="00FD5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19038"/>
  <w15:docId w15:val="{43534C29-C14D-46B4-90E4-E1054558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BE6"/>
  </w:style>
  <w:style w:type="paragraph" w:styleId="Ttulo1">
    <w:name w:val="heading 1"/>
    <w:basedOn w:val="Normal"/>
    <w:next w:val="Normal"/>
    <w:link w:val="Ttulo1Char"/>
    <w:uiPriority w:val="9"/>
    <w:qFormat/>
    <w:rsid w:val="00A33BE6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3BE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33BE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A33BE6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A3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A33BE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A33BE6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33BE6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A33BE6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A33BE6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A33BE6"/>
    <w:rPr>
      <w:color w:val="808080"/>
    </w:rPr>
  </w:style>
  <w:style w:type="paragraph" w:styleId="SemEspaamento">
    <w:name w:val="No Spacing"/>
    <w:uiPriority w:val="36"/>
    <w:qFormat/>
    <w:rsid w:val="00A33BE6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A33BE6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A33BE6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A3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3BE6"/>
  </w:style>
  <w:style w:type="paragraph" w:styleId="Rodap">
    <w:name w:val="footer"/>
    <w:basedOn w:val="Normal"/>
    <w:link w:val="RodapChar"/>
    <w:uiPriority w:val="99"/>
    <w:unhideWhenUsed/>
    <w:rsid w:val="00A33BE6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A33BE6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A33B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A33B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A33BE6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A33BE6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A33BE6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299A"/>
    <w:rPr>
      <w:color w:val="40ACD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13ED"/>
    <w:rPr>
      <w:rFonts w:ascii="Tahoma" w:hAnsi="Tahoma" w:cs="Tahoma"/>
      <w:sz w:val="16"/>
      <w:szCs w:val="16"/>
    </w:rPr>
  </w:style>
  <w:style w:type="table" w:customStyle="1" w:styleId="GradeClara-nfase11">
    <w:name w:val="Grade Clara - Ênfase 11"/>
    <w:basedOn w:val="Tabelanormal"/>
    <w:uiPriority w:val="62"/>
    <w:rsid w:val="009D083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1E1D"/>
    <w:rsid w:val="00116629"/>
    <w:rsid w:val="00175C27"/>
    <w:rsid w:val="00201A50"/>
    <w:rsid w:val="00275326"/>
    <w:rsid w:val="002A6A51"/>
    <w:rsid w:val="002D6301"/>
    <w:rsid w:val="003678F8"/>
    <w:rsid w:val="003C1E1D"/>
    <w:rsid w:val="0047340B"/>
    <w:rsid w:val="004D46F7"/>
    <w:rsid w:val="00541192"/>
    <w:rsid w:val="00704804"/>
    <w:rsid w:val="007A3602"/>
    <w:rsid w:val="00851622"/>
    <w:rsid w:val="00970072"/>
    <w:rsid w:val="00A26068"/>
    <w:rsid w:val="00A52B08"/>
    <w:rsid w:val="00A837FA"/>
    <w:rsid w:val="00AB077F"/>
    <w:rsid w:val="00B124D4"/>
    <w:rsid w:val="00B42A3E"/>
    <w:rsid w:val="00BC4860"/>
    <w:rsid w:val="00D32ED5"/>
    <w:rsid w:val="00D74044"/>
    <w:rsid w:val="00D76615"/>
    <w:rsid w:val="00E13072"/>
    <w:rsid w:val="00E6727B"/>
    <w:rsid w:val="00F926E0"/>
    <w:rsid w:val="00F95822"/>
    <w:rsid w:val="00FE4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1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  <w:rsid w:val="00541192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333A36-85D8-464F-9338-7195B3E1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2</TotalTime>
  <Pages>2</Pages>
  <Words>224</Words>
  <Characters>1214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Conta da Microsoft</cp:lastModifiedBy>
  <cp:revision>3</cp:revision>
  <dcterms:created xsi:type="dcterms:W3CDTF">2021-06-17T21:15:00Z</dcterms:created>
  <dcterms:modified xsi:type="dcterms:W3CDTF">2021-06-17T22:40:00Z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