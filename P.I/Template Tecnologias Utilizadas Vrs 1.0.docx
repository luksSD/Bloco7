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436" w:rsidRDefault="006A7E89">
      <w:pPr>
        <w:pStyle w:val="Ttulo"/>
      </w:pPr>
      <w:r>
        <w:t>P</w:t>
      </w:r>
      <w:r w:rsidR="00A42468">
        <w:t xml:space="preserve">rojeto </w:t>
      </w:r>
      <w:r>
        <w:t>I</w:t>
      </w:r>
      <w:r w:rsidR="00BE6B33">
        <w:t>nterdisciplinar 202</w:t>
      </w:r>
      <w:r w:rsidR="00F40323">
        <w:t>1</w:t>
      </w:r>
    </w:p>
    <w:p w:rsidR="00700105" w:rsidRDefault="00380662">
      <w:pPr>
        <w:pStyle w:val="Ttulo"/>
      </w:pPr>
      <w:r>
        <w:t>pROJETO</w:t>
      </w:r>
    </w:p>
    <w:p w:rsidR="00380662" w:rsidRPr="00380662" w:rsidRDefault="00F36477" w:rsidP="00380662">
      <w:pPr>
        <w:pStyle w:val="Ttulo"/>
      </w:pPr>
      <w:r>
        <w:t>TECNOLOGIAS UTILIZADAS</w:t>
      </w:r>
    </w:p>
    <w:sdt>
      <w:sdtPr>
        <w:id w:val="216403978"/>
        <w:placeholder>
          <w:docPart w:val="E914DB9B81AE47DDB5A0D55CB0F3A877"/>
        </w:placeholder>
        <w:date w:fullDate="2021-09-01T00:00:00Z">
          <w:dateFormat w:val="dd/MM/yyyy"/>
          <w:lid w:val="pt-BR"/>
          <w:storeMappedDataAs w:val="dateTime"/>
          <w:calendar w:val="gregorian"/>
        </w:date>
      </w:sdtPr>
      <w:sdtEndPr/>
      <w:sdtContent>
        <w:p w:rsidR="006E5425" w:rsidRPr="002C5A42" w:rsidRDefault="00F40323">
          <w:pPr>
            <w:pStyle w:val="Subttulo"/>
          </w:pPr>
          <w:r>
            <w:t>01/09/2021</w:t>
          </w:r>
        </w:p>
      </w:sdtContent>
    </w:sdt>
    <w:p w:rsidR="006E5425" w:rsidRPr="002C5A42" w:rsidRDefault="006567DC">
      <w:pPr>
        <w:pStyle w:val="Ttulo1"/>
      </w:pPr>
      <w:r>
        <w:t xml:space="preserve">Bloco </w:t>
      </w:r>
      <w:proofErr w:type="gramStart"/>
      <w:r>
        <w:t>7</w:t>
      </w:r>
      <w:proofErr w:type="gramEnd"/>
    </w:p>
    <w:p w:rsidR="00931EC7" w:rsidRDefault="00F36477" w:rsidP="00931EC7">
      <w:pPr>
        <w:pStyle w:val="Ttulo2"/>
      </w:pPr>
      <w:r>
        <w:t>TECNOLOGIAS UTILIZADAS</w:t>
      </w:r>
    </w:p>
    <w:p w:rsidR="00413B86" w:rsidRPr="00413B86" w:rsidRDefault="00413B86" w:rsidP="00413B86">
      <w:pPr>
        <w:rPr>
          <w:color w:val="auto"/>
        </w:rPr>
      </w:pPr>
    </w:p>
    <w:p w:rsidR="00413B86" w:rsidRPr="00413B86" w:rsidRDefault="00413B86" w:rsidP="00413B86">
      <w:pPr>
        <w:shd w:val="clear" w:color="auto" w:fill="FFFFFF" w:themeFill="background1"/>
        <w:ind w:firstLine="708"/>
        <w:rPr>
          <w:rFonts w:ascii="Arial" w:hAnsi="Arial" w:cs="Arial"/>
          <w:b/>
          <w:color w:val="auto"/>
        </w:rPr>
      </w:pPr>
      <w:r w:rsidRPr="00413B86">
        <w:rPr>
          <w:rFonts w:ascii="Arial" w:hAnsi="Arial" w:cs="Arial"/>
          <w:b/>
          <w:color w:val="auto"/>
        </w:rPr>
        <w:t xml:space="preserve">FRONT </w:t>
      </w:r>
    </w:p>
    <w:p w:rsidR="00413B86" w:rsidRPr="00413B86" w:rsidRDefault="00413B86" w:rsidP="00413B86">
      <w:pPr>
        <w:shd w:val="clear" w:color="auto" w:fill="FFFFFF" w:themeFill="background1"/>
        <w:ind w:firstLine="708"/>
        <w:rPr>
          <w:rFonts w:ascii="Arial" w:hAnsi="Arial" w:cs="Arial"/>
          <w:b/>
          <w:color w:val="auto"/>
        </w:rPr>
      </w:pPr>
      <w:r w:rsidRPr="00413B86">
        <w:rPr>
          <w:rFonts w:ascii="Arial" w:hAnsi="Arial" w:cs="Arial"/>
          <w:b/>
          <w:color w:val="auto"/>
        </w:rPr>
        <w:t>END (</w:t>
      </w:r>
      <w:proofErr w:type="spellStart"/>
      <w:r w:rsidRPr="00413B86">
        <w:rPr>
          <w:rFonts w:ascii="Arial" w:hAnsi="Arial" w:cs="Arial"/>
          <w:b/>
          <w:i/>
          <w:color w:val="auto"/>
        </w:rPr>
        <w:t>Client</w:t>
      </w:r>
      <w:proofErr w:type="spellEnd"/>
      <w:r w:rsidRPr="00413B86">
        <w:rPr>
          <w:rFonts w:ascii="Arial" w:hAnsi="Arial" w:cs="Arial"/>
          <w:b/>
          <w:i/>
          <w:color w:val="auto"/>
        </w:rPr>
        <w:t xml:space="preserve"> </w:t>
      </w:r>
      <w:proofErr w:type="spellStart"/>
      <w:r w:rsidRPr="00413B86">
        <w:rPr>
          <w:rFonts w:ascii="Arial" w:hAnsi="Arial" w:cs="Arial"/>
          <w:b/>
          <w:i/>
          <w:color w:val="auto"/>
        </w:rPr>
        <w:t>Side</w:t>
      </w:r>
      <w:proofErr w:type="spellEnd"/>
      <w:r w:rsidRPr="00413B86">
        <w:rPr>
          <w:rFonts w:ascii="Arial" w:hAnsi="Arial" w:cs="Arial"/>
          <w:b/>
          <w:color w:val="auto"/>
        </w:rPr>
        <w:t>)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3164"/>
        <w:gridCol w:w="3464"/>
        <w:gridCol w:w="6899"/>
      </w:tblGrid>
      <w:tr w:rsidR="00413B86" w:rsidRPr="00413B86" w:rsidTr="002E0110">
        <w:tc>
          <w:tcPr>
            <w:tcW w:w="3164" w:type="dxa"/>
          </w:tcPr>
          <w:p w:rsidR="00413B86" w:rsidRPr="00413B86" w:rsidRDefault="00413B86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  <w:color w:val="auto"/>
              </w:rPr>
              <w:t>FERAMENTA</w:t>
            </w:r>
          </w:p>
        </w:tc>
        <w:tc>
          <w:tcPr>
            <w:tcW w:w="3464" w:type="dxa"/>
          </w:tcPr>
          <w:p w:rsidR="00413B86" w:rsidRPr="00413B86" w:rsidRDefault="00413B86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  <w:color w:val="auto"/>
              </w:rPr>
              <w:t>VERSÃO</w:t>
            </w:r>
          </w:p>
        </w:tc>
        <w:tc>
          <w:tcPr>
            <w:tcW w:w="6899" w:type="dxa"/>
          </w:tcPr>
          <w:p w:rsidR="00413B86" w:rsidRDefault="00413B86" w:rsidP="007C52E7">
            <w:pPr>
              <w:jc w:val="both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  <w:color w:val="auto"/>
              </w:rPr>
              <w:t>PROPÓS</w:t>
            </w:r>
            <w:r w:rsidR="007C52E7">
              <w:rPr>
                <w:rFonts w:ascii="Arial" w:hAnsi="Arial" w:cs="Arial"/>
                <w:b/>
                <w:color w:val="auto"/>
              </w:rPr>
              <w:t>I</w:t>
            </w:r>
            <w:r>
              <w:rPr>
                <w:rFonts w:ascii="Arial" w:hAnsi="Arial" w:cs="Arial"/>
                <w:b/>
                <w:color w:val="auto"/>
              </w:rPr>
              <w:t>TO</w:t>
            </w:r>
          </w:p>
        </w:tc>
      </w:tr>
      <w:tr w:rsidR="00413B86" w:rsidRPr="00413B86" w:rsidTr="006567DC">
        <w:trPr>
          <w:trHeight w:val="440"/>
        </w:trPr>
        <w:tc>
          <w:tcPr>
            <w:tcW w:w="3164" w:type="dxa"/>
          </w:tcPr>
          <w:p w:rsidR="00413B86" w:rsidRPr="00413B86" w:rsidRDefault="006567DC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  <w:proofErr w:type="gramStart"/>
            <w:r w:rsidRPr="006567DC">
              <w:rPr>
                <w:rFonts w:ascii="Arial" w:hAnsi="Arial" w:cs="Arial"/>
                <w:b/>
                <w:color w:val="auto"/>
              </w:rPr>
              <w:t>SpringToolSuite4</w:t>
            </w:r>
            <w:proofErr w:type="gramEnd"/>
          </w:p>
        </w:tc>
        <w:tc>
          <w:tcPr>
            <w:tcW w:w="3464" w:type="dxa"/>
          </w:tcPr>
          <w:p w:rsidR="00413B86" w:rsidRPr="00413B86" w:rsidRDefault="006567DC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  <w:color w:val="auto"/>
              </w:rPr>
              <w:t>4.12</w:t>
            </w:r>
          </w:p>
        </w:tc>
        <w:tc>
          <w:tcPr>
            <w:tcW w:w="6899" w:type="dxa"/>
          </w:tcPr>
          <w:p w:rsidR="00413B86" w:rsidRPr="00413B86" w:rsidRDefault="006567DC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  <w:r w:rsidRPr="006567DC">
              <w:rPr>
                <w:rFonts w:ascii="Arial" w:hAnsi="Arial" w:cs="Arial"/>
                <w:b/>
                <w:color w:val="auto"/>
              </w:rPr>
              <w:t>Ambiente de Desenvolvimento Integrado</w:t>
            </w:r>
          </w:p>
        </w:tc>
      </w:tr>
      <w:tr w:rsidR="00413B86" w:rsidRPr="00413B86" w:rsidTr="006567DC">
        <w:trPr>
          <w:trHeight w:val="405"/>
        </w:trPr>
        <w:tc>
          <w:tcPr>
            <w:tcW w:w="3164" w:type="dxa"/>
          </w:tcPr>
          <w:p w:rsidR="00413B86" w:rsidRPr="00413B86" w:rsidRDefault="006567DC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  <w:r w:rsidRPr="006567DC">
              <w:rPr>
                <w:rFonts w:ascii="Arial" w:hAnsi="Arial" w:cs="Arial"/>
                <w:b/>
                <w:color w:val="auto"/>
              </w:rPr>
              <w:t>Java</w:t>
            </w:r>
            <w:r w:rsidRPr="006567DC">
              <w:rPr>
                <w:rFonts w:ascii="Arial" w:hAnsi="Arial" w:cs="Arial"/>
                <w:b/>
                <w:color w:val="auto"/>
              </w:rPr>
              <w:t xml:space="preserve"> JDK</w:t>
            </w:r>
          </w:p>
        </w:tc>
        <w:tc>
          <w:tcPr>
            <w:tcW w:w="3464" w:type="dxa"/>
          </w:tcPr>
          <w:p w:rsidR="00413B86" w:rsidRPr="00413B86" w:rsidRDefault="006567DC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  <w:color w:val="auto"/>
              </w:rPr>
              <w:t>13.0.2</w:t>
            </w:r>
          </w:p>
        </w:tc>
        <w:tc>
          <w:tcPr>
            <w:tcW w:w="6899" w:type="dxa"/>
          </w:tcPr>
          <w:p w:rsidR="00413B86" w:rsidRPr="00413B86" w:rsidRDefault="006567DC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  <w:r w:rsidRPr="006567DC">
              <w:rPr>
                <w:rFonts w:ascii="Arial" w:hAnsi="Arial" w:cs="Arial"/>
                <w:b/>
                <w:color w:val="auto"/>
              </w:rPr>
              <w:t>Linguagens de programação</w:t>
            </w:r>
          </w:p>
        </w:tc>
      </w:tr>
      <w:tr w:rsidR="00413B86" w:rsidRPr="00413B86" w:rsidTr="006567DC">
        <w:trPr>
          <w:trHeight w:val="411"/>
        </w:trPr>
        <w:tc>
          <w:tcPr>
            <w:tcW w:w="3164" w:type="dxa"/>
          </w:tcPr>
          <w:p w:rsidR="00413B86" w:rsidRPr="00413B86" w:rsidRDefault="006567DC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  <w:proofErr w:type="spellStart"/>
            <w:r w:rsidRPr="006567DC">
              <w:rPr>
                <w:rFonts w:ascii="Arial" w:hAnsi="Arial" w:cs="Arial"/>
                <w:b/>
                <w:color w:val="auto"/>
              </w:rPr>
              <w:t>Maven</w:t>
            </w:r>
            <w:proofErr w:type="spellEnd"/>
          </w:p>
        </w:tc>
        <w:tc>
          <w:tcPr>
            <w:tcW w:w="3464" w:type="dxa"/>
          </w:tcPr>
          <w:p w:rsidR="00413B86" w:rsidRPr="00413B86" w:rsidRDefault="006567DC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  <w:color w:val="auto"/>
              </w:rPr>
              <w:t>3.8.2</w:t>
            </w:r>
          </w:p>
        </w:tc>
        <w:tc>
          <w:tcPr>
            <w:tcW w:w="6899" w:type="dxa"/>
          </w:tcPr>
          <w:p w:rsidR="00413B86" w:rsidRPr="00413B86" w:rsidRDefault="006567DC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  <w:r w:rsidRPr="006567DC">
              <w:rPr>
                <w:rFonts w:ascii="Arial" w:hAnsi="Arial" w:cs="Arial"/>
                <w:b/>
                <w:color w:val="auto"/>
              </w:rPr>
              <w:t>Gerenciador de Dependências</w:t>
            </w:r>
          </w:p>
        </w:tc>
      </w:tr>
      <w:tr w:rsidR="006567DC" w:rsidRPr="00413B86" w:rsidTr="006567DC">
        <w:trPr>
          <w:trHeight w:val="417"/>
        </w:trPr>
        <w:tc>
          <w:tcPr>
            <w:tcW w:w="3164" w:type="dxa"/>
          </w:tcPr>
          <w:p w:rsidR="006567DC" w:rsidRPr="00413B86" w:rsidRDefault="006567DC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  <w:proofErr w:type="spellStart"/>
            <w:r w:rsidRPr="006567DC">
              <w:rPr>
                <w:rFonts w:ascii="Arial" w:hAnsi="Arial" w:cs="Arial"/>
                <w:b/>
                <w:color w:val="auto"/>
              </w:rPr>
              <w:t>Thymeleaf</w:t>
            </w:r>
            <w:proofErr w:type="spellEnd"/>
          </w:p>
        </w:tc>
        <w:tc>
          <w:tcPr>
            <w:tcW w:w="3464" w:type="dxa"/>
          </w:tcPr>
          <w:p w:rsidR="006567DC" w:rsidRPr="006567DC" w:rsidRDefault="006567DC">
            <w:pPr>
              <w:rPr>
                <w:rFonts w:ascii="Arial" w:hAnsi="Arial" w:cs="Arial"/>
                <w:b/>
                <w:color w:val="auto"/>
              </w:rPr>
            </w:pPr>
            <w:r w:rsidRPr="006567DC">
              <w:rPr>
                <w:rFonts w:ascii="Arial" w:hAnsi="Arial" w:cs="Arial"/>
                <w:b/>
                <w:color w:val="auto"/>
              </w:rPr>
              <w:t>3.0.12</w:t>
            </w:r>
          </w:p>
        </w:tc>
        <w:tc>
          <w:tcPr>
            <w:tcW w:w="6899" w:type="dxa"/>
          </w:tcPr>
          <w:p w:rsidR="006567DC" w:rsidRPr="006567DC" w:rsidRDefault="006567DC">
            <w:pPr>
              <w:rPr>
                <w:rFonts w:ascii="Arial" w:hAnsi="Arial" w:cs="Arial"/>
                <w:b/>
                <w:color w:val="auto"/>
              </w:rPr>
            </w:pPr>
            <w:r w:rsidRPr="006567DC">
              <w:rPr>
                <w:rFonts w:ascii="Arial" w:hAnsi="Arial" w:cs="Arial"/>
                <w:b/>
                <w:color w:val="auto"/>
              </w:rPr>
              <w:t>Front-</w:t>
            </w:r>
            <w:proofErr w:type="spellStart"/>
            <w:r w:rsidRPr="006567DC">
              <w:rPr>
                <w:rFonts w:ascii="Arial" w:hAnsi="Arial" w:cs="Arial"/>
                <w:b/>
                <w:color w:val="auto"/>
              </w:rPr>
              <w:t>end</w:t>
            </w:r>
            <w:proofErr w:type="spellEnd"/>
            <w:r w:rsidRPr="006567DC">
              <w:rPr>
                <w:rFonts w:ascii="Arial" w:hAnsi="Arial" w:cs="Arial"/>
                <w:b/>
                <w:color w:val="auto"/>
              </w:rPr>
              <w:t xml:space="preserve"> Frameworks</w:t>
            </w:r>
          </w:p>
        </w:tc>
      </w:tr>
      <w:tr w:rsidR="00413B86" w:rsidRPr="00413B86" w:rsidTr="006567DC">
        <w:trPr>
          <w:trHeight w:val="280"/>
        </w:trPr>
        <w:tc>
          <w:tcPr>
            <w:tcW w:w="3164" w:type="dxa"/>
          </w:tcPr>
          <w:p w:rsidR="00413B86" w:rsidRPr="00413B86" w:rsidRDefault="006567DC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  <w:color w:val="auto"/>
              </w:rPr>
              <w:t>P</w:t>
            </w:r>
            <w:r w:rsidRPr="006567DC">
              <w:rPr>
                <w:rFonts w:ascii="Arial" w:hAnsi="Arial" w:cs="Arial"/>
                <w:b/>
                <w:color w:val="auto"/>
              </w:rPr>
              <w:t>gadmin</w:t>
            </w:r>
            <w:r>
              <w:rPr>
                <w:rFonts w:ascii="Arial" w:hAnsi="Arial" w:cs="Arial"/>
                <w:b/>
                <w:color w:val="auto"/>
              </w:rPr>
              <w:t>4</w:t>
            </w:r>
          </w:p>
        </w:tc>
        <w:tc>
          <w:tcPr>
            <w:tcW w:w="3464" w:type="dxa"/>
          </w:tcPr>
          <w:p w:rsidR="00413B86" w:rsidRPr="00413B86" w:rsidRDefault="006567DC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  <w:color w:val="auto"/>
              </w:rPr>
              <w:t>5.3</w:t>
            </w:r>
          </w:p>
        </w:tc>
        <w:tc>
          <w:tcPr>
            <w:tcW w:w="6899" w:type="dxa"/>
          </w:tcPr>
          <w:p w:rsidR="00413B86" w:rsidRPr="00413B86" w:rsidRDefault="006567DC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  <w:r w:rsidRPr="006567DC">
              <w:rPr>
                <w:rFonts w:ascii="Arial" w:hAnsi="Arial" w:cs="Arial"/>
                <w:b/>
                <w:color w:val="auto"/>
              </w:rPr>
              <w:t>A</w:t>
            </w:r>
            <w:r w:rsidRPr="006567DC">
              <w:rPr>
                <w:rFonts w:ascii="Arial" w:hAnsi="Arial" w:cs="Arial"/>
                <w:b/>
                <w:color w:val="auto"/>
              </w:rPr>
              <w:t>dministração do SGBD</w:t>
            </w:r>
          </w:p>
        </w:tc>
      </w:tr>
      <w:tr w:rsidR="00413B86" w:rsidRPr="00413B86" w:rsidTr="006567DC">
        <w:trPr>
          <w:trHeight w:val="271"/>
        </w:trPr>
        <w:tc>
          <w:tcPr>
            <w:tcW w:w="3164" w:type="dxa"/>
          </w:tcPr>
          <w:p w:rsidR="00413B86" w:rsidRPr="00413B86" w:rsidRDefault="006567DC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  <w:r w:rsidRPr="006567DC">
              <w:rPr>
                <w:rFonts w:ascii="Arial" w:hAnsi="Arial" w:cs="Arial"/>
                <w:b/>
                <w:color w:val="auto"/>
              </w:rPr>
              <w:t>HTML</w:t>
            </w:r>
          </w:p>
        </w:tc>
        <w:tc>
          <w:tcPr>
            <w:tcW w:w="3464" w:type="dxa"/>
          </w:tcPr>
          <w:p w:rsidR="00413B86" w:rsidRPr="00413B86" w:rsidRDefault="006567DC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  <w:proofErr w:type="gramStart"/>
            <w:r>
              <w:rPr>
                <w:rFonts w:ascii="Arial" w:hAnsi="Arial" w:cs="Arial"/>
                <w:b/>
                <w:color w:val="auto"/>
              </w:rPr>
              <w:t>5</w:t>
            </w:r>
            <w:proofErr w:type="gramEnd"/>
          </w:p>
        </w:tc>
        <w:tc>
          <w:tcPr>
            <w:tcW w:w="6899" w:type="dxa"/>
          </w:tcPr>
          <w:p w:rsidR="00413B86" w:rsidRPr="00413B86" w:rsidRDefault="006567DC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  <w:r w:rsidRPr="006567DC">
              <w:rPr>
                <w:rFonts w:ascii="Arial" w:hAnsi="Arial" w:cs="Arial"/>
                <w:b/>
                <w:color w:val="auto"/>
              </w:rPr>
              <w:t>Linguagem de marcação</w:t>
            </w:r>
          </w:p>
        </w:tc>
      </w:tr>
      <w:tr w:rsidR="00413B86" w:rsidRPr="00413B86" w:rsidTr="002E0110">
        <w:tc>
          <w:tcPr>
            <w:tcW w:w="3164" w:type="dxa"/>
          </w:tcPr>
          <w:p w:rsidR="00413B86" w:rsidRPr="00413B86" w:rsidRDefault="006567DC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  <w:proofErr w:type="spellStart"/>
            <w:r w:rsidRPr="006567DC">
              <w:rPr>
                <w:rFonts w:ascii="Arial" w:hAnsi="Arial" w:cs="Arial"/>
                <w:b/>
                <w:color w:val="auto"/>
              </w:rPr>
              <w:t>Bootstrap</w:t>
            </w:r>
            <w:proofErr w:type="spellEnd"/>
          </w:p>
        </w:tc>
        <w:tc>
          <w:tcPr>
            <w:tcW w:w="3464" w:type="dxa"/>
          </w:tcPr>
          <w:p w:rsidR="00413B86" w:rsidRPr="00413B86" w:rsidRDefault="006567DC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  <w:color w:val="auto"/>
              </w:rPr>
              <w:t>5.1</w:t>
            </w:r>
          </w:p>
        </w:tc>
        <w:tc>
          <w:tcPr>
            <w:tcW w:w="6899" w:type="dxa"/>
          </w:tcPr>
          <w:p w:rsidR="00413B86" w:rsidRPr="00413B86" w:rsidRDefault="006567DC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  <w:r w:rsidRPr="006567DC">
              <w:rPr>
                <w:rFonts w:ascii="Arial" w:hAnsi="Arial" w:cs="Arial"/>
                <w:b/>
                <w:color w:val="auto"/>
              </w:rPr>
              <w:t>Front-</w:t>
            </w:r>
            <w:proofErr w:type="spellStart"/>
            <w:r w:rsidRPr="006567DC">
              <w:rPr>
                <w:rFonts w:ascii="Arial" w:hAnsi="Arial" w:cs="Arial"/>
                <w:b/>
                <w:color w:val="auto"/>
              </w:rPr>
              <w:t>end</w:t>
            </w:r>
            <w:proofErr w:type="spellEnd"/>
            <w:r w:rsidRPr="006567DC">
              <w:rPr>
                <w:rFonts w:ascii="Arial" w:hAnsi="Arial" w:cs="Arial"/>
                <w:b/>
                <w:color w:val="auto"/>
              </w:rPr>
              <w:t xml:space="preserve"> Frameworks</w:t>
            </w:r>
          </w:p>
        </w:tc>
      </w:tr>
    </w:tbl>
    <w:p w:rsidR="00413B86" w:rsidRPr="00413B86" w:rsidRDefault="00413B86" w:rsidP="00413B86">
      <w:pPr>
        <w:shd w:val="clear" w:color="auto" w:fill="FFFFFF" w:themeFill="background1"/>
        <w:ind w:left="360" w:firstLine="348"/>
        <w:jc w:val="both"/>
        <w:rPr>
          <w:rFonts w:ascii="Arial" w:hAnsi="Arial" w:cs="Arial"/>
          <w:b/>
          <w:color w:val="auto"/>
        </w:rPr>
      </w:pPr>
    </w:p>
    <w:p w:rsidR="00413B86" w:rsidRPr="00413B86" w:rsidRDefault="00413B86" w:rsidP="00413B86">
      <w:pPr>
        <w:shd w:val="clear" w:color="auto" w:fill="FFFFFF" w:themeFill="background1"/>
        <w:ind w:left="360" w:firstLine="348"/>
        <w:jc w:val="both"/>
        <w:rPr>
          <w:rFonts w:ascii="Arial" w:hAnsi="Arial" w:cs="Arial"/>
          <w:b/>
          <w:color w:val="auto"/>
        </w:rPr>
      </w:pPr>
    </w:p>
    <w:p w:rsidR="00413B86" w:rsidRPr="00413B86" w:rsidRDefault="00413B86" w:rsidP="00413B86">
      <w:pPr>
        <w:shd w:val="clear" w:color="auto" w:fill="FFFFFF" w:themeFill="background1"/>
        <w:ind w:left="360" w:firstLine="348"/>
        <w:jc w:val="both"/>
        <w:rPr>
          <w:rFonts w:ascii="Arial" w:hAnsi="Arial" w:cs="Arial"/>
          <w:b/>
          <w:color w:val="auto"/>
        </w:rPr>
      </w:pPr>
    </w:p>
    <w:p w:rsidR="00413B86" w:rsidRPr="00413B86" w:rsidRDefault="00413B86" w:rsidP="00413B86">
      <w:pPr>
        <w:shd w:val="clear" w:color="auto" w:fill="FFFFFF" w:themeFill="background1"/>
        <w:ind w:left="360" w:firstLine="348"/>
        <w:jc w:val="both"/>
        <w:rPr>
          <w:rFonts w:ascii="Arial" w:hAnsi="Arial" w:cs="Arial"/>
          <w:b/>
          <w:color w:val="auto"/>
        </w:rPr>
      </w:pPr>
    </w:p>
    <w:p w:rsidR="00413B86" w:rsidRPr="00413B86" w:rsidRDefault="00413B86" w:rsidP="006567DC">
      <w:pPr>
        <w:rPr>
          <w:rFonts w:ascii="Arial" w:hAnsi="Arial" w:cs="Arial"/>
          <w:b/>
          <w:color w:val="auto"/>
        </w:rPr>
      </w:pPr>
      <w:r w:rsidRPr="00413B86">
        <w:rPr>
          <w:rFonts w:ascii="Arial" w:hAnsi="Arial" w:cs="Arial"/>
          <w:b/>
          <w:color w:val="auto"/>
        </w:rPr>
        <w:br w:type="page"/>
      </w:r>
      <w:r w:rsidRPr="00413B86">
        <w:rPr>
          <w:rFonts w:ascii="Arial" w:hAnsi="Arial" w:cs="Arial"/>
          <w:b/>
          <w:color w:val="auto"/>
        </w:rPr>
        <w:lastRenderedPageBreak/>
        <w:t xml:space="preserve">BACK </w:t>
      </w:r>
    </w:p>
    <w:p w:rsidR="00413B86" w:rsidRPr="00413B86" w:rsidRDefault="00413B86" w:rsidP="00413B86">
      <w:pPr>
        <w:shd w:val="clear" w:color="auto" w:fill="FFFFFF" w:themeFill="background1"/>
        <w:ind w:left="360" w:firstLine="348"/>
        <w:jc w:val="both"/>
        <w:rPr>
          <w:rFonts w:ascii="Arial" w:hAnsi="Arial" w:cs="Arial"/>
          <w:b/>
          <w:i/>
          <w:color w:val="auto"/>
        </w:rPr>
      </w:pPr>
      <w:r w:rsidRPr="00413B86">
        <w:rPr>
          <w:rFonts w:ascii="Arial" w:hAnsi="Arial" w:cs="Arial"/>
          <w:b/>
          <w:color w:val="auto"/>
        </w:rPr>
        <w:t>END (S</w:t>
      </w:r>
      <w:r w:rsidRPr="00413B86">
        <w:rPr>
          <w:rFonts w:ascii="Arial" w:hAnsi="Arial" w:cs="Arial"/>
          <w:b/>
          <w:i/>
          <w:color w:val="auto"/>
        </w:rPr>
        <w:t xml:space="preserve">erver </w:t>
      </w:r>
      <w:proofErr w:type="spellStart"/>
      <w:r w:rsidRPr="00413B86">
        <w:rPr>
          <w:rFonts w:ascii="Arial" w:hAnsi="Arial" w:cs="Arial"/>
          <w:b/>
          <w:i/>
          <w:color w:val="auto"/>
        </w:rPr>
        <w:t>Side</w:t>
      </w:r>
      <w:proofErr w:type="spellEnd"/>
      <w:r w:rsidRPr="00413B86">
        <w:rPr>
          <w:rFonts w:ascii="Arial" w:hAnsi="Arial" w:cs="Arial"/>
          <w:b/>
          <w:i/>
          <w:color w:val="auto"/>
        </w:rPr>
        <w:t>)</w:t>
      </w:r>
    </w:p>
    <w:p w:rsidR="00413B86" w:rsidRPr="00413B86" w:rsidRDefault="00413B86" w:rsidP="00413B86">
      <w:pPr>
        <w:shd w:val="clear" w:color="auto" w:fill="FFFFFF" w:themeFill="background1"/>
        <w:ind w:left="360" w:firstLine="348"/>
        <w:jc w:val="both"/>
        <w:rPr>
          <w:rFonts w:ascii="Arial" w:hAnsi="Arial" w:cs="Arial"/>
          <w:b/>
          <w:color w:val="auto"/>
        </w:rPr>
      </w:pPr>
      <w:r w:rsidRPr="00413B86">
        <w:rPr>
          <w:rFonts w:ascii="Arial" w:hAnsi="Arial" w:cs="Arial"/>
          <w:b/>
          <w:color w:val="auto"/>
        </w:rPr>
        <w:tab/>
        <w:t>Aplicação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3164"/>
        <w:gridCol w:w="3464"/>
        <w:gridCol w:w="6899"/>
      </w:tblGrid>
      <w:tr w:rsidR="00413B86" w:rsidRPr="00413B86" w:rsidTr="00413B86">
        <w:tc>
          <w:tcPr>
            <w:tcW w:w="3164" w:type="dxa"/>
          </w:tcPr>
          <w:p w:rsidR="00413B86" w:rsidRPr="00413B86" w:rsidRDefault="00413B86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  <w:color w:val="auto"/>
              </w:rPr>
              <w:t>FERAMENTA</w:t>
            </w:r>
          </w:p>
        </w:tc>
        <w:tc>
          <w:tcPr>
            <w:tcW w:w="3464" w:type="dxa"/>
          </w:tcPr>
          <w:p w:rsidR="00413B86" w:rsidRPr="00413B86" w:rsidRDefault="00413B86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  <w:color w:val="auto"/>
              </w:rPr>
              <w:t>VERSÃO</w:t>
            </w:r>
          </w:p>
        </w:tc>
        <w:tc>
          <w:tcPr>
            <w:tcW w:w="6899" w:type="dxa"/>
          </w:tcPr>
          <w:p w:rsidR="00413B86" w:rsidRDefault="00413B86" w:rsidP="007C52E7">
            <w:pPr>
              <w:jc w:val="both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  <w:color w:val="auto"/>
              </w:rPr>
              <w:t>PROPÓSI</w:t>
            </w:r>
            <w:r w:rsidR="007C52E7">
              <w:rPr>
                <w:rFonts w:ascii="Arial" w:hAnsi="Arial" w:cs="Arial"/>
                <w:b/>
                <w:color w:val="auto"/>
              </w:rPr>
              <w:t>T</w:t>
            </w:r>
            <w:r>
              <w:rPr>
                <w:rFonts w:ascii="Arial" w:hAnsi="Arial" w:cs="Arial"/>
                <w:b/>
                <w:color w:val="auto"/>
              </w:rPr>
              <w:t>O</w:t>
            </w:r>
          </w:p>
        </w:tc>
      </w:tr>
      <w:tr w:rsidR="00413B86" w:rsidRPr="00413B86" w:rsidTr="00B10D38">
        <w:trPr>
          <w:trHeight w:val="337"/>
        </w:trPr>
        <w:tc>
          <w:tcPr>
            <w:tcW w:w="3164" w:type="dxa"/>
          </w:tcPr>
          <w:p w:rsidR="00413B86" w:rsidRPr="00413B86" w:rsidRDefault="006567DC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  <w:r w:rsidRPr="00B10D38">
              <w:rPr>
                <w:rFonts w:ascii="Arial" w:hAnsi="Arial" w:cs="Arial"/>
                <w:b/>
                <w:color w:val="auto"/>
              </w:rPr>
              <w:t>Spring</w:t>
            </w:r>
          </w:p>
        </w:tc>
        <w:tc>
          <w:tcPr>
            <w:tcW w:w="3464" w:type="dxa"/>
          </w:tcPr>
          <w:p w:rsidR="00413B86" w:rsidRPr="00413B86" w:rsidRDefault="006567DC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  <w:color w:val="auto"/>
              </w:rPr>
              <w:t>5.0</w:t>
            </w:r>
          </w:p>
        </w:tc>
        <w:tc>
          <w:tcPr>
            <w:tcW w:w="6899" w:type="dxa"/>
          </w:tcPr>
          <w:p w:rsidR="00413B86" w:rsidRPr="00413B86" w:rsidRDefault="006567DC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  <w:r w:rsidRPr="00B10D38">
              <w:rPr>
                <w:rFonts w:ascii="Arial" w:hAnsi="Arial" w:cs="Arial"/>
                <w:b/>
                <w:color w:val="auto"/>
              </w:rPr>
              <w:t xml:space="preserve">Back </w:t>
            </w:r>
            <w:proofErr w:type="spellStart"/>
            <w:r w:rsidRPr="00B10D38">
              <w:rPr>
                <w:rFonts w:ascii="Arial" w:hAnsi="Arial" w:cs="Arial"/>
                <w:b/>
                <w:color w:val="auto"/>
              </w:rPr>
              <w:t>end</w:t>
            </w:r>
            <w:proofErr w:type="spellEnd"/>
            <w:r w:rsidRPr="00B10D38">
              <w:rPr>
                <w:rFonts w:ascii="Arial" w:hAnsi="Arial" w:cs="Arial"/>
                <w:b/>
                <w:color w:val="auto"/>
              </w:rPr>
              <w:t xml:space="preserve"> Frameworks</w:t>
            </w:r>
          </w:p>
        </w:tc>
      </w:tr>
      <w:tr w:rsidR="00413B86" w:rsidRPr="00413B86" w:rsidTr="00B10D38">
        <w:trPr>
          <w:trHeight w:val="413"/>
        </w:trPr>
        <w:tc>
          <w:tcPr>
            <w:tcW w:w="3164" w:type="dxa"/>
          </w:tcPr>
          <w:p w:rsidR="00413B86" w:rsidRPr="00413B86" w:rsidRDefault="006567DC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  <w:proofErr w:type="spellStart"/>
            <w:proofErr w:type="gramStart"/>
            <w:r w:rsidRPr="00B10D38">
              <w:rPr>
                <w:rFonts w:ascii="Arial" w:hAnsi="Arial" w:cs="Arial"/>
                <w:b/>
                <w:color w:val="auto"/>
              </w:rPr>
              <w:t>GitHub</w:t>
            </w:r>
            <w:proofErr w:type="spellEnd"/>
            <w:proofErr w:type="gramEnd"/>
          </w:p>
        </w:tc>
        <w:tc>
          <w:tcPr>
            <w:tcW w:w="3464" w:type="dxa"/>
          </w:tcPr>
          <w:p w:rsidR="00413B86" w:rsidRPr="00413B86" w:rsidRDefault="00413B86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6899" w:type="dxa"/>
          </w:tcPr>
          <w:p w:rsidR="00413B86" w:rsidRPr="00413B86" w:rsidRDefault="006567DC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  <w:r w:rsidRPr="00B10D38">
              <w:rPr>
                <w:rFonts w:ascii="Arial" w:hAnsi="Arial" w:cs="Arial"/>
                <w:b/>
                <w:color w:val="auto"/>
              </w:rPr>
              <w:t>Controle de Versão</w:t>
            </w:r>
          </w:p>
        </w:tc>
      </w:tr>
      <w:tr w:rsidR="00413B86" w:rsidRPr="00413B86" w:rsidTr="00B10D38">
        <w:trPr>
          <w:trHeight w:val="419"/>
        </w:trPr>
        <w:tc>
          <w:tcPr>
            <w:tcW w:w="3164" w:type="dxa"/>
          </w:tcPr>
          <w:p w:rsidR="00413B86" w:rsidRPr="00413B86" w:rsidRDefault="006567DC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  <w:proofErr w:type="spellStart"/>
            <w:r w:rsidRPr="00B10D38">
              <w:rPr>
                <w:rFonts w:ascii="Arial" w:hAnsi="Arial" w:cs="Arial"/>
                <w:b/>
                <w:color w:val="auto"/>
              </w:rPr>
              <w:t>Gitlab</w:t>
            </w:r>
            <w:proofErr w:type="spellEnd"/>
          </w:p>
        </w:tc>
        <w:tc>
          <w:tcPr>
            <w:tcW w:w="3464" w:type="dxa"/>
          </w:tcPr>
          <w:p w:rsidR="00413B86" w:rsidRPr="00413B86" w:rsidRDefault="00413B86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6899" w:type="dxa"/>
          </w:tcPr>
          <w:p w:rsidR="00413B86" w:rsidRPr="00413B86" w:rsidRDefault="006567DC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  <w:r w:rsidRPr="00B10D38">
              <w:rPr>
                <w:rFonts w:ascii="Arial" w:hAnsi="Arial" w:cs="Arial"/>
                <w:b/>
                <w:color w:val="auto"/>
              </w:rPr>
              <w:t>Controle de Versão</w:t>
            </w:r>
          </w:p>
        </w:tc>
      </w:tr>
      <w:tr w:rsidR="00413B86" w:rsidRPr="00413B86" w:rsidTr="00B10D38">
        <w:trPr>
          <w:trHeight w:val="411"/>
        </w:trPr>
        <w:tc>
          <w:tcPr>
            <w:tcW w:w="3164" w:type="dxa"/>
          </w:tcPr>
          <w:p w:rsidR="00413B86" w:rsidRPr="00413B86" w:rsidRDefault="006567DC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  <w:proofErr w:type="spellStart"/>
            <w:r w:rsidRPr="00B10D38">
              <w:rPr>
                <w:rFonts w:ascii="Arial" w:hAnsi="Arial" w:cs="Arial"/>
                <w:b/>
                <w:color w:val="auto"/>
              </w:rPr>
              <w:t>Postman</w:t>
            </w:r>
            <w:proofErr w:type="spellEnd"/>
          </w:p>
        </w:tc>
        <w:tc>
          <w:tcPr>
            <w:tcW w:w="3464" w:type="dxa"/>
          </w:tcPr>
          <w:p w:rsidR="00413B86" w:rsidRPr="00413B86" w:rsidRDefault="006567DC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  <w:r w:rsidRPr="006567DC">
              <w:rPr>
                <w:rFonts w:ascii="Arial" w:hAnsi="Arial" w:cs="Arial"/>
                <w:b/>
                <w:color w:val="auto"/>
              </w:rPr>
              <w:t>9.0.3</w:t>
            </w:r>
          </w:p>
        </w:tc>
        <w:tc>
          <w:tcPr>
            <w:tcW w:w="6899" w:type="dxa"/>
          </w:tcPr>
          <w:p w:rsidR="00413B86" w:rsidRPr="00413B86" w:rsidRDefault="006567DC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  <w:r w:rsidRPr="00B10D38">
              <w:rPr>
                <w:rFonts w:ascii="Arial" w:hAnsi="Arial" w:cs="Arial"/>
                <w:b/>
                <w:color w:val="auto"/>
              </w:rPr>
              <w:t>Plataforma de colaboração para desenvolvimento de API</w:t>
            </w:r>
          </w:p>
        </w:tc>
      </w:tr>
      <w:tr w:rsidR="00413B86" w:rsidRPr="00413B86" w:rsidTr="00413B86">
        <w:tc>
          <w:tcPr>
            <w:tcW w:w="3164" w:type="dxa"/>
          </w:tcPr>
          <w:p w:rsidR="00413B86" w:rsidRPr="00413B86" w:rsidRDefault="00413B86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3464" w:type="dxa"/>
          </w:tcPr>
          <w:p w:rsidR="00413B86" w:rsidRPr="00413B86" w:rsidRDefault="00413B86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6899" w:type="dxa"/>
          </w:tcPr>
          <w:p w:rsidR="00413B86" w:rsidRPr="00413B86" w:rsidRDefault="00413B86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</w:p>
        </w:tc>
      </w:tr>
      <w:tr w:rsidR="00413B86" w:rsidRPr="00413B86" w:rsidTr="00413B86">
        <w:tc>
          <w:tcPr>
            <w:tcW w:w="3164" w:type="dxa"/>
          </w:tcPr>
          <w:p w:rsidR="00413B86" w:rsidRPr="00413B86" w:rsidRDefault="00413B86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3464" w:type="dxa"/>
          </w:tcPr>
          <w:p w:rsidR="00413B86" w:rsidRPr="00413B86" w:rsidRDefault="00413B86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6899" w:type="dxa"/>
          </w:tcPr>
          <w:p w:rsidR="00413B86" w:rsidRPr="00413B86" w:rsidRDefault="00413B86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</w:p>
        </w:tc>
      </w:tr>
      <w:tr w:rsidR="00413B86" w:rsidRPr="00413B86" w:rsidTr="00413B86">
        <w:tc>
          <w:tcPr>
            <w:tcW w:w="3164" w:type="dxa"/>
          </w:tcPr>
          <w:p w:rsidR="00413B86" w:rsidRPr="00413B86" w:rsidRDefault="00413B86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3464" w:type="dxa"/>
          </w:tcPr>
          <w:p w:rsidR="00413B86" w:rsidRPr="00413B86" w:rsidRDefault="00413B86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6899" w:type="dxa"/>
          </w:tcPr>
          <w:p w:rsidR="00413B86" w:rsidRPr="00413B86" w:rsidRDefault="00413B86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</w:p>
        </w:tc>
      </w:tr>
    </w:tbl>
    <w:p w:rsidR="00413B86" w:rsidRPr="00413B86" w:rsidRDefault="00413B86" w:rsidP="00413B86">
      <w:pPr>
        <w:shd w:val="clear" w:color="auto" w:fill="FFFFFF" w:themeFill="background1"/>
        <w:ind w:left="360"/>
        <w:jc w:val="both"/>
        <w:rPr>
          <w:rFonts w:ascii="Arial" w:hAnsi="Arial" w:cs="Arial"/>
          <w:b/>
          <w:color w:val="auto"/>
        </w:rPr>
      </w:pPr>
    </w:p>
    <w:p w:rsidR="00413B86" w:rsidRPr="00413B86" w:rsidRDefault="00413B86" w:rsidP="00413B86">
      <w:pPr>
        <w:shd w:val="clear" w:color="auto" w:fill="FFFFFF" w:themeFill="background1"/>
        <w:ind w:left="360" w:firstLine="348"/>
        <w:jc w:val="both"/>
        <w:rPr>
          <w:rFonts w:ascii="Arial" w:hAnsi="Arial" w:cs="Arial"/>
          <w:b/>
          <w:color w:val="auto"/>
        </w:rPr>
      </w:pPr>
    </w:p>
    <w:p w:rsidR="00413B86" w:rsidRPr="00413B86" w:rsidRDefault="00413B86" w:rsidP="00413B86">
      <w:pPr>
        <w:shd w:val="clear" w:color="auto" w:fill="FFFFFF" w:themeFill="background1"/>
        <w:ind w:left="360" w:firstLine="348"/>
        <w:jc w:val="both"/>
        <w:rPr>
          <w:rFonts w:ascii="Arial" w:hAnsi="Arial" w:cs="Arial"/>
          <w:b/>
          <w:color w:val="auto"/>
        </w:rPr>
      </w:pPr>
      <w:r w:rsidRPr="00413B86">
        <w:rPr>
          <w:rFonts w:ascii="Arial" w:hAnsi="Arial" w:cs="Arial"/>
          <w:b/>
          <w:color w:val="auto"/>
        </w:rPr>
        <w:t xml:space="preserve">BACK </w:t>
      </w:r>
    </w:p>
    <w:p w:rsidR="00413B86" w:rsidRPr="00413B86" w:rsidRDefault="00413B86" w:rsidP="00413B86">
      <w:pPr>
        <w:shd w:val="clear" w:color="auto" w:fill="FFFFFF" w:themeFill="background1"/>
        <w:ind w:left="360" w:firstLine="348"/>
        <w:jc w:val="both"/>
        <w:rPr>
          <w:rFonts w:ascii="Arial" w:hAnsi="Arial" w:cs="Arial"/>
          <w:b/>
          <w:i/>
          <w:color w:val="auto"/>
        </w:rPr>
      </w:pPr>
      <w:r w:rsidRPr="00413B86">
        <w:rPr>
          <w:rFonts w:ascii="Arial" w:hAnsi="Arial" w:cs="Arial"/>
          <w:b/>
          <w:color w:val="auto"/>
        </w:rPr>
        <w:t>END (S</w:t>
      </w:r>
      <w:r w:rsidRPr="00413B86">
        <w:rPr>
          <w:rFonts w:ascii="Arial" w:hAnsi="Arial" w:cs="Arial"/>
          <w:b/>
          <w:i/>
          <w:color w:val="auto"/>
        </w:rPr>
        <w:t xml:space="preserve">erver </w:t>
      </w:r>
      <w:proofErr w:type="spellStart"/>
      <w:r w:rsidRPr="00413B86">
        <w:rPr>
          <w:rFonts w:ascii="Arial" w:hAnsi="Arial" w:cs="Arial"/>
          <w:b/>
          <w:i/>
          <w:color w:val="auto"/>
        </w:rPr>
        <w:t>Side</w:t>
      </w:r>
      <w:proofErr w:type="spellEnd"/>
      <w:r w:rsidRPr="00413B86">
        <w:rPr>
          <w:rFonts w:ascii="Arial" w:hAnsi="Arial" w:cs="Arial"/>
          <w:b/>
          <w:i/>
          <w:color w:val="auto"/>
        </w:rPr>
        <w:t>)</w:t>
      </w:r>
    </w:p>
    <w:p w:rsidR="00413B86" w:rsidRDefault="00413B86" w:rsidP="00413B86">
      <w:pPr>
        <w:shd w:val="clear" w:color="auto" w:fill="FFFFFF" w:themeFill="background1"/>
        <w:ind w:left="708" w:firstLine="708"/>
        <w:jc w:val="both"/>
        <w:rPr>
          <w:rFonts w:ascii="Arial" w:hAnsi="Arial" w:cs="Arial"/>
          <w:b/>
          <w:color w:val="auto"/>
        </w:rPr>
      </w:pPr>
      <w:r w:rsidRPr="00413B86">
        <w:rPr>
          <w:rFonts w:ascii="Arial" w:hAnsi="Arial" w:cs="Arial"/>
          <w:b/>
          <w:color w:val="auto"/>
        </w:rPr>
        <w:t>Banco de Dados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3164"/>
        <w:gridCol w:w="3464"/>
        <w:gridCol w:w="6899"/>
      </w:tblGrid>
      <w:tr w:rsidR="00413B86" w:rsidRPr="00413B86" w:rsidTr="002E0110">
        <w:tc>
          <w:tcPr>
            <w:tcW w:w="3164" w:type="dxa"/>
          </w:tcPr>
          <w:p w:rsidR="00413B86" w:rsidRPr="00413B86" w:rsidRDefault="00413B86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  <w:color w:val="auto"/>
              </w:rPr>
              <w:t>FERAMENTA</w:t>
            </w:r>
          </w:p>
        </w:tc>
        <w:tc>
          <w:tcPr>
            <w:tcW w:w="3464" w:type="dxa"/>
          </w:tcPr>
          <w:p w:rsidR="00413B86" w:rsidRPr="00413B86" w:rsidRDefault="00413B86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  <w:color w:val="auto"/>
              </w:rPr>
              <w:t>VERSÃO</w:t>
            </w:r>
          </w:p>
        </w:tc>
        <w:tc>
          <w:tcPr>
            <w:tcW w:w="6899" w:type="dxa"/>
          </w:tcPr>
          <w:p w:rsidR="00413B86" w:rsidRDefault="00413B86" w:rsidP="007C52E7">
            <w:pPr>
              <w:jc w:val="both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  <w:color w:val="auto"/>
              </w:rPr>
              <w:t>PROPÓSI</w:t>
            </w:r>
            <w:r w:rsidR="007C52E7">
              <w:rPr>
                <w:rFonts w:ascii="Arial" w:hAnsi="Arial" w:cs="Arial"/>
                <w:b/>
                <w:color w:val="auto"/>
              </w:rPr>
              <w:t>T</w:t>
            </w:r>
            <w:r>
              <w:rPr>
                <w:rFonts w:ascii="Arial" w:hAnsi="Arial" w:cs="Arial"/>
                <w:b/>
                <w:color w:val="auto"/>
              </w:rPr>
              <w:t>O</w:t>
            </w:r>
          </w:p>
        </w:tc>
      </w:tr>
      <w:tr w:rsidR="00413B86" w:rsidRPr="00413B86" w:rsidTr="00B10D38">
        <w:trPr>
          <w:trHeight w:val="420"/>
        </w:trPr>
        <w:tc>
          <w:tcPr>
            <w:tcW w:w="3164" w:type="dxa"/>
          </w:tcPr>
          <w:p w:rsidR="00413B86" w:rsidRPr="00413B86" w:rsidRDefault="00B10D38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  <w:proofErr w:type="spellStart"/>
            <w:proofErr w:type="gramStart"/>
            <w:r w:rsidRPr="00B10D38">
              <w:rPr>
                <w:rFonts w:ascii="Arial" w:hAnsi="Arial" w:cs="Arial"/>
                <w:b/>
                <w:color w:val="auto"/>
              </w:rPr>
              <w:t>PostgreSQL</w:t>
            </w:r>
            <w:proofErr w:type="spellEnd"/>
            <w:proofErr w:type="gramEnd"/>
          </w:p>
        </w:tc>
        <w:tc>
          <w:tcPr>
            <w:tcW w:w="3464" w:type="dxa"/>
          </w:tcPr>
          <w:p w:rsidR="00413B86" w:rsidRPr="00413B86" w:rsidRDefault="00B10D38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  <w:color w:val="auto"/>
              </w:rPr>
              <w:t>9.6.23</w:t>
            </w:r>
          </w:p>
        </w:tc>
        <w:tc>
          <w:tcPr>
            <w:tcW w:w="6899" w:type="dxa"/>
          </w:tcPr>
          <w:p w:rsidR="00413B86" w:rsidRPr="00413B86" w:rsidRDefault="00B10D38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  <w:r w:rsidRPr="00B10D38">
              <w:rPr>
                <w:rFonts w:ascii="Arial" w:hAnsi="Arial" w:cs="Arial"/>
                <w:b/>
                <w:color w:val="auto"/>
              </w:rPr>
              <w:t>Sistema gerenciador de banco de dados</w:t>
            </w:r>
          </w:p>
        </w:tc>
      </w:tr>
      <w:tr w:rsidR="00413B86" w:rsidRPr="00413B86" w:rsidTr="002E0110">
        <w:tc>
          <w:tcPr>
            <w:tcW w:w="3164" w:type="dxa"/>
          </w:tcPr>
          <w:p w:rsidR="00413B86" w:rsidRPr="00413B86" w:rsidRDefault="00B10D38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  <w:color w:val="auto"/>
              </w:rPr>
              <w:t>P</w:t>
            </w:r>
            <w:r w:rsidRPr="006567DC">
              <w:rPr>
                <w:rFonts w:ascii="Arial" w:hAnsi="Arial" w:cs="Arial"/>
                <w:b/>
                <w:color w:val="auto"/>
              </w:rPr>
              <w:t>gadmin</w:t>
            </w:r>
            <w:r>
              <w:rPr>
                <w:rFonts w:ascii="Arial" w:hAnsi="Arial" w:cs="Arial"/>
                <w:b/>
                <w:color w:val="auto"/>
              </w:rPr>
              <w:t>4</w:t>
            </w:r>
          </w:p>
        </w:tc>
        <w:tc>
          <w:tcPr>
            <w:tcW w:w="3464" w:type="dxa"/>
          </w:tcPr>
          <w:p w:rsidR="00413B86" w:rsidRPr="00413B86" w:rsidRDefault="00B10D38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  <w:color w:val="auto"/>
              </w:rPr>
              <w:t>5.3</w:t>
            </w:r>
          </w:p>
        </w:tc>
        <w:tc>
          <w:tcPr>
            <w:tcW w:w="6899" w:type="dxa"/>
          </w:tcPr>
          <w:p w:rsidR="00413B86" w:rsidRPr="00413B86" w:rsidRDefault="00B10D38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  <w:r w:rsidRPr="006567DC">
              <w:rPr>
                <w:rFonts w:ascii="Arial" w:hAnsi="Arial" w:cs="Arial"/>
                <w:b/>
                <w:color w:val="auto"/>
              </w:rPr>
              <w:t>Administração do SGBD</w:t>
            </w:r>
            <w:bookmarkStart w:id="0" w:name="_GoBack"/>
            <w:bookmarkEnd w:id="0"/>
          </w:p>
        </w:tc>
      </w:tr>
      <w:tr w:rsidR="00413B86" w:rsidRPr="00413B86" w:rsidTr="002E0110">
        <w:tc>
          <w:tcPr>
            <w:tcW w:w="3164" w:type="dxa"/>
          </w:tcPr>
          <w:p w:rsidR="00413B86" w:rsidRPr="00413B86" w:rsidRDefault="00413B86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3464" w:type="dxa"/>
          </w:tcPr>
          <w:p w:rsidR="00413B86" w:rsidRPr="00413B86" w:rsidRDefault="00413B86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6899" w:type="dxa"/>
          </w:tcPr>
          <w:p w:rsidR="00413B86" w:rsidRPr="00413B86" w:rsidRDefault="00413B86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</w:p>
        </w:tc>
      </w:tr>
      <w:tr w:rsidR="00413B86" w:rsidRPr="00413B86" w:rsidTr="002E0110">
        <w:tc>
          <w:tcPr>
            <w:tcW w:w="3164" w:type="dxa"/>
          </w:tcPr>
          <w:p w:rsidR="00413B86" w:rsidRPr="00413B86" w:rsidRDefault="00413B86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3464" w:type="dxa"/>
          </w:tcPr>
          <w:p w:rsidR="00413B86" w:rsidRPr="00413B86" w:rsidRDefault="00413B86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6899" w:type="dxa"/>
          </w:tcPr>
          <w:p w:rsidR="00413B86" w:rsidRPr="00413B86" w:rsidRDefault="00413B86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</w:p>
        </w:tc>
      </w:tr>
      <w:tr w:rsidR="00413B86" w:rsidRPr="00413B86" w:rsidTr="002E0110">
        <w:tc>
          <w:tcPr>
            <w:tcW w:w="3164" w:type="dxa"/>
          </w:tcPr>
          <w:p w:rsidR="00413B86" w:rsidRPr="00413B86" w:rsidRDefault="00413B86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3464" w:type="dxa"/>
          </w:tcPr>
          <w:p w:rsidR="00413B86" w:rsidRPr="00413B86" w:rsidRDefault="00413B86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6899" w:type="dxa"/>
          </w:tcPr>
          <w:p w:rsidR="00413B86" w:rsidRPr="00413B86" w:rsidRDefault="00413B86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</w:p>
        </w:tc>
      </w:tr>
      <w:tr w:rsidR="00413B86" w:rsidRPr="00413B86" w:rsidTr="002E0110">
        <w:tc>
          <w:tcPr>
            <w:tcW w:w="3164" w:type="dxa"/>
          </w:tcPr>
          <w:p w:rsidR="00413B86" w:rsidRPr="00413B86" w:rsidRDefault="00413B86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3464" w:type="dxa"/>
          </w:tcPr>
          <w:p w:rsidR="00413B86" w:rsidRPr="00413B86" w:rsidRDefault="00413B86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6899" w:type="dxa"/>
          </w:tcPr>
          <w:p w:rsidR="00413B86" w:rsidRPr="00413B86" w:rsidRDefault="00413B86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</w:p>
        </w:tc>
      </w:tr>
      <w:tr w:rsidR="00413B86" w:rsidRPr="00413B86" w:rsidTr="002E0110">
        <w:tc>
          <w:tcPr>
            <w:tcW w:w="3164" w:type="dxa"/>
          </w:tcPr>
          <w:p w:rsidR="00413B86" w:rsidRPr="00413B86" w:rsidRDefault="00413B86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3464" w:type="dxa"/>
          </w:tcPr>
          <w:p w:rsidR="00413B86" w:rsidRPr="00413B86" w:rsidRDefault="00413B86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6899" w:type="dxa"/>
          </w:tcPr>
          <w:p w:rsidR="00413B86" w:rsidRPr="00413B86" w:rsidRDefault="00413B86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</w:p>
        </w:tc>
      </w:tr>
    </w:tbl>
    <w:p w:rsidR="00413B86" w:rsidRPr="00413B86" w:rsidRDefault="00413B86" w:rsidP="00413B86">
      <w:pPr>
        <w:shd w:val="clear" w:color="auto" w:fill="FFFFFF" w:themeFill="background1"/>
        <w:ind w:left="708" w:firstLine="708"/>
        <w:jc w:val="both"/>
        <w:rPr>
          <w:rFonts w:ascii="Arial" w:hAnsi="Arial" w:cs="Arial"/>
          <w:b/>
          <w:color w:val="auto"/>
        </w:rPr>
      </w:pPr>
    </w:p>
    <w:p w:rsidR="00413B86" w:rsidRPr="00413B86" w:rsidRDefault="00413B86" w:rsidP="00413B86">
      <w:pPr>
        <w:shd w:val="clear" w:color="auto" w:fill="FFFFFF" w:themeFill="background1"/>
        <w:jc w:val="both"/>
        <w:rPr>
          <w:rFonts w:ascii="Arial" w:hAnsi="Arial" w:cs="Arial"/>
          <w:color w:val="auto"/>
        </w:rPr>
      </w:pPr>
    </w:p>
    <w:p w:rsidR="00413B86" w:rsidRPr="00413B86" w:rsidRDefault="00413B86" w:rsidP="00413B86">
      <w:pPr>
        <w:pStyle w:val="PargrafodaLista"/>
        <w:shd w:val="clear" w:color="auto" w:fill="FFFFFF" w:themeFill="background1"/>
        <w:jc w:val="both"/>
        <w:rPr>
          <w:rFonts w:ascii="Arial" w:hAnsi="Arial" w:cs="Arial"/>
          <w:color w:val="auto"/>
        </w:rPr>
      </w:pPr>
    </w:p>
    <w:p w:rsidR="00413B86" w:rsidRPr="00764FB6" w:rsidRDefault="00413B86" w:rsidP="00764FB6">
      <w:pPr>
        <w:ind w:firstLine="708"/>
        <w:rPr>
          <w:rFonts w:ascii="Arial" w:hAnsi="Arial" w:cs="Arial"/>
          <w:b/>
          <w:color w:val="auto"/>
        </w:rPr>
      </w:pPr>
      <w:r>
        <w:rPr>
          <w:rFonts w:ascii="Arial" w:hAnsi="Arial" w:cs="Arial"/>
        </w:rPr>
        <w:br w:type="page"/>
      </w:r>
      <w:r w:rsidRPr="00764FB6">
        <w:rPr>
          <w:rFonts w:ascii="Arial" w:hAnsi="Arial" w:cs="Arial"/>
          <w:b/>
          <w:color w:val="auto"/>
        </w:rPr>
        <w:lastRenderedPageBreak/>
        <w:t xml:space="preserve">BACK </w:t>
      </w:r>
    </w:p>
    <w:p w:rsidR="00413B86" w:rsidRPr="00764FB6" w:rsidRDefault="00413B86" w:rsidP="00413B86">
      <w:pPr>
        <w:shd w:val="clear" w:color="auto" w:fill="FFFFFF" w:themeFill="background1"/>
        <w:ind w:left="360" w:firstLine="348"/>
        <w:jc w:val="both"/>
        <w:rPr>
          <w:rFonts w:ascii="Arial" w:hAnsi="Arial" w:cs="Arial"/>
          <w:b/>
          <w:i/>
          <w:color w:val="auto"/>
        </w:rPr>
      </w:pPr>
      <w:r w:rsidRPr="00764FB6">
        <w:rPr>
          <w:rFonts w:ascii="Arial" w:hAnsi="Arial" w:cs="Arial"/>
          <w:b/>
          <w:color w:val="auto"/>
        </w:rPr>
        <w:t>END (S</w:t>
      </w:r>
      <w:r w:rsidRPr="00764FB6">
        <w:rPr>
          <w:rFonts w:ascii="Arial" w:hAnsi="Arial" w:cs="Arial"/>
          <w:b/>
          <w:i/>
          <w:color w:val="auto"/>
        </w:rPr>
        <w:t xml:space="preserve">erver </w:t>
      </w:r>
      <w:proofErr w:type="spellStart"/>
      <w:r w:rsidRPr="00764FB6">
        <w:rPr>
          <w:rFonts w:ascii="Arial" w:hAnsi="Arial" w:cs="Arial"/>
          <w:b/>
          <w:i/>
          <w:color w:val="auto"/>
        </w:rPr>
        <w:t>Side</w:t>
      </w:r>
      <w:proofErr w:type="spellEnd"/>
      <w:r w:rsidRPr="00764FB6">
        <w:rPr>
          <w:rFonts w:ascii="Arial" w:hAnsi="Arial" w:cs="Arial"/>
          <w:b/>
          <w:i/>
          <w:color w:val="auto"/>
        </w:rPr>
        <w:t>)</w:t>
      </w:r>
    </w:p>
    <w:p w:rsidR="00413B86" w:rsidRPr="00764FB6" w:rsidRDefault="00413B86" w:rsidP="00413B86">
      <w:pPr>
        <w:shd w:val="clear" w:color="auto" w:fill="FFFFFF" w:themeFill="background1"/>
        <w:ind w:left="708" w:firstLine="708"/>
        <w:jc w:val="both"/>
        <w:rPr>
          <w:rFonts w:ascii="Arial" w:hAnsi="Arial" w:cs="Arial"/>
          <w:b/>
          <w:color w:val="auto"/>
        </w:rPr>
      </w:pPr>
      <w:r w:rsidRPr="00764FB6">
        <w:rPr>
          <w:rFonts w:ascii="Arial" w:hAnsi="Arial" w:cs="Arial"/>
          <w:b/>
          <w:color w:val="auto"/>
        </w:rPr>
        <w:t xml:space="preserve">Servidores 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3164"/>
        <w:gridCol w:w="3464"/>
        <w:gridCol w:w="6899"/>
      </w:tblGrid>
      <w:tr w:rsidR="00764FB6" w:rsidRPr="00764FB6" w:rsidTr="002E0110">
        <w:tc>
          <w:tcPr>
            <w:tcW w:w="3164" w:type="dxa"/>
          </w:tcPr>
          <w:p w:rsidR="00413B86" w:rsidRPr="00764FB6" w:rsidRDefault="00413B86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  <w:r w:rsidRPr="00764FB6">
              <w:rPr>
                <w:rFonts w:ascii="Arial" w:hAnsi="Arial" w:cs="Arial"/>
                <w:b/>
                <w:color w:val="auto"/>
              </w:rPr>
              <w:t>FERAMENTA</w:t>
            </w:r>
          </w:p>
        </w:tc>
        <w:tc>
          <w:tcPr>
            <w:tcW w:w="3464" w:type="dxa"/>
          </w:tcPr>
          <w:p w:rsidR="00413B86" w:rsidRPr="00764FB6" w:rsidRDefault="00413B86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  <w:r w:rsidRPr="00764FB6">
              <w:rPr>
                <w:rFonts w:ascii="Arial" w:hAnsi="Arial" w:cs="Arial"/>
                <w:b/>
                <w:color w:val="auto"/>
              </w:rPr>
              <w:t>VERSÃO</w:t>
            </w:r>
          </w:p>
        </w:tc>
        <w:tc>
          <w:tcPr>
            <w:tcW w:w="6899" w:type="dxa"/>
          </w:tcPr>
          <w:p w:rsidR="00413B86" w:rsidRPr="00764FB6" w:rsidRDefault="00413B86" w:rsidP="007C52E7">
            <w:pPr>
              <w:jc w:val="both"/>
              <w:rPr>
                <w:rFonts w:ascii="Arial" w:hAnsi="Arial" w:cs="Arial"/>
                <w:b/>
                <w:color w:val="auto"/>
              </w:rPr>
            </w:pPr>
            <w:r w:rsidRPr="00764FB6">
              <w:rPr>
                <w:rFonts w:ascii="Arial" w:hAnsi="Arial" w:cs="Arial"/>
                <w:b/>
                <w:color w:val="auto"/>
              </w:rPr>
              <w:t>PROPÓS</w:t>
            </w:r>
            <w:r w:rsidR="007C52E7" w:rsidRPr="00764FB6">
              <w:rPr>
                <w:rFonts w:ascii="Arial" w:hAnsi="Arial" w:cs="Arial"/>
                <w:b/>
                <w:color w:val="auto"/>
              </w:rPr>
              <w:t>IT</w:t>
            </w:r>
            <w:r w:rsidRPr="00764FB6">
              <w:rPr>
                <w:rFonts w:ascii="Arial" w:hAnsi="Arial" w:cs="Arial"/>
                <w:b/>
                <w:color w:val="auto"/>
              </w:rPr>
              <w:t>O</w:t>
            </w:r>
          </w:p>
        </w:tc>
      </w:tr>
      <w:tr w:rsidR="00413B86" w:rsidRPr="00413B86" w:rsidTr="00B10D38">
        <w:trPr>
          <w:trHeight w:val="337"/>
        </w:trPr>
        <w:tc>
          <w:tcPr>
            <w:tcW w:w="3164" w:type="dxa"/>
          </w:tcPr>
          <w:p w:rsidR="00413B86" w:rsidRPr="00413B86" w:rsidRDefault="00B10D38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  <w:r w:rsidRPr="00B10D38">
              <w:rPr>
                <w:rFonts w:ascii="Arial" w:hAnsi="Arial" w:cs="Arial"/>
                <w:b/>
                <w:color w:val="auto"/>
              </w:rPr>
              <w:t>Apache</w:t>
            </w:r>
          </w:p>
        </w:tc>
        <w:tc>
          <w:tcPr>
            <w:tcW w:w="3464" w:type="dxa"/>
          </w:tcPr>
          <w:p w:rsidR="00413B86" w:rsidRPr="00413B86" w:rsidRDefault="00B10D38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  <w:color w:val="auto"/>
              </w:rPr>
              <w:t>2.4.49</w:t>
            </w:r>
          </w:p>
        </w:tc>
        <w:tc>
          <w:tcPr>
            <w:tcW w:w="6899" w:type="dxa"/>
          </w:tcPr>
          <w:p w:rsidR="00413B86" w:rsidRPr="00413B86" w:rsidRDefault="00B10D38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  <w:r w:rsidRPr="00B10D38">
              <w:rPr>
                <w:rFonts w:ascii="Arial" w:hAnsi="Arial" w:cs="Arial"/>
                <w:b/>
                <w:color w:val="auto"/>
              </w:rPr>
              <w:t>Software de servidor web</w:t>
            </w:r>
          </w:p>
        </w:tc>
      </w:tr>
      <w:tr w:rsidR="00413B86" w:rsidRPr="00413B86" w:rsidTr="002E0110">
        <w:tc>
          <w:tcPr>
            <w:tcW w:w="3164" w:type="dxa"/>
          </w:tcPr>
          <w:p w:rsidR="00413B86" w:rsidRPr="00413B86" w:rsidRDefault="00413B86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3464" w:type="dxa"/>
          </w:tcPr>
          <w:p w:rsidR="00413B86" w:rsidRPr="00413B86" w:rsidRDefault="00413B86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6899" w:type="dxa"/>
          </w:tcPr>
          <w:p w:rsidR="00413B86" w:rsidRPr="00413B86" w:rsidRDefault="00413B86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</w:p>
        </w:tc>
      </w:tr>
      <w:tr w:rsidR="00413B86" w:rsidRPr="00413B86" w:rsidTr="002E0110">
        <w:tc>
          <w:tcPr>
            <w:tcW w:w="3164" w:type="dxa"/>
          </w:tcPr>
          <w:p w:rsidR="00413B86" w:rsidRPr="00413B86" w:rsidRDefault="00413B86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3464" w:type="dxa"/>
          </w:tcPr>
          <w:p w:rsidR="00413B86" w:rsidRPr="00413B86" w:rsidRDefault="00413B86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6899" w:type="dxa"/>
          </w:tcPr>
          <w:p w:rsidR="00413B86" w:rsidRPr="00413B86" w:rsidRDefault="00413B86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</w:p>
        </w:tc>
      </w:tr>
      <w:tr w:rsidR="00413B86" w:rsidRPr="00413B86" w:rsidTr="002E0110">
        <w:tc>
          <w:tcPr>
            <w:tcW w:w="3164" w:type="dxa"/>
          </w:tcPr>
          <w:p w:rsidR="00413B86" w:rsidRPr="00413B86" w:rsidRDefault="00413B86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3464" w:type="dxa"/>
          </w:tcPr>
          <w:p w:rsidR="00413B86" w:rsidRPr="00413B86" w:rsidRDefault="00413B86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6899" w:type="dxa"/>
          </w:tcPr>
          <w:p w:rsidR="00413B86" w:rsidRPr="00413B86" w:rsidRDefault="00413B86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</w:p>
        </w:tc>
      </w:tr>
      <w:tr w:rsidR="00413B86" w:rsidRPr="00413B86" w:rsidTr="002E0110">
        <w:tc>
          <w:tcPr>
            <w:tcW w:w="3164" w:type="dxa"/>
          </w:tcPr>
          <w:p w:rsidR="00413B86" w:rsidRPr="00413B86" w:rsidRDefault="00413B86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3464" w:type="dxa"/>
          </w:tcPr>
          <w:p w:rsidR="00413B86" w:rsidRPr="00413B86" w:rsidRDefault="00413B86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6899" w:type="dxa"/>
          </w:tcPr>
          <w:p w:rsidR="00413B86" w:rsidRPr="00413B86" w:rsidRDefault="00413B86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</w:p>
        </w:tc>
      </w:tr>
      <w:tr w:rsidR="00413B86" w:rsidRPr="00413B86" w:rsidTr="002E0110">
        <w:tc>
          <w:tcPr>
            <w:tcW w:w="3164" w:type="dxa"/>
          </w:tcPr>
          <w:p w:rsidR="00413B86" w:rsidRPr="00413B86" w:rsidRDefault="00413B86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3464" w:type="dxa"/>
          </w:tcPr>
          <w:p w:rsidR="00413B86" w:rsidRPr="00413B86" w:rsidRDefault="00413B86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6899" w:type="dxa"/>
          </w:tcPr>
          <w:p w:rsidR="00413B86" w:rsidRPr="00413B86" w:rsidRDefault="00413B86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</w:p>
        </w:tc>
      </w:tr>
      <w:tr w:rsidR="00413B86" w:rsidRPr="00413B86" w:rsidTr="002E0110">
        <w:tc>
          <w:tcPr>
            <w:tcW w:w="3164" w:type="dxa"/>
          </w:tcPr>
          <w:p w:rsidR="00413B86" w:rsidRPr="00413B86" w:rsidRDefault="00413B86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3464" w:type="dxa"/>
          </w:tcPr>
          <w:p w:rsidR="00413B86" w:rsidRPr="00413B86" w:rsidRDefault="00413B86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6899" w:type="dxa"/>
          </w:tcPr>
          <w:p w:rsidR="00413B86" w:rsidRPr="00413B86" w:rsidRDefault="00413B86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</w:p>
        </w:tc>
      </w:tr>
    </w:tbl>
    <w:p w:rsidR="00413B86" w:rsidRPr="00CE2E70" w:rsidRDefault="00413B86" w:rsidP="00413B86">
      <w:pPr>
        <w:shd w:val="clear" w:color="auto" w:fill="FFFFFF" w:themeFill="background1"/>
        <w:ind w:left="708" w:firstLine="708"/>
        <w:jc w:val="both"/>
        <w:rPr>
          <w:rFonts w:ascii="Arial" w:hAnsi="Arial" w:cs="Arial"/>
          <w:b/>
        </w:rPr>
      </w:pPr>
    </w:p>
    <w:p w:rsidR="00413B86" w:rsidRPr="009339F4" w:rsidRDefault="00413B86" w:rsidP="00413B86">
      <w:pPr>
        <w:shd w:val="clear" w:color="auto" w:fill="FFFFFF" w:themeFill="background1"/>
        <w:ind w:left="360" w:firstLine="348"/>
        <w:jc w:val="both"/>
        <w:rPr>
          <w:rFonts w:ascii="Arial" w:hAnsi="Arial" w:cs="Arial"/>
          <w:b/>
          <w:i/>
          <w:color w:val="auto"/>
        </w:rPr>
      </w:pPr>
      <w:r w:rsidRPr="009339F4">
        <w:rPr>
          <w:rFonts w:ascii="Arial" w:hAnsi="Arial" w:cs="Arial"/>
          <w:b/>
          <w:color w:val="auto"/>
        </w:rPr>
        <w:t>OUTRAS</w:t>
      </w:r>
    </w:p>
    <w:p w:rsidR="00413B86" w:rsidRDefault="00413B86" w:rsidP="00413B86">
      <w:pPr>
        <w:shd w:val="clear" w:color="auto" w:fill="FFFFFF" w:themeFill="background1"/>
        <w:ind w:left="708" w:firstLine="708"/>
        <w:jc w:val="both"/>
        <w:rPr>
          <w:rFonts w:ascii="Arial" w:hAnsi="Arial" w:cs="Arial"/>
          <w:b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3164"/>
        <w:gridCol w:w="3464"/>
        <w:gridCol w:w="6899"/>
      </w:tblGrid>
      <w:tr w:rsidR="00413B86" w:rsidRPr="00413B86" w:rsidTr="002E0110">
        <w:tc>
          <w:tcPr>
            <w:tcW w:w="3164" w:type="dxa"/>
          </w:tcPr>
          <w:p w:rsidR="00413B86" w:rsidRPr="00413B86" w:rsidRDefault="00413B86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  <w:color w:val="auto"/>
              </w:rPr>
              <w:t>FERAMENTA</w:t>
            </w:r>
          </w:p>
        </w:tc>
        <w:tc>
          <w:tcPr>
            <w:tcW w:w="3464" w:type="dxa"/>
          </w:tcPr>
          <w:p w:rsidR="00413B86" w:rsidRPr="00413B86" w:rsidRDefault="00413B86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  <w:color w:val="auto"/>
              </w:rPr>
              <w:t>VERSÃO</w:t>
            </w:r>
          </w:p>
        </w:tc>
        <w:tc>
          <w:tcPr>
            <w:tcW w:w="6899" w:type="dxa"/>
          </w:tcPr>
          <w:p w:rsidR="00413B86" w:rsidRDefault="00413B86" w:rsidP="007C52E7">
            <w:pPr>
              <w:jc w:val="both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  <w:color w:val="auto"/>
              </w:rPr>
              <w:t>PROPÓSI</w:t>
            </w:r>
            <w:r w:rsidR="007C52E7">
              <w:rPr>
                <w:rFonts w:ascii="Arial" w:hAnsi="Arial" w:cs="Arial"/>
                <w:b/>
                <w:color w:val="auto"/>
              </w:rPr>
              <w:t>T</w:t>
            </w:r>
            <w:r>
              <w:rPr>
                <w:rFonts w:ascii="Arial" w:hAnsi="Arial" w:cs="Arial"/>
                <w:b/>
                <w:color w:val="auto"/>
              </w:rPr>
              <w:t>O</w:t>
            </w:r>
          </w:p>
        </w:tc>
      </w:tr>
      <w:tr w:rsidR="00413B86" w:rsidRPr="00413B86" w:rsidTr="002E0110">
        <w:tc>
          <w:tcPr>
            <w:tcW w:w="3164" w:type="dxa"/>
          </w:tcPr>
          <w:p w:rsidR="00413B86" w:rsidRPr="00413B86" w:rsidRDefault="00B10D38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  <w:color w:val="auto"/>
              </w:rPr>
              <w:t>S</w:t>
            </w:r>
            <w:r w:rsidRPr="00B10D38">
              <w:rPr>
                <w:rFonts w:ascii="Arial" w:hAnsi="Arial" w:cs="Arial"/>
                <w:b/>
                <w:color w:val="auto"/>
              </w:rPr>
              <w:t xml:space="preserve">ublime </w:t>
            </w:r>
            <w:proofErr w:type="spellStart"/>
            <w:r w:rsidRPr="00B10D38">
              <w:rPr>
                <w:rFonts w:ascii="Arial" w:hAnsi="Arial" w:cs="Arial"/>
                <w:b/>
                <w:color w:val="auto"/>
              </w:rPr>
              <w:t>text</w:t>
            </w:r>
            <w:proofErr w:type="spellEnd"/>
            <w:r w:rsidRPr="00B10D38">
              <w:rPr>
                <w:rFonts w:ascii="Arial" w:hAnsi="Arial" w:cs="Arial"/>
                <w:b/>
                <w:color w:val="auto"/>
              </w:rPr>
              <w:t xml:space="preserve"> </w:t>
            </w:r>
            <w:proofErr w:type="gramStart"/>
            <w:r w:rsidRPr="00B10D38">
              <w:rPr>
                <w:rFonts w:ascii="Arial" w:hAnsi="Arial" w:cs="Arial"/>
                <w:b/>
                <w:color w:val="auto"/>
              </w:rPr>
              <w:t>3</w:t>
            </w:r>
            <w:proofErr w:type="gramEnd"/>
          </w:p>
        </w:tc>
        <w:tc>
          <w:tcPr>
            <w:tcW w:w="3464" w:type="dxa"/>
          </w:tcPr>
          <w:p w:rsidR="00413B86" w:rsidRPr="00413B86" w:rsidRDefault="00B10D38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  <w:color w:val="auto"/>
              </w:rPr>
              <w:t>3.0</w:t>
            </w:r>
          </w:p>
        </w:tc>
        <w:tc>
          <w:tcPr>
            <w:tcW w:w="6899" w:type="dxa"/>
          </w:tcPr>
          <w:p w:rsidR="00413B86" w:rsidRPr="00413B86" w:rsidRDefault="00B10D38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  <w:color w:val="auto"/>
              </w:rPr>
              <w:t>Editor de texto</w:t>
            </w:r>
          </w:p>
        </w:tc>
      </w:tr>
      <w:tr w:rsidR="00413B86" w:rsidRPr="00413B86" w:rsidTr="00B10D38">
        <w:trPr>
          <w:trHeight w:val="339"/>
        </w:trPr>
        <w:tc>
          <w:tcPr>
            <w:tcW w:w="3164" w:type="dxa"/>
          </w:tcPr>
          <w:p w:rsidR="00413B86" w:rsidRPr="00413B86" w:rsidRDefault="00B10D38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  <w:color w:val="auto"/>
              </w:rPr>
              <w:t>P</w:t>
            </w:r>
            <w:r w:rsidRPr="00B10D38">
              <w:rPr>
                <w:rFonts w:ascii="Arial" w:hAnsi="Arial" w:cs="Arial"/>
                <w:b/>
                <w:color w:val="auto"/>
              </w:rPr>
              <w:t>hotoshop</w:t>
            </w:r>
          </w:p>
        </w:tc>
        <w:tc>
          <w:tcPr>
            <w:tcW w:w="3464" w:type="dxa"/>
          </w:tcPr>
          <w:p w:rsidR="00413B86" w:rsidRPr="00413B86" w:rsidRDefault="00B10D38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  <w:r w:rsidRPr="00B10D38">
              <w:rPr>
                <w:rFonts w:ascii="Arial" w:hAnsi="Arial" w:cs="Arial"/>
                <w:b/>
                <w:color w:val="auto"/>
              </w:rPr>
              <w:t>CC 2018</w:t>
            </w:r>
          </w:p>
        </w:tc>
        <w:tc>
          <w:tcPr>
            <w:tcW w:w="6899" w:type="dxa"/>
          </w:tcPr>
          <w:p w:rsidR="00413B86" w:rsidRPr="00413B86" w:rsidRDefault="00B10D38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  <w:color w:val="auto"/>
              </w:rPr>
              <w:t>Editor de imagem</w:t>
            </w:r>
          </w:p>
        </w:tc>
      </w:tr>
      <w:tr w:rsidR="00413B86" w:rsidRPr="00413B86" w:rsidTr="00B10D38">
        <w:trPr>
          <w:trHeight w:val="297"/>
        </w:trPr>
        <w:tc>
          <w:tcPr>
            <w:tcW w:w="3164" w:type="dxa"/>
          </w:tcPr>
          <w:p w:rsidR="00413B86" w:rsidRPr="00413B86" w:rsidRDefault="00B10D38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  <w:color w:val="auto"/>
              </w:rPr>
              <w:t>A</w:t>
            </w:r>
            <w:r w:rsidRPr="00B10D38">
              <w:rPr>
                <w:rFonts w:ascii="Arial" w:hAnsi="Arial" w:cs="Arial"/>
                <w:b/>
                <w:color w:val="auto"/>
              </w:rPr>
              <w:t xml:space="preserve">dobe </w:t>
            </w:r>
            <w:proofErr w:type="spellStart"/>
            <w:r w:rsidRPr="00B10D38">
              <w:rPr>
                <w:rFonts w:ascii="Arial" w:hAnsi="Arial" w:cs="Arial"/>
                <w:b/>
                <w:color w:val="auto"/>
              </w:rPr>
              <w:t>illustrator</w:t>
            </w:r>
            <w:proofErr w:type="spellEnd"/>
          </w:p>
        </w:tc>
        <w:tc>
          <w:tcPr>
            <w:tcW w:w="3464" w:type="dxa"/>
          </w:tcPr>
          <w:p w:rsidR="00413B86" w:rsidRPr="00413B86" w:rsidRDefault="00B10D38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  <w:r w:rsidRPr="00B10D38">
              <w:rPr>
                <w:rFonts w:ascii="Arial" w:hAnsi="Arial" w:cs="Arial"/>
                <w:b/>
                <w:color w:val="auto"/>
              </w:rPr>
              <w:t>CC (17)</w:t>
            </w:r>
          </w:p>
        </w:tc>
        <w:tc>
          <w:tcPr>
            <w:tcW w:w="6899" w:type="dxa"/>
          </w:tcPr>
          <w:p w:rsidR="00413B86" w:rsidRPr="00413B86" w:rsidRDefault="00B10D38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  <w:color w:val="auto"/>
              </w:rPr>
              <w:t>Editor de imagem</w:t>
            </w:r>
          </w:p>
        </w:tc>
      </w:tr>
      <w:tr w:rsidR="00413B86" w:rsidRPr="00413B86" w:rsidTr="002E0110">
        <w:tc>
          <w:tcPr>
            <w:tcW w:w="3164" w:type="dxa"/>
          </w:tcPr>
          <w:p w:rsidR="00413B86" w:rsidRPr="00413B86" w:rsidRDefault="00413B86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3464" w:type="dxa"/>
          </w:tcPr>
          <w:p w:rsidR="00413B86" w:rsidRPr="00413B86" w:rsidRDefault="00413B86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6899" w:type="dxa"/>
          </w:tcPr>
          <w:p w:rsidR="00413B86" w:rsidRPr="00413B86" w:rsidRDefault="00413B86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</w:p>
        </w:tc>
      </w:tr>
      <w:tr w:rsidR="00413B86" w:rsidRPr="00413B86" w:rsidTr="002E0110">
        <w:tc>
          <w:tcPr>
            <w:tcW w:w="3164" w:type="dxa"/>
          </w:tcPr>
          <w:p w:rsidR="00413B86" w:rsidRPr="00413B86" w:rsidRDefault="00413B86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3464" w:type="dxa"/>
          </w:tcPr>
          <w:p w:rsidR="00413B86" w:rsidRPr="00413B86" w:rsidRDefault="00413B86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6899" w:type="dxa"/>
          </w:tcPr>
          <w:p w:rsidR="00413B86" w:rsidRPr="00413B86" w:rsidRDefault="00413B86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</w:p>
        </w:tc>
      </w:tr>
      <w:tr w:rsidR="00413B86" w:rsidRPr="00413B86" w:rsidTr="002E0110">
        <w:tc>
          <w:tcPr>
            <w:tcW w:w="3164" w:type="dxa"/>
          </w:tcPr>
          <w:p w:rsidR="00413B86" w:rsidRPr="00413B86" w:rsidRDefault="00413B86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3464" w:type="dxa"/>
          </w:tcPr>
          <w:p w:rsidR="00413B86" w:rsidRPr="00413B86" w:rsidRDefault="00413B86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6899" w:type="dxa"/>
          </w:tcPr>
          <w:p w:rsidR="00413B86" w:rsidRPr="00413B86" w:rsidRDefault="00413B86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</w:p>
        </w:tc>
      </w:tr>
      <w:tr w:rsidR="00413B86" w:rsidRPr="00413B86" w:rsidTr="002E0110">
        <w:tc>
          <w:tcPr>
            <w:tcW w:w="3164" w:type="dxa"/>
          </w:tcPr>
          <w:p w:rsidR="00413B86" w:rsidRPr="00413B86" w:rsidRDefault="00413B86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3464" w:type="dxa"/>
          </w:tcPr>
          <w:p w:rsidR="00413B86" w:rsidRPr="00413B86" w:rsidRDefault="00413B86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6899" w:type="dxa"/>
          </w:tcPr>
          <w:p w:rsidR="00413B86" w:rsidRPr="00413B86" w:rsidRDefault="00413B86" w:rsidP="002E0110">
            <w:pPr>
              <w:jc w:val="both"/>
              <w:rPr>
                <w:rFonts w:ascii="Arial" w:hAnsi="Arial" w:cs="Arial"/>
                <w:b/>
                <w:color w:val="auto"/>
              </w:rPr>
            </w:pPr>
          </w:p>
        </w:tc>
      </w:tr>
    </w:tbl>
    <w:p w:rsidR="00413B86" w:rsidRPr="00CE2E70" w:rsidRDefault="00413B86" w:rsidP="00413B86">
      <w:pPr>
        <w:shd w:val="clear" w:color="auto" w:fill="FFFFFF" w:themeFill="background1"/>
        <w:ind w:left="708" w:firstLine="708"/>
        <w:jc w:val="both"/>
        <w:rPr>
          <w:rFonts w:ascii="Arial" w:hAnsi="Arial" w:cs="Arial"/>
          <w:b/>
        </w:rPr>
      </w:pPr>
    </w:p>
    <w:p w:rsidR="00413B86" w:rsidRDefault="00413B86" w:rsidP="00413B86">
      <w:pPr>
        <w:rPr>
          <w:rFonts w:ascii="Arial" w:hAnsi="Arial" w:cs="Arial"/>
        </w:rPr>
      </w:pPr>
    </w:p>
    <w:p w:rsidR="00413B86" w:rsidRDefault="00413B86" w:rsidP="00413B86">
      <w:pPr>
        <w:rPr>
          <w:rFonts w:ascii="Arial" w:hAnsi="Arial" w:cs="Arial"/>
        </w:rPr>
      </w:pPr>
    </w:p>
    <w:p w:rsidR="00413B86" w:rsidRDefault="00413B86" w:rsidP="00413B86">
      <w:pPr>
        <w:rPr>
          <w:rFonts w:ascii="Arial" w:hAnsi="Arial" w:cs="Arial"/>
        </w:rPr>
      </w:pPr>
    </w:p>
    <w:p w:rsidR="00413B86" w:rsidRDefault="00413B86" w:rsidP="00413B86">
      <w:pPr>
        <w:rPr>
          <w:rFonts w:ascii="Arial" w:hAnsi="Arial" w:cs="Arial"/>
        </w:rPr>
      </w:pPr>
    </w:p>
    <w:p w:rsidR="00413B86" w:rsidRDefault="00413B86">
      <w:pPr>
        <w:pStyle w:val="Ttulo1"/>
      </w:pPr>
    </w:p>
    <w:p w:rsidR="006E5425" w:rsidRPr="002C5A42" w:rsidRDefault="00E96407">
      <w:pPr>
        <w:pStyle w:val="Ttulo1"/>
      </w:pPr>
      <w:r w:rsidRPr="002C5A42">
        <w:t>de para proceder</w:t>
      </w:r>
    </w:p>
    <w:p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5480"/>
        <w:gridCol w:w="5479"/>
        <w:gridCol w:w="3288"/>
      </w:tblGrid>
      <w:tr w:rsidR="006E5425" w:rsidRPr="00ED151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:rsidTr="002F5967">
        <w:tc>
          <w:tcPr>
            <w:tcW w:w="1923" w:type="pct"/>
          </w:tcPr>
          <w:p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:rsidR="006E5425" w:rsidRPr="002C5A42" w:rsidRDefault="006E5425" w:rsidP="00514CA3"/>
    <w:sectPr w:rsidR="006E5425" w:rsidRPr="002C5A42" w:rsidSect="00700105">
      <w:headerReference w:type="default" r:id="rId10"/>
      <w:pgSz w:w="16839" w:h="11907" w:orient="landscape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0AD4" w:rsidRDefault="00920AD4">
      <w:pPr>
        <w:spacing w:after="0" w:line="240" w:lineRule="auto"/>
      </w:pPr>
      <w:r>
        <w:separator/>
      </w:r>
    </w:p>
  </w:endnote>
  <w:endnote w:type="continuationSeparator" w:id="0">
    <w:p w:rsidR="00920AD4" w:rsidRDefault="00920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0AD4" w:rsidRDefault="00920AD4">
      <w:pPr>
        <w:spacing w:after="0" w:line="240" w:lineRule="auto"/>
      </w:pPr>
      <w:r>
        <w:separator/>
      </w:r>
    </w:p>
  </w:footnote>
  <w:footnote w:type="continuationSeparator" w:id="0">
    <w:p w:rsidR="00920AD4" w:rsidRDefault="00920A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6A0BF7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6A0BF7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F6F"/>
    <w:rsid w:val="00007E30"/>
    <w:rsid w:val="00034250"/>
    <w:rsid w:val="000475A1"/>
    <w:rsid w:val="00052A26"/>
    <w:rsid w:val="0006241D"/>
    <w:rsid w:val="0008395E"/>
    <w:rsid w:val="00084480"/>
    <w:rsid w:val="00085711"/>
    <w:rsid w:val="00085CA3"/>
    <w:rsid w:val="00094F6F"/>
    <w:rsid w:val="000A2436"/>
    <w:rsid w:val="000A4986"/>
    <w:rsid w:val="000C5F20"/>
    <w:rsid w:val="00124270"/>
    <w:rsid w:val="00146BD8"/>
    <w:rsid w:val="0015297D"/>
    <w:rsid w:val="00173D71"/>
    <w:rsid w:val="001E1B03"/>
    <w:rsid w:val="001E247D"/>
    <w:rsid w:val="001F2A88"/>
    <w:rsid w:val="00205524"/>
    <w:rsid w:val="00214522"/>
    <w:rsid w:val="00230A92"/>
    <w:rsid w:val="0023563B"/>
    <w:rsid w:val="00240746"/>
    <w:rsid w:val="00274FCA"/>
    <w:rsid w:val="002B48F2"/>
    <w:rsid w:val="002C5A42"/>
    <w:rsid w:val="002F5967"/>
    <w:rsid w:val="00301684"/>
    <w:rsid w:val="00327BEF"/>
    <w:rsid w:val="00341E25"/>
    <w:rsid w:val="00355281"/>
    <w:rsid w:val="0037771C"/>
    <w:rsid w:val="00377D7E"/>
    <w:rsid w:val="00380662"/>
    <w:rsid w:val="003B7391"/>
    <w:rsid w:val="003C5889"/>
    <w:rsid w:val="003C7E74"/>
    <w:rsid w:val="003D4812"/>
    <w:rsid w:val="003F0593"/>
    <w:rsid w:val="00404A9B"/>
    <w:rsid w:val="00413B86"/>
    <w:rsid w:val="00417848"/>
    <w:rsid w:val="004322E6"/>
    <w:rsid w:val="00451A14"/>
    <w:rsid w:val="00473436"/>
    <w:rsid w:val="004944A7"/>
    <w:rsid w:val="004B7B8B"/>
    <w:rsid w:val="00514CA3"/>
    <w:rsid w:val="00515972"/>
    <w:rsid w:val="005207A1"/>
    <w:rsid w:val="0052343D"/>
    <w:rsid w:val="0055609A"/>
    <w:rsid w:val="005707E2"/>
    <w:rsid w:val="005842DD"/>
    <w:rsid w:val="00596364"/>
    <w:rsid w:val="005A5581"/>
    <w:rsid w:val="005B0DF0"/>
    <w:rsid w:val="005B5A4F"/>
    <w:rsid w:val="005D1E03"/>
    <w:rsid w:val="00620ED1"/>
    <w:rsid w:val="006309B5"/>
    <w:rsid w:val="00643F39"/>
    <w:rsid w:val="006567DC"/>
    <w:rsid w:val="00661860"/>
    <w:rsid w:val="006A0BF7"/>
    <w:rsid w:val="006A7E89"/>
    <w:rsid w:val="006C05F6"/>
    <w:rsid w:val="006C62F5"/>
    <w:rsid w:val="006D36FD"/>
    <w:rsid w:val="006D59CC"/>
    <w:rsid w:val="006E5425"/>
    <w:rsid w:val="00700105"/>
    <w:rsid w:val="00713EC5"/>
    <w:rsid w:val="007243B8"/>
    <w:rsid w:val="00742E55"/>
    <w:rsid w:val="00764FB6"/>
    <w:rsid w:val="00777B42"/>
    <w:rsid w:val="0078304F"/>
    <w:rsid w:val="007B2E09"/>
    <w:rsid w:val="007C0D22"/>
    <w:rsid w:val="007C52E7"/>
    <w:rsid w:val="007C5632"/>
    <w:rsid w:val="007D51C7"/>
    <w:rsid w:val="007D6440"/>
    <w:rsid w:val="007F5DAC"/>
    <w:rsid w:val="0082226E"/>
    <w:rsid w:val="0082233C"/>
    <w:rsid w:val="00840C83"/>
    <w:rsid w:val="00871451"/>
    <w:rsid w:val="0088265B"/>
    <w:rsid w:val="008C039D"/>
    <w:rsid w:val="008C1DF8"/>
    <w:rsid w:val="008D0296"/>
    <w:rsid w:val="008D087E"/>
    <w:rsid w:val="008D7C58"/>
    <w:rsid w:val="008E03F4"/>
    <w:rsid w:val="00917F8D"/>
    <w:rsid w:val="00920AD4"/>
    <w:rsid w:val="00921DE4"/>
    <w:rsid w:val="00931EC7"/>
    <w:rsid w:val="009339F4"/>
    <w:rsid w:val="00936497"/>
    <w:rsid w:val="009863EE"/>
    <w:rsid w:val="00990C7A"/>
    <w:rsid w:val="00993C21"/>
    <w:rsid w:val="009A3F44"/>
    <w:rsid w:val="009A77A0"/>
    <w:rsid w:val="009E27BD"/>
    <w:rsid w:val="009E6537"/>
    <w:rsid w:val="00A01E9E"/>
    <w:rsid w:val="00A04870"/>
    <w:rsid w:val="00A42468"/>
    <w:rsid w:val="00A669E4"/>
    <w:rsid w:val="00A74AA3"/>
    <w:rsid w:val="00A81859"/>
    <w:rsid w:val="00A930C5"/>
    <w:rsid w:val="00AA38BC"/>
    <w:rsid w:val="00AE0791"/>
    <w:rsid w:val="00B07E56"/>
    <w:rsid w:val="00B10D38"/>
    <w:rsid w:val="00B13A66"/>
    <w:rsid w:val="00B22CFB"/>
    <w:rsid w:val="00B44A89"/>
    <w:rsid w:val="00B915D0"/>
    <w:rsid w:val="00BB4771"/>
    <w:rsid w:val="00BC74DA"/>
    <w:rsid w:val="00BD2657"/>
    <w:rsid w:val="00BE19D4"/>
    <w:rsid w:val="00BE6B33"/>
    <w:rsid w:val="00C04900"/>
    <w:rsid w:val="00C2098B"/>
    <w:rsid w:val="00C276FC"/>
    <w:rsid w:val="00C50926"/>
    <w:rsid w:val="00C61465"/>
    <w:rsid w:val="00C621CB"/>
    <w:rsid w:val="00C873FA"/>
    <w:rsid w:val="00C95A26"/>
    <w:rsid w:val="00CA00E6"/>
    <w:rsid w:val="00CA5EE2"/>
    <w:rsid w:val="00CC0571"/>
    <w:rsid w:val="00CC38FF"/>
    <w:rsid w:val="00CC43A8"/>
    <w:rsid w:val="00D0703B"/>
    <w:rsid w:val="00D15DA4"/>
    <w:rsid w:val="00D264BA"/>
    <w:rsid w:val="00D73A51"/>
    <w:rsid w:val="00DC42DA"/>
    <w:rsid w:val="00DE496E"/>
    <w:rsid w:val="00E14302"/>
    <w:rsid w:val="00E52D6C"/>
    <w:rsid w:val="00E96407"/>
    <w:rsid w:val="00ED1517"/>
    <w:rsid w:val="00ED3F8B"/>
    <w:rsid w:val="00ED50FD"/>
    <w:rsid w:val="00EE0ABD"/>
    <w:rsid w:val="00EE3A96"/>
    <w:rsid w:val="00F36477"/>
    <w:rsid w:val="00F40323"/>
    <w:rsid w:val="00F75E97"/>
    <w:rsid w:val="00FF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GridTable4Accent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Light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99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931EC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567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67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GridTable4Accent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Light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99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931EC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567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67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E1D"/>
    <w:rsid w:val="00175C27"/>
    <w:rsid w:val="00177734"/>
    <w:rsid w:val="00201A50"/>
    <w:rsid w:val="00241B40"/>
    <w:rsid w:val="00275326"/>
    <w:rsid w:val="003200DB"/>
    <w:rsid w:val="003678F8"/>
    <w:rsid w:val="00367CE8"/>
    <w:rsid w:val="003C1E1D"/>
    <w:rsid w:val="003D482C"/>
    <w:rsid w:val="00450E53"/>
    <w:rsid w:val="00704804"/>
    <w:rsid w:val="007A3602"/>
    <w:rsid w:val="00851622"/>
    <w:rsid w:val="0091563B"/>
    <w:rsid w:val="00970072"/>
    <w:rsid w:val="00A025DF"/>
    <w:rsid w:val="00A26068"/>
    <w:rsid w:val="00A52B08"/>
    <w:rsid w:val="00AB077F"/>
    <w:rsid w:val="00B42A3E"/>
    <w:rsid w:val="00B43D3D"/>
    <w:rsid w:val="00CF2DB8"/>
    <w:rsid w:val="00D32ED5"/>
    <w:rsid w:val="00D76615"/>
    <w:rsid w:val="00DA68C6"/>
    <w:rsid w:val="00EC6D73"/>
    <w:rsid w:val="00F66727"/>
    <w:rsid w:val="00F95822"/>
    <w:rsid w:val="00FC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C40523E6A9E4F12BE1FC001AD6EDE0B">
    <w:name w:val="CC40523E6A9E4F12BE1FC001AD6EDE0B"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  <w:style w:type="paragraph" w:customStyle="1" w:styleId="29BB6A730EFF4C39BCBEDBD76ECAB86B">
    <w:name w:val="29BB6A730EFF4C39BCBEDBD76ECAB86B"/>
  </w:style>
  <w:style w:type="paragraph" w:customStyle="1" w:styleId="8F9B3AE71F424627B2C92E9D24663FF5">
    <w:name w:val="8F9B3AE71F424627B2C92E9D24663FF5"/>
    <w:rsid w:val="00175C27"/>
  </w:style>
  <w:style w:type="paragraph" w:customStyle="1" w:styleId="94467B86B9384F6097C83B9B83099123">
    <w:name w:val="94467B86B9384F6097C83B9B83099123"/>
    <w:rsid w:val="00175C2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C40523E6A9E4F12BE1FC001AD6EDE0B">
    <w:name w:val="CC40523E6A9E4F12BE1FC001AD6EDE0B"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  <w:style w:type="paragraph" w:customStyle="1" w:styleId="29BB6A730EFF4C39BCBEDBD76ECAB86B">
    <w:name w:val="29BB6A730EFF4C39BCBEDBD76ECAB86B"/>
  </w:style>
  <w:style w:type="paragraph" w:customStyle="1" w:styleId="8F9B3AE71F424627B2C92E9D24663FF5">
    <w:name w:val="8F9B3AE71F424627B2C92E9D24663FF5"/>
    <w:rsid w:val="00175C27"/>
  </w:style>
  <w:style w:type="paragraph" w:customStyle="1" w:styleId="94467B86B9384F6097C83B9B83099123">
    <w:name w:val="94467B86B9384F6097C83B9B83099123"/>
    <w:rsid w:val="00175C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75EA3E-B0B3-45D7-BC32-65CC34118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</Template>
  <TotalTime>51</TotalTime>
  <Pages>4</Pages>
  <Words>201</Words>
  <Characters>1091</Characters>
  <Application>Microsoft Office Word</Application>
  <DocSecurity>0</DocSecurity>
  <Lines>9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Vinicius</cp:lastModifiedBy>
  <cp:revision>9</cp:revision>
  <dcterms:created xsi:type="dcterms:W3CDTF">2021-09-20T11:53:00Z</dcterms:created>
  <dcterms:modified xsi:type="dcterms:W3CDTF">2021-09-26T03:15:00Z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